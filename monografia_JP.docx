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182D9E9C" w14:textId="77777777" w:rsidR="006337AB" w:rsidRDefault="004E451C" w:rsidP="00DE705D">
      <w:pPr>
        <w:pStyle w:val="EstiloTrabalhoCentralizado"/>
      </w:pPr>
      <w:r>
        <w:fldChar w:fldCharType="begin"/>
      </w:r>
      <w:r>
        <w:instrText xml:space="preserve"> INCLUDEPICTURE  "http://www.cdt.br/logo_menor.jpg" \* MERGEFORMATINET </w:instrText>
      </w:r>
      <w:r>
        <w:fldChar w:fldCharType="separate"/>
      </w:r>
      <w:r w:rsidR="00E13CFE">
        <w:fldChar w:fldCharType="begin"/>
      </w:r>
      <w:r w:rsidR="00E13CFE">
        <w:instrText xml:space="preserve"> INCLUDEPICTURE  "http://www.cdt.br/logo_menor.jpg" \* MERGEFORMATINET </w:instrText>
      </w:r>
      <w:r w:rsidR="00E13CFE">
        <w:fldChar w:fldCharType="separate"/>
      </w:r>
      <w:r w:rsidR="00411054">
        <w:fldChar w:fldCharType="begin"/>
      </w:r>
      <w:r w:rsidR="00411054">
        <w:instrText xml:space="preserve"> INCLUDEPICTURE  "http://www.cdt.br/logo_menor.jpg" \* MERGEFORMATINET </w:instrText>
      </w:r>
      <w:r w:rsidR="00411054">
        <w:fldChar w:fldCharType="separate"/>
      </w:r>
      <w:r w:rsidR="0051142B">
        <w:fldChar w:fldCharType="begin"/>
      </w:r>
      <w:r w:rsidR="0051142B">
        <w:instrText xml:space="preserve"> INCLUDEPICTURE  "http://www.cdt.br/logo_menor.jpg" \* MERGEFORMATINET </w:instrText>
      </w:r>
      <w:r w:rsidR="0051142B">
        <w:fldChar w:fldCharType="separate"/>
      </w:r>
      <w:r w:rsidR="006C352F">
        <w:fldChar w:fldCharType="begin"/>
      </w:r>
      <w:r w:rsidR="006C352F">
        <w:instrText xml:space="preserve"> INCLUDEPICTURE  "http://www.cdt.br/logo_menor.jpg" \* MERGEFORMATINET </w:instrText>
      </w:r>
      <w:r w:rsidR="006C352F">
        <w:fldChar w:fldCharType="separate"/>
      </w:r>
      <w:r w:rsidR="003D5D0D">
        <w:fldChar w:fldCharType="begin"/>
      </w:r>
      <w:r w:rsidR="003D5D0D">
        <w:instrText xml:space="preserve"> INCLUDEPICTURE  "http://www.cdt.br/logo_menor.jpg" \* MERGEFORMATINET </w:instrText>
      </w:r>
      <w:r w:rsidR="003D5D0D">
        <w:fldChar w:fldCharType="separate"/>
      </w:r>
      <w:r w:rsidR="00342FC9">
        <w:fldChar w:fldCharType="begin"/>
      </w:r>
      <w:r w:rsidR="00342FC9">
        <w:instrText xml:space="preserve"> INCLUDEPICTURE  "http://www.cdt.br/logo_menor.jpg" \* MERGEFORMATINET </w:instrText>
      </w:r>
      <w:r w:rsidR="00342FC9">
        <w:fldChar w:fldCharType="separate"/>
      </w:r>
      <w:r w:rsidR="000B0AF9">
        <w:fldChar w:fldCharType="begin"/>
      </w:r>
      <w:r w:rsidR="000B0AF9">
        <w:instrText xml:space="preserve"> INCLUDEPICTURE  "http://www.cdt.br/logo_menor.jpg" \* MERGEFORMATINET </w:instrText>
      </w:r>
      <w:r w:rsidR="000B0AF9">
        <w:fldChar w:fldCharType="separate"/>
      </w:r>
      <w:r w:rsidR="008C2393">
        <w:fldChar w:fldCharType="begin"/>
      </w:r>
      <w:r w:rsidR="008C2393">
        <w:instrText xml:space="preserve"> INCLUDEPICTURE  "http://www.cdt.br/logo_menor.jpg" \* MERGEFORMATINET </w:instrText>
      </w:r>
      <w:r w:rsidR="008C2393">
        <w:fldChar w:fldCharType="separate"/>
      </w:r>
      <w:r w:rsidR="002254E4">
        <w:fldChar w:fldCharType="begin"/>
      </w:r>
      <w:r w:rsidR="002254E4">
        <w:instrText xml:space="preserve"> INCLUDEPICTURE  "http://www.cdt.br/logo_menor.jpg" \* MERGEFORMATINET </w:instrText>
      </w:r>
      <w:r w:rsidR="002254E4">
        <w:fldChar w:fldCharType="separate"/>
      </w:r>
      <w:r w:rsidR="0093083C">
        <w:fldChar w:fldCharType="begin"/>
      </w:r>
      <w:r w:rsidR="0093083C">
        <w:instrText xml:space="preserve"> INCLUDEPICTURE  "http://www.cdt.br/logo_menor.jpg" \* MERGEFORMATINET </w:instrText>
      </w:r>
      <w:r w:rsidR="0093083C">
        <w:fldChar w:fldCharType="separate"/>
      </w:r>
      <w:r w:rsidR="00194FDA">
        <w:fldChar w:fldCharType="begin"/>
      </w:r>
      <w:r w:rsidR="00194FDA">
        <w:instrText xml:space="preserve"> INCLUDEPICTURE  "http://www.cdt.br/logo_menor.jpg" \* MERGEFORMATINET </w:instrText>
      </w:r>
      <w:r w:rsidR="00194FDA">
        <w:fldChar w:fldCharType="separate"/>
      </w:r>
      <w:r w:rsidR="00C62704">
        <w:fldChar w:fldCharType="begin"/>
      </w:r>
      <w:r w:rsidR="00C62704">
        <w:instrText xml:space="preserve"> INCLUDEPICTURE  "http://www.cdt.br/logo_menor.jpg" \* MERGEFORMATINET </w:instrText>
      </w:r>
      <w:r w:rsidR="00C62704">
        <w:fldChar w:fldCharType="separate"/>
      </w:r>
      <w:r w:rsidR="000D2921">
        <w:fldChar w:fldCharType="begin"/>
      </w:r>
      <w:r w:rsidR="000D2921">
        <w:instrText xml:space="preserve"> INCLUDEPICTURE  "http://www.cdt.br/logo_menor.jpg" \* MERGEFORMATINET </w:instrText>
      </w:r>
      <w:r w:rsidR="000D2921">
        <w:fldChar w:fldCharType="separate"/>
      </w:r>
      <w:r w:rsidR="00D41BB3">
        <w:fldChar w:fldCharType="begin"/>
      </w:r>
      <w:r w:rsidR="00D41BB3">
        <w:instrText xml:space="preserve"> INCLUDEPICTURE  "http://www.cdt.br/logo_menor.jpg" \* MERGEFORMATINET </w:instrText>
      </w:r>
      <w:r w:rsidR="00D41BB3">
        <w:fldChar w:fldCharType="separate"/>
      </w:r>
      <w:r w:rsidR="00E806FF">
        <w:fldChar w:fldCharType="begin"/>
      </w:r>
      <w:r w:rsidR="00E806FF">
        <w:instrText xml:space="preserve"> INCLUDEPICTURE  "http://www.cdt.br/logo_menor.jpg" \* MERGEFORMATINET </w:instrText>
      </w:r>
      <w:r w:rsidR="00E806FF">
        <w:fldChar w:fldCharType="separate"/>
      </w:r>
      <w:r w:rsidR="00151748">
        <w:fldChar w:fldCharType="begin"/>
      </w:r>
      <w:r w:rsidR="00151748">
        <w:instrText xml:space="preserve"> INCLUDEPICTURE  "http://www.cdt.br/logo_menor.jpg" \* MERGEFORMATINET </w:instrText>
      </w:r>
      <w:r w:rsidR="00151748">
        <w:fldChar w:fldCharType="separate"/>
      </w:r>
      <w:r w:rsidR="00CA457A">
        <w:fldChar w:fldCharType="begin"/>
      </w:r>
      <w:r w:rsidR="00CA457A">
        <w:instrText xml:space="preserve"> INCLUDEPICTURE  "http://www.cdt.br/logo_menor.jpg" \* MERGEFORMATINET </w:instrText>
      </w:r>
      <w:r w:rsidR="00CA457A">
        <w:fldChar w:fldCharType="separate"/>
      </w:r>
      <w:r w:rsidR="009551DD">
        <w:fldChar w:fldCharType="begin"/>
      </w:r>
      <w:r w:rsidR="009551DD">
        <w:instrText xml:space="preserve"> INCLUDEPICTURE  "http://www.cdt.br/logo_menor.jpg" \* MERGEFORMATINET </w:instrText>
      </w:r>
      <w:r w:rsidR="009551DD">
        <w:fldChar w:fldCharType="separate"/>
      </w:r>
      <w:r w:rsidR="00E9726D">
        <w:fldChar w:fldCharType="begin"/>
      </w:r>
      <w:r w:rsidR="00E9726D">
        <w:instrText xml:space="preserve"> INCLUDEPICTURE  "http://www.cdt.br/logo_menor.jpg" \* MERGEFORMATINET </w:instrText>
      </w:r>
      <w:r w:rsidR="00E9726D">
        <w:fldChar w:fldCharType="separate"/>
      </w:r>
      <w:r w:rsidR="003760FD">
        <w:fldChar w:fldCharType="begin"/>
      </w:r>
      <w:r w:rsidR="003760FD">
        <w:instrText xml:space="preserve"> INCLUDEPICTURE  "http://www.cdt.br/logo_menor.jpg" \* MERGEFORMATINET </w:instrText>
      </w:r>
      <w:r w:rsidR="003760FD">
        <w:fldChar w:fldCharType="separate"/>
      </w:r>
      <w:r w:rsidR="00A550D2">
        <w:fldChar w:fldCharType="begin"/>
      </w:r>
      <w:r w:rsidR="00A550D2">
        <w:instrText xml:space="preserve"> INCLUDEPICTURE  "http://www.cdt.br/logo_menor.jpg" \* MERGEFORMATINET </w:instrText>
      </w:r>
      <w:r w:rsidR="00A550D2">
        <w:fldChar w:fldCharType="separate"/>
      </w:r>
      <w:r w:rsidR="00BA69D8">
        <w:fldChar w:fldCharType="begin"/>
      </w:r>
      <w:r w:rsidR="00BA69D8">
        <w:instrText xml:space="preserve"> INCLUDEPICTURE  "http://www.cdt.br/logo_menor.jpg" \* MERGEFORMATINET </w:instrText>
      </w:r>
      <w:r w:rsidR="00BA69D8">
        <w:fldChar w:fldCharType="separate"/>
      </w:r>
      <w:r w:rsidR="00AD4D19">
        <w:fldChar w:fldCharType="begin"/>
      </w:r>
      <w:r w:rsidR="00AD4D19">
        <w:instrText xml:space="preserve"> INCLUDEPICTURE  "http://www.cdt.br/logo_menor.jpg" \* MERGEFORMATINET </w:instrText>
      </w:r>
      <w:r w:rsidR="00AD4D19">
        <w:fldChar w:fldCharType="separate"/>
      </w:r>
      <w:r w:rsidR="00E47739">
        <w:fldChar w:fldCharType="begin"/>
      </w:r>
      <w:r w:rsidR="00E47739">
        <w:instrText xml:space="preserve"> INCLUDEPICTURE  "http://www.cdt.br/logo_menor.jpg" \* MERGEFORMATINET </w:instrText>
      </w:r>
      <w:r w:rsidR="00E47739">
        <w:fldChar w:fldCharType="separate"/>
      </w:r>
      <w:r w:rsidR="0003384C">
        <w:fldChar w:fldCharType="begin"/>
      </w:r>
      <w:r w:rsidR="0003384C">
        <w:instrText xml:space="preserve"> INCLUDEPICTURE  "http://www.cdt.br/logo_menor.jpg" \* MERGEFORMATINET </w:instrText>
      </w:r>
      <w:r w:rsidR="0003384C">
        <w:fldChar w:fldCharType="separate"/>
      </w:r>
      <w:r w:rsidR="00B0545B">
        <w:fldChar w:fldCharType="begin"/>
      </w:r>
      <w:r w:rsidR="00B0545B">
        <w:instrText xml:space="preserve"> INCLUDEPICTURE  "http://www.cdt.br/logo_menor.jpg" \* MERGEFORMATINET </w:instrText>
      </w:r>
      <w:r w:rsidR="00B0545B">
        <w:fldChar w:fldCharType="separate"/>
      </w:r>
      <w:r w:rsidR="002A5BE6">
        <w:fldChar w:fldCharType="begin"/>
      </w:r>
      <w:r w:rsidR="002A5BE6">
        <w:instrText xml:space="preserve"> INCLUDEPICTURE  "http://www.cdt.br/logo_menor.jpg" \* MERGEFORMATINET </w:instrText>
      </w:r>
      <w:r w:rsidR="002A5BE6">
        <w:fldChar w:fldCharType="separate"/>
      </w:r>
      <w:r w:rsidR="00517E46">
        <w:fldChar w:fldCharType="begin"/>
      </w:r>
      <w:r w:rsidR="00517E46">
        <w:instrText xml:space="preserve"> INCLUDEPICTURE  "http://www.cdt.br/logo_menor.jpg" \* MERGEFORMATINET </w:instrText>
      </w:r>
      <w:r w:rsidR="00517E46">
        <w:fldChar w:fldCharType="separate"/>
      </w:r>
      <w:r w:rsidR="006B736D">
        <w:fldChar w:fldCharType="begin"/>
      </w:r>
      <w:r w:rsidR="006B736D">
        <w:instrText xml:space="preserve"> INCLUDEPICTURE  "http://www.cdt.br/logo_menor.jpg" \* MERGEFORMATINET </w:instrText>
      </w:r>
      <w:r w:rsidR="006B736D">
        <w:fldChar w:fldCharType="separate"/>
      </w:r>
      <w:r w:rsidR="00CD491A">
        <w:fldChar w:fldCharType="begin"/>
      </w:r>
      <w:r w:rsidR="00CD491A">
        <w:instrText xml:space="preserve"> </w:instrText>
      </w:r>
      <w:r w:rsidR="00CD491A">
        <w:instrText>INCLUDEPICTURE  "http://www.cdt.br/logo_menor.jpg" \* MERGE</w:instrText>
      </w:r>
      <w:r w:rsidR="00CD491A">
        <w:instrText>FORMATINET</w:instrText>
      </w:r>
      <w:r w:rsidR="00CD491A">
        <w:instrText xml:space="preserve"> </w:instrText>
      </w:r>
      <w:r w:rsidR="00CD491A">
        <w:fldChar w:fldCharType="separate"/>
      </w:r>
      <w:r w:rsidR="00CD491A">
        <w:pict w14:anchorId="7BD8F7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2.25pt;height:56.3pt">
            <v:imagedata r:id="rId9" r:href="rId10"/>
          </v:shape>
        </w:pict>
      </w:r>
      <w:r w:rsidR="00CD491A">
        <w:fldChar w:fldCharType="end"/>
      </w:r>
      <w:r w:rsidR="006B736D">
        <w:fldChar w:fldCharType="end"/>
      </w:r>
      <w:r w:rsidR="00517E46">
        <w:fldChar w:fldCharType="end"/>
      </w:r>
      <w:r w:rsidR="002A5BE6">
        <w:fldChar w:fldCharType="end"/>
      </w:r>
      <w:r w:rsidR="00B0545B">
        <w:fldChar w:fldCharType="end"/>
      </w:r>
      <w:r w:rsidR="0003384C">
        <w:fldChar w:fldCharType="end"/>
      </w:r>
      <w:r w:rsidR="00E47739">
        <w:fldChar w:fldCharType="end"/>
      </w:r>
      <w:r w:rsidR="00AD4D19">
        <w:fldChar w:fldCharType="end"/>
      </w:r>
      <w:r w:rsidR="00BA69D8">
        <w:fldChar w:fldCharType="end"/>
      </w:r>
      <w:r w:rsidR="00A550D2">
        <w:fldChar w:fldCharType="end"/>
      </w:r>
      <w:r w:rsidR="003760FD">
        <w:fldChar w:fldCharType="end"/>
      </w:r>
      <w:r w:rsidR="00E9726D">
        <w:fldChar w:fldCharType="end"/>
      </w:r>
      <w:r w:rsidR="009551DD">
        <w:fldChar w:fldCharType="end"/>
      </w:r>
      <w:r w:rsidR="00CA457A">
        <w:fldChar w:fldCharType="end"/>
      </w:r>
      <w:r w:rsidR="00151748">
        <w:fldChar w:fldCharType="end"/>
      </w:r>
      <w:r w:rsidR="00E806FF">
        <w:fldChar w:fldCharType="end"/>
      </w:r>
      <w:r w:rsidR="00D41BB3">
        <w:fldChar w:fldCharType="end"/>
      </w:r>
      <w:r w:rsidR="000D2921">
        <w:fldChar w:fldCharType="end"/>
      </w:r>
      <w:r w:rsidR="00C62704">
        <w:fldChar w:fldCharType="end"/>
      </w:r>
      <w:r w:rsidR="00194FDA">
        <w:fldChar w:fldCharType="end"/>
      </w:r>
      <w:r w:rsidR="0093083C">
        <w:fldChar w:fldCharType="end"/>
      </w:r>
      <w:r w:rsidR="002254E4">
        <w:fldChar w:fldCharType="end"/>
      </w:r>
      <w:r w:rsidR="008C2393">
        <w:fldChar w:fldCharType="end"/>
      </w:r>
      <w:r w:rsidR="000B0AF9">
        <w:fldChar w:fldCharType="end"/>
      </w:r>
      <w:r w:rsidR="00342FC9">
        <w:fldChar w:fldCharType="end"/>
      </w:r>
      <w:r w:rsidR="003D5D0D">
        <w:fldChar w:fldCharType="end"/>
      </w:r>
      <w:r w:rsidR="006C352F">
        <w:fldChar w:fldCharType="end"/>
      </w:r>
      <w:r w:rsidR="0051142B">
        <w:fldChar w:fldCharType="end"/>
      </w:r>
      <w:r w:rsidR="00411054">
        <w:fldChar w:fldCharType="end"/>
      </w:r>
      <w:r w:rsidR="00E13CFE">
        <w:fldChar w:fldCharType="end"/>
      </w:r>
      <w:r>
        <w:fldChar w:fldCharType="end"/>
      </w:r>
    </w:p>
    <w:p w14:paraId="292A9858" w14:textId="77777777"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14:paraId="6223415B" w14:textId="77777777" w:rsidR="006337AB" w:rsidRDefault="006337AB" w:rsidP="00DE705D">
      <w:pPr>
        <w:pStyle w:val="EstiloTrabalhoCentralizado"/>
      </w:pPr>
    </w:p>
    <w:p w14:paraId="7D8F34A5" w14:textId="77777777" w:rsidR="00985482" w:rsidRDefault="00985482" w:rsidP="00DE705D">
      <w:pPr>
        <w:pStyle w:val="EstiloTrabalhoCentralizado"/>
      </w:pPr>
    </w:p>
    <w:p w14:paraId="79E3900E" w14:textId="77777777" w:rsidR="006337AB" w:rsidRPr="003465F1" w:rsidRDefault="00AB2EF1" w:rsidP="0094116B">
      <w:pPr>
        <w:pStyle w:val="EstiloTrabalhoCentralizado1"/>
      </w:pPr>
      <w:r>
        <w:t>PROPOSTA DE SISTEMA DE CATÁLOGO DIGITAL UTILIZANDO METODOLOGIA BASEADA EM TESTES</w:t>
      </w:r>
    </w:p>
    <w:p w14:paraId="2A1A5B81" w14:textId="77777777" w:rsidR="00B12E48" w:rsidRDefault="00B12E48" w:rsidP="00284030">
      <w:pPr>
        <w:ind w:firstLine="0"/>
      </w:pPr>
    </w:p>
    <w:p w14:paraId="5035256D" w14:textId="77777777" w:rsidR="00DE705D" w:rsidRDefault="00DE705D" w:rsidP="00284030">
      <w:pPr>
        <w:ind w:firstLine="0"/>
      </w:pPr>
    </w:p>
    <w:p w14:paraId="21E99DF7" w14:textId="77777777" w:rsidR="00284030" w:rsidRPr="00113FF7" w:rsidRDefault="00284030" w:rsidP="00284030">
      <w:pPr>
        <w:ind w:firstLine="0"/>
      </w:pPr>
    </w:p>
    <w:p w14:paraId="1A5DDEA1" w14:textId="77777777" w:rsidR="00B12E48" w:rsidRPr="00113FF7" w:rsidRDefault="00B12E48" w:rsidP="00B12E48"/>
    <w:p w14:paraId="1E328E6C" w14:textId="77777777" w:rsidR="002A2ACC" w:rsidRPr="00113FF7" w:rsidRDefault="002A2ACC" w:rsidP="00E26652">
      <w:pPr>
        <w:spacing w:before="240"/>
        <w:jc w:val="right"/>
        <w:outlineLvl w:val="0"/>
      </w:pPr>
      <w:r w:rsidRPr="00113FF7">
        <w:t xml:space="preserve">                               </w:t>
      </w:r>
      <w:r w:rsidR="0044677E" w:rsidRPr="00113FF7">
        <w:t xml:space="preserve">                          </w:t>
      </w:r>
      <w:r w:rsidR="00AB2EF1">
        <w:t xml:space="preserve"> João Paulo Gomes dos Santos</w:t>
      </w:r>
      <w:r w:rsidRPr="00113FF7">
        <w:t xml:space="preserve"> </w:t>
      </w:r>
    </w:p>
    <w:p w14:paraId="148E8719" w14:textId="77777777" w:rsidR="002A2ACC" w:rsidRDefault="002A2ACC" w:rsidP="00B12E48"/>
    <w:p w14:paraId="3AE196F6" w14:textId="77777777" w:rsidR="00011BF8" w:rsidRPr="00113FF7" w:rsidRDefault="00011BF8" w:rsidP="00B12E48"/>
    <w:p w14:paraId="7B691CC7" w14:textId="77777777" w:rsidR="00B12E48" w:rsidRPr="00113FF7" w:rsidRDefault="00B12E48" w:rsidP="00B12E48"/>
    <w:p w14:paraId="0A81EE17" w14:textId="77777777" w:rsidR="00284030" w:rsidRDefault="00284030" w:rsidP="002A2ACC">
      <w:pPr>
        <w:jc w:val="center"/>
      </w:pPr>
    </w:p>
    <w:p w14:paraId="35979C22" w14:textId="77777777" w:rsidR="00284030" w:rsidRPr="00113FF7" w:rsidRDefault="002A2ACC" w:rsidP="00284030">
      <w:pPr>
        <w:ind w:firstLine="0"/>
      </w:pPr>
      <w:r w:rsidRPr="00113FF7">
        <w:t>T</w:t>
      </w:r>
      <w:r w:rsidR="006337AB">
        <w:t xml:space="preserve">rabalho de Conclusão de Curso de Bacharelado em </w:t>
      </w:r>
      <w:r w:rsidR="00C36122">
        <w:t>Engenharia da Computação</w:t>
      </w:r>
      <w:r w:rsidRPr="00113FF7">
        <w:t>, orientad</w:t>
      </w:r>
      <w:r w:rsidR="00011BF8">
        <w:t>o</w:t>
      </w:r>
      <w:r w:rsidRPr="00113FF7">
        <w:t xml:space="preserve"> pelo</w:t>
      </w:r>
      <w:r w:rsidR="00C36122">
        <w:t xml:space="preserve"> Prof. </w:t>
      </w:r>
      <w:proofErr w:type="spellStart"/>
      <w:r w:rsidR="00C36122">
        <w:t>Edizon</w:t>
      </w:r>
      <w:proofErr w:type="spellEnd"/>
      <w:r w:rsidR="00C36122">
        <w:t xml:space="preserve"> </w:t>
      </w:r>
      <w:proofErr w:type="spellStart"/>
      <w:r w:rsidR="00C36122">
        <w:t>Basseto</w:t>
      </w:r>
      <w:proofErr w:type="spellEnd"/>
      <w:r w:rsidR="00C36122">
        <w:t xml:space="preserve"> Júnior</w:t>
      </w:r>
      <w:r w:rsidR="00993239">
        <w:t>.</w:t>
      </w:r>
    </w:p>
    <w:p w14:paraId="144D8B89" w14:textId="77777777" w:rsidR="002A2ACC" w:rsidRPr="00113FF7" w:rsidRDefault="002A2ACC" w:rsidP="00284030">
      <w:pPr>
        <w:ind w:firstLine="0"/>
        <w:jc w:val="center"/>
      </w:pPr>
    </w:p>
    <w:p w14:paraId="7DEECFAC" w14:textId="77777777" w:rsidR="00284030" w:rsidRDefault="00284030" w:rsidP="00284030">
      <w:pPr>
        <w:ind w:firstLine="0"/>
      </w:pPr>
    </w:p>
    <w:p w14:paraId="4DA1EF92" w14:textId="77777777" w:rsidR="00DE705D" w:rsidRDefault="00DE705D" w:rsidP="00284030">
      <w:pPr>
        <w:ind w:firstLine="0"/>
      </w:pPr>
    </w:p>
    <w:p w14:paraId="58709811" w14:textId="77777777" w:rsidR="002A2ACC" w:rsidRPr="00F7240C" w:rsidRDefault="006337AB" w:rsidP="00F7240C">
      <w:pPr>
        <w:ind w:firstLine="0"/>
        <w:jc w:val="center"/>
        <w:outlineLvl w:val="0"/>
      </w:pPr>
      <w:r>
        <w:t>ETEP Faculdades</w:t>
      </w:r>
    </w:p>
    <w:p w14:paraId="7286B0D2" w14:textId="77777777" w:rsidR="002A2ACC" w:rsidRPr="00F7240C" w:rsidRDefault="002A2ACC" w:rsidP="00F7240C">
      <w:pPr>
        <w:ind w:firstLine="0"/>
        <w:jc w:val="center"/>
      </w:pPr>
      <w:r w:rsidRPr="00F7240C">
        <w:t>São José dos Campos</w:t>
      </w:r>
    </w:p>
    <w:p w14:paraId="343A50AA" w14:textId="77777777" w:rsidR="0035065F" w:rsidRDefault="00AC576B" w:rsidP="00F7240C">
      <w:pPr>
        <w:ind w:firstLine="0"/>
        <w:jc w:val="center"/>
      </w:pPr>
      <w:r>
        <w:t>2011</w:t>
      </w:r>
    </w:p>
    <w:p w14:paraId="3C3564A5" w14:textId="77777777"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14:paraId="6762F471" w14:textId="77777777" w:rsidR="00DE705D" w:rsidRDefault="00DE705D" w:rsidP="00DE705D">
      <w:pPr>
        <w:ind w:firstLine="0"/>
      </w:pPr>
    </w:p>
    <w:p w14:paraId="5A487F79" w14:textId="77777777" w:rsidR="00DE705D" w:rsidRDefault="00DE705D" w:rsidP="00DE705D">
      <w:pPr>
        <w:ind w:firstLine="0"/>
      </w:pPr>
    </w:p>
    <w:p w14:paraId="2A4F186E" w14:textId="77777777" w:rsidR="00DE705D" w:rsidRDefault="00DE705D" w:rsidP="00DE705D">
      <w:pPr>
        <w:ind w:firstLine="0"/>
      </w:pPr>
    </w:p>
    <w:p w14:paraId="3768F4C6" w14:textId="77777777" w:rsidR="00DE705D" w:rsidRDefault="00DE705D" w:rsidP="00DE705D">
      <w:pPr>
        <w:ind w:firstLine="0"/>
      </w:pPr>
    </w:p>
    <w:p w14:paraId="50832E57" w14:textId="77777777" w:rsidR="00DE705D" w:rsidRDefault="00DE705D" w:rsidP="00DE705D">
      <w:pPr>
        <w:ind w:firstLine="0"/>
      </w:pPr>
    </w:p>
    <w:p w14:paraId="53959459" w14:textId="77777777" w:rsidR="0035065F" w:rsidRDefault="00AC576B" w:rsidP="0094116B">
      <w:pPr>
        <w:pStyle w:val="EstiloTrabalhoCentralizado1"/>
      </w:pPr>
      <w:r>
        <w:t>PROPOSTA DE SISTEMA DE CATÁLOGO DIGITAL UTILIZANDO METODOLOGIA BASEADA EM TESTES</w:t>
      </w:r>
    </w:p>
    <w:p w14:paraId="2C6904E2" w14:textId="77777777" w:rsidR="00985482" w:rsidRDefault="00985482" w:rsidP="00F73F90">
      <w:pPr>
        <w:ind w:firstLine="0"/>
      </w:pPr>
    </w:p>
    <w:p w14:paraId="53ED10D1" w14:textId="77777777" w:rsidR="00985482" w:rsidRDefault="00985482" w:rsidP="00F73F90">
      <w:pPr>
        <w:ind w:firstLine="0"/>
      </w:pPr>
    </w:p>
    <w:p w14:paraId="48AAFD0A" w14:textId="77777777" w:rsidR="00985482" w:rsidRDefault="00985482" w:rsidP="00F73F90">
      <w:pPr>
        <w:ind w:firstLine="0"/>
      </w:pPr>
    </w:p>
    <w:p w14:paraId="62BA3DAD" w14:textId="77777777" w:rsidR="00F73F90" w:rsidRPr="00113FF7" w:rsidRDefault="00F73F90" w:rsidP="00F73F90">
      <w:pPr>
        <w:ind w:firstLine="0"/>
      </w:pPr>
    </w:p>
    <w:p w14:paraId="1DDCF5E8" w14:textId="77777777" w:rsidR="0035065F" w:rsidRPr="00113FF7" w:rsidRDefault="0035065F" w:rsidP="0035065F">
      <w:pPr>
        <w:spacing w:before="240"/>
        <w:jc w:val="right"/>
        <w:outlineLvl w:val="0"/>
      </w:pPr>
      <w:r w:rsidRPr="00113FF7">
        <w:t xml:space="preserve">                                                  </w:t>
      </w:r>
      <w:r w:rsidR="00AC576B">
        <w:t xml:space="preserve">        João Paulo Gomes dos Santos</w:t>
      </w:r>
      <w:r w:rsidRPr="00113FF7">
        <w:t xml:space="preserve"> </w:t>
      </w:r>
    </w:p>
    <w:p w14:paraId="40D299E0" w14:textId="77777777" w:rsidR="0035065F" w:rsidRDefault="0035065F" w:rsidP="0035065F">
      <w:pPr>
        <w:ind w:firstLine="0"/>
      </w:pPr>
    </w:p>
    <w:p w14:paraId="6A6602FC" w14:textId="77777777" w:rsidR="00DA0470" w:rsidRDefault="00DA0470" w:rsidP="0035065F">
      <w:pPr>
        <w:ind w:firstLine="0"/>
      </w:pPr>
    </w:p>
    <w:p w14:paraId="668D6ADD" w14:textId="77777777" w:rsidR="00DA0470" w:rsidRDefault="00DA0470" w:rsidP="0035065F">
      <w:pPr>
        <w:ind w:firstLine="0"/>
      </w:pPr>
    </w:p>
    <w:p w14:paraId="5A49A103" w14:textId="77777777" w:rsidR="00DA0470" w:rsidRDefault="00DA0470" w:rsidP="0035065F">
      <w:pPr>
        <w:ind w:firstLine="0"/>
      </w:pPr>
    </w:p>
    <w:p w14:paraId="55B2CC2D" w14:textId="77777777" w:rsidR="00DA0470" w:rsidRDefault="00DA0470" w:rsidP="0035065F">
      <w:pPr>
        <w:ind w:firstLine="0"/>
      </w:pPr>
    </w:p>
    <w:p w14:paraId="474FBD41" w14:textId="77777777" w:rsidR="00F73F90" w:rsidRDefault="00F73F90" w:rsidP="00F73F90">
      <w:pPr>
        <w:ind w:firstLine="0"/>
      </w:pPr>
    </w:p>
    <w:p w14:paraId="591C3776" w14:textId="77777777" w:rsidR="00F73F90" w:rsidRDefault="006D22A5" w:rsidP="006D22A5">
      <w:pPr>
        <w:ind w:firstLine="1"/>
      </w:pPr>
      <w:r>
        <w:t xml:space="preserve">                                                  </w:t>
      </w:r>
      <w:r w:rsidR="00F73F90">
        <w:t xml:space="preserve">                                           __________</w:t>
      </w:r>
      <w:r w:rsidR="00F73F90">
        <w:tab/>
      </w:r>
      <w:r w:rsidR="00F73F90">
        <w:tab/>
      </w:r>
      <w:r w:rsidR="00F73F90">
        <w:tab/>
      </w:r>
      <w:r w:rsidR="00F73F90">
        <w:tab/>
      </w:r>
      <w:r w:rsidR="00F73F90">
        <w:tab/>
        <w:t>___________________</w:t>
      </w:r>
    </w:p>
    <w:p w14:paraId="2A888355" w14:textId="77777777" w:rsidR="00F73F90" w:rsidRDefault="00F73F90" w:rsidP="00F73F90">
      <w:pPr>
        <w:ind w:firstLine="0"/>
      </w:pPr>
      <w:r>
        <w:t xml:space="preserve">                                         </w:t>
      </w:r>
      <w:r w:rsidR="006D22A5">
        <w:t xml:space="preserve">                                                                </w:t>
      </w:r>
      <w:proofErr w:type="spellStart"/>
      <w:r w:rsidR="006D22A5">
        <w:t>Edizon</w:t>
      </w:r>
      <w:proofErr w:type="spellEnd"/>
      <w:r w:rsidR="006D22A5">
        <w:t xml:space="preserve"> </w:t>
      </w:r>
      <w:proofErr w:type="spellStart"/>
      <w:r w:rsidR="006D22A5">
        <w:t>Basseto</w:t>
      </w:r>
      <w:proofErr w:type="spellEnd"/>
      <w:r w:rsidR="006D22A5">
        <w:t xml:space="preserve"> Júnior</w:t>
      </w:r>
    </w:p>
    <w:p w14:paraId="52232912" w14:textId="77777777" w:rsidR="0035065F" w:rsidRDefault="0035065F" w:rsidP="0035065F">
      <w:pPr>
        <w:ind w:firstLine="0"/>
      </w:pPr>
    </w:p>
    <w:p w14:paraId="29EB8589" w14:textId="77777777" w:rsidR="0035065F" w:rsidRDefault="0035065F" w:rsidP="0035065F">
      <w:pPr>
        <w:ind w:firstLine="0"/>
      </w:pPr>
    </w:p>
    <w:p w14:paraId="4B6EA51F" w14:textId="77777777" w:rsidR="0035065F" w:rsidRPr="00113FF7" w:rsidRDefault="0035065F" w:rsidP="0035065F">
      <w:pPr>
        <w:ind w:firstLine="0"/>
      </w:pPr>
    </w:p>
    <w:p w14:paraId="6EC1739F" w14:textId="77777777" w:rsidR="0035065F" w:rsidRPr="00F7240C" w:rsidRDefault="0035065F" w:rsidP="0035065F">
      <w:pPr>
        <w:ind w:firstLine="0"/>
        <w:rPr>
          <w:sz w:val="20"/>
          <w:szCs w:val="20"/>
        </w:rPr>
      </w:pPr>
    </w:p>
    <w:p w14:paraId="0E7D810B" w14:textId="77777777" w:rsidR="0035065F" w:rsidRPr="00F7240C" w:rsidRDefault="0035065F" w:rsidP="0035065F">
      <w:pPr>
        <w:ind w:firstLine="0"/>
        <w:rPr>
          <w:sz w:val="20"/>
          <w:szCs w:val="20"/>
        </w:rPr>
      </w:pPr>
    </w:p>
    <w:p w14:paraId="7FCC3438" w14:textId="77777777" w:rsidR="0035065F" w:rsidRPr="00F7240C" w:rsidRDefault="0035065F" w:rsidP="0035065F">
      <w:pPr>
        <w:ind w:firstLine="0"/>
        <w:jc w:val="center"/>
        <w:outlineLvl w:val="0"/>
      </w:pPr>
      <w:r>
        <w:t>ETEP Faculdades</w:t>
      </w:r>
    </w:p>
    <w:p w14:paraId="57FC5582" w14:textId="77777777" w:rsidR="0035065F" w:rsidRPr="00F7240C" w:rsidRDefault="0035065F" w:rsidP="0035065F">
      <w:pPr>
        <w:ind w:firstLine="0"/>
        <w:jc w:val="center"/>
      </w:pPr>
      <w:r w:rsidRPr="00F7240C">
        <w:t>São José dos Campos</w:t>
      </w:r>
    </w:p>
    <w:p w14:paraId="06693E29" w14:textId="77777777" w:rsidR="00110A1F" w:rsidRPr="00113FF7" w:rsidRDefault="005571B2" w:rsidP="00245BA5">
      <w:pPr>
        <w:ind w:firstLine="0"/>
        <w:jc w:val="center"/>
      </w:pPr>
      <w:r>
        <w:t>2011</w:t>
      </w:r>
    </w:p>
    <w:p w14:paraId="0E826DE2" w14:textId="77777777" w:rsidR="002B5A11" w:rsidRPr="00113FF7" w:rsidRDefault="002B5A11" w:rsidP="00EF27D3">
      <w:pPr>
        <w:outlineLvl w:val="0"/>
        <w:sectPr w:rsidR="002B5A11" w:rsidRPr="00113FF7" w:rsidSect="00113FF7">
          <w:footerReference w:type="even" r:id="rId11"/>
          <w:footerReference w:type="default" r:id="rId12"/>
          <w:pgSz w:w="11907" w:h="16840" w:code="9"/>
          <w:pgMar w:top="1701" w:right="1134" w:bottom="1134" w:left="1701" w:header="709" w:footer="1418" w:gutter="0"/>
          <w:pgNumType w:start="25"/>
          <w:cols w:space="708"/>
          <w:docGrid w:linePitch="360"/>
        </w:sectPr>
      </w:pPr>
    </w:p>
    <w:p w14:paraId="3CBE396A" w14:textId="77777777" w:rsidR="00F64C59" w:rsidRPr="00113FF7" w:rsidRDefault="00F64C59" w:rsidP="00FF5E8E"/>
    <w:p w14:paraId="68AD67D4" w14:textId="77777777" w:rsidR="00F64C59" w:rsidRPr="00113FF7" w:rsidRDefault="00F64C59" w:rsidP="00FF5E8E"/>
    <w:p w14:paraId="5F75256D" w14:textId="77777777" w:rsidR="00F64C59" w:rsidRPr="00113FF7" w:rsidRDefault="00F64C59" w:rsidP="00FF5E8E"/>
    <w:p w14:paraId="2C29B8A4" w14:textId="77777777" w:rsidR="00F64C59" w:rsidRPr="00113FF7" w:rsidRDefault="00F64C59" w:rsidP="00FF5E8E"/>
    <w:p w14:paraId="579D3096" w14:textId="77777777" w:rsidR="00F64C59" w:rsidRPr="00113FF7" w:rsidRDefault="00F64C59" w:rsidP="00FF5E8E"/>
    <w:p w14:paraId="445DCF7F" w14:textId="77777777" w:rsidR="00F64C59" w:rsidRPr="00113FF7" w:rsidRDefault="00F64C59" w:rsidP="00FF5E8E"/>
    <w:p w14:paraId="5DEE0F48" w14:textId="77777777" w:rsidR="00F64C59" w:rsidRPr="00113FF7" w:rsidRDefault="00F64C59" w:rsidP="00FF5E8E"/>
    <w:p w14:paraId="10CD1653" w14:textId="77777777" w:rsidR="00F64C59" w:rsidRPr="00113FF7" w:rsidRDefault="00F64C59" w:rsidP="00FF5E8E"/>
    <w:p w14:paraId="26DE2779" w14:textId="77777777" w:rsidR="00F64C59" w:rsidRPr="00113FF7" w:rsidRDefault="00F64C59" w:rsidP="00FF5E8E"/>
    <w:p w14:paraId="339D2513" w14:textId="77777777" w:rsidR="00F64C59" w:rsidRDefault="00F64C59" w:rsidP="00FF5E8E"/>
    <w:p w14:paraId="2EA414C2" w14:textId="77777777" w:rsidR="00FF5E8E" w:rsidRDefault="00FF5E8E" w:rsidP="00FF5E8E"/>
    <w:p w14:paraId="67BD1B8F" w14:textId="77777777" w:rsidR="00FF5E8E" w:rsidRDefault="00FF5E8E" w:rsidP="00FF5E8E"/>
    <w:p w14:paraId="5CD728EB" w14:textId="77777777" w:rsidR="00FF5E8E" w:rsidRPr="00113FF7" w:rsidRDefault="00FF5E8E" w:rsidP="00FF5E8E"/>
    <w:p w14:paraId="4549B5C2" w14:textId="77777777" w:rsidR="00F64C59" w:rsidRDefault="00F64C59" w:rsidP="00FF5E8E"/>
    <w:p w14:paraId="37CEAD04" w14:textId="77777777" w:rsidR="00FF5E8E" w:rsidRDefault="00FF5E8E" w:rsidP="00FF5E8E"/>
    <w:p w14:paraId="0ED04E9E" w14:textId="77777777" w:rsidR="00FF5E8E" w:rsidRDefault="00FF5E8E" w:rsidP="00FF5E8E"/>
    <w:p w14:paraId="6864C6E8" w14:textId="77777777" w:rsidR="00FF5E8E" w:rsidRDefault="00FF5E8E" w:rsidP="00FF5E8E"/>
    <w:p w14:paraId="7D2FA55E" w14:textId="77777777" w:rsidR="00FF5E8E" w:rsidRPr="00113FF7" w:rsidRDefault="00FF5E8E" w:rsidP="00FF5E8E"/>
    <w:p w14:paraId="27E8075A" w14:textId="77777777" w:rsidR="00F64C59" w:rsidRPr="00113FF7" w:rsidRDefault="00F64C59" w:rsidP="00FF5E8E"/>
    <w:p w14:paraId="0B6ED972" w14:textId="77777777" w:rsidR="00E174E7" w:rsidRPr="00113FF7" w:rsidRDefault="00031D37" w:rsidP="00FF5E8E">
      <w:pPr>
        <w:jc w:val="right"/>
      </w:pPr>
      <w:r w:rsidRPr="00113FF7">
        <w:t>“</w:t>
      </w:r>
      <w:r w:rsidR="00C20776">
        <w:t>A dúvida é o principio da sabedoria</w:t>
      </w:r>
      <w:r w:rsidRPr="00113FF7">
        <w:t>”</w:t>
      </w:r>
      <w:r w:rsidR="00524F06" w:rsidRPr="00113FF7">
        <w:t>.</w:t>
      </w:r>
    </w:p>
    <w:p w14:paraId="3698A469" w14:textId="77777777" w:rsidR="00E174E7" w:rsidRPr="00113FF7" w:rsidRDefault="00C20776" w:rsidP="00FF5E8E">
      <w:pPr>
        <w:jc w:val="right"/>
        <w:rPr>
          <w:sz w:val="18"/>
          <w:szCs w:val="18"/>
        </w:rPr>
      </w:pPr>
      <w:r>
        <w:rPr>
          <w:sz w:val="18"/>
          <w:szCs w:val="18"/>
        </w:rPr>
        <w:t>Aristóteles</w:t>
      </w:r>
    </w:p>
    <w:p w14:paraId="18E81A40" w14:textId="77777777" w:rsidR="00B50350" w:rsidRPr="00113FF7" w:rsidRDefault="00B50350" w:rsidP="00FF5E8E"/>
    <w:p w14:paraId="1B43D561" w14:textId="77777777" w:rsidR="00C60A65" w:rsidRDefault="00C60A65" w:rsidP="00FF5E8E"/>
    <w:p w14:paraId="145DB2B2" w14:textId="77777777" w:rsidR="00496108" w:rsidRPr="00113FF7" w:rsidRDefault="00496108" w:rsidP="00FF5E8E">
      <w:pPr>
        <w:rPr>
          <w:sz w:val="22"/>
          <w:szCs w:val="22"/>
        </w:rPr>
      </w:pPr>
    </w:p>
    <w:p w14:paraId="699D22F0" w14:textId="77777777" w:rsidR="009D6F4B" w:rsidRPr="00113FF7" w:rsidRDefault="009D6F4B" w:rsidP="00FF5E8E"/>
    <w:p w14:paraId="4C524DF1" w14:textId="77777777" w:rsidR="00453C50" w:rsidRPr="00113FF7" w:rsidRDefault="00453C50" w:rsidP="00FF5E8E"/>
    <w:p w14:paraId="0C8500F4" w14:textId="77777777"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bookmarkStart w:id="6" w:name="_Toc169426360"/>
      <w:r w:rsidRPr="00113FF7">
        <w:lastRenderedPageBreak/>
        <w:t>AGRADECIMENTOS</w:t>
      </w:r>
      <w:bookmarkEnd w:id="0"/>
      <w:bookmarkEnd w:id="1"/>
      <w:bookmarkEnd w:id="2"/>
      <w:bookmarkEnd w:id="3"/>
      <w:bookmarkEnd w:id="4"/>
      <w:bookmarkEnd w:id="5"/>
      <w:bookmarkEnd w:id="6"/>
    </w:p>
    <w:p w14:paraId="6582416B" w14:textId="77777777" w:rsidR="00C162AD" w:rsidRDefault="00C162AD" w:rsidP="00C162AD">
      <w:pPr>
        <w:ind w:left="1" w:firstLine="1"/>
      </w:pPr>
      <w:r w:rsidRPr="00C162AD">
        <w:t>Agradeço principalmente a Deus que me concedeu a capacidade, força e perseverança para o desenvolvimento e conclusão deste projeto, pois sabemos que sem ele não somos nada, e nada, poderíamos fazer</w:t>
      </w:r>
      <w:r>
        <w:t>.</w:t>
      </w:r>
    </w:p>
    <w:p w14:paraId="5114893A" w14:textId="77777777" w:rsidR="00C162AD" w:rsidRDefault="00C162AD" w:rsidP="00C162AD">
      <w:pPr>
        <w:ind w:firstLine="1"/>
      </w:pPr>
      <w:r w:rsidRPr="00C162AD">
        <w:t xml:space="preserve">Também agradeço à minha </w:t>
      </w:r>
      <w:r>
        <w:t>namorada</w:t>
      </w:r>
      <w:r w:rsidRPr="00C162AD">
        <w:t xml:space="preserve"> </w:t>
      </w:r>
      <w:r>
        <w:t xml:space="preserve">Ana Cláudia </w:t>
      </w:r>
      <w:proofErr w:type="spellStart"/>
      <w:r>
        <w:t>Narumi</w:t>
      </w:r>
      <w:proofErr w:type="spellEnd"/>
      <w:r>
        <w:t xml:space="preserve"> </w:t>
      </w:r>
      <w:proofErr w:type="spellStart"/>
      <w:r>
        <w:t>Kameda</w:t>
      </w:r>
      <w:proofErr w:type="spellEnd"/>
      <w:r w:rsidRPr="00C162AD">
        <w:t xml:space="preserve"> e aos familiares, que me apoiaram na elaboração deste projeto. Gostaria de exprimir os mais sinceros agradecimentos e aqui reconhecer a sua importante contribuição.</w:t>
      </w:r>
    </w:p>
    <w:p w14:paraId="1BE14A5E" w14:textId="77777777" w:rsidR="00C162AD" w:rsidRDefault="00C162AD" w:rsidP="00C162AD">
      <w:pPr>
        <w:ind w:firstLine="1"/>
      </w:pPr>
      <w:r w:rsidRPr="00C162AD">
        <w:t xml:space="preserve">Aos meus amigos de classe, pelo apoio incondicional e pela grande amizade que têm dedicado e que nunca pouparam esforços para me ajudar. Aos professores, em especial ao professor </w:t>
      </w:r>
      <w:proofErr w:type="spellStart"/>
      <w:r>
        <w:t>Edizon</w:t>
      </w:r>
      <w:proofErr w:type="spellEnd"/>
      <w:r>
        <w:t xml:space="preserve"> </w:t>
      </w:r>
      <w:proofErr w:type="spellStart"/>
      <w:r>
        <w:t>Basseto</w:t>
      </w:r>
      <w:proofErr w:type="spellEnd"/>
      <w:r>
        <w:t xml:space="preserve"> Júnior</w:t>
      </w:r>
      <w:r w:rsidRPr="00C162AD">
        <w:t xml:space="preserve"> pela disponibilidade e força de vontade de orientar, sendo os educadores da ETEP Faculdades os que sempre me incentivaram.</w:t>
      </w:r>
    </w:p>
    <w:p w14:paraId="2CEEB8E3" w14:textId="77777777" w:rsidR="00AA1F06" w:rsidRPr="00113FF7" w:rsidRDefault="00C162AD" w:rsidP="00451655">
      <w:pPr>
        <w:ind w:firstLine="1"/>
      </w:pPr>
      <w:r w:rsidRPr="00C162AD">
        <w:t>Enfim, agradeço as todas as pessoas que contribuíram de forma direta ou indireta para realização do meu trabalho e acreditando na minha capa</w:t>
      </w:r>
      <w:r>
        <w:t>cidade de realizar esse projeto</w:t>
      </w:r>
      <w:r w:rsidRPr="00C162AD">
        <w:t>.</w:t>
      </w:r>
    </w:p>
    <w:p w14:paraId="5D37B3E8" w14:textId="77777777" w:rsidR="00AA1F06" w:rsidRPr="00113FF7" w:rsidRDefault="00AA1F06" w:rsidP="00FF5E8E"/>
    <w:p w14:paraId="3CFDA426" w14:textId="77777777" w:rsidR="00AA1F06" w:rsidRPr="00113FF7" w:rsidRDefault="00AA1F06" w:rsidP="00FF5E8E"/>
    <w:p w14:paraId="698F099D" w14:textId="77777777" w:rsidR="00AA1F06" w:rsidRPr="00113FF7" w:rsidRDefault="00AA1F06" w:rsidP="00FF5E8E"/>
    <w:p w14:paraId="2F70B4A3" w14:textId="77777777" w:rsidR="00AA1F06" w:rsidRPr="00113FF7" w:rsidRDefault="00AA1F06" w:rsidP="00FF5E8E"/>
    <w:p w14:paraId="11CE9A93" w14:textId="77777777" w:rsidR="00AA1F06" w:rsidRPr="00113FF7" w:rsidRDefault="00AA1F06" w:rsidP="00FF5E8E"/>
    <w:p w14:paraId="3E0CA636" w14:textId="77777777" w:rsidR="00AA1F06" w:rsidRPr="00113FF7" w:rsidRDefault="00AA1F06" w:rsidP="00FF5E8E"/>
    <w:p w14:paraId="065130ED" w14:textId="77777777" w:rsidR="00AA1F06" w:rsidRPr="00113FF7" w:rsidRDefault="00AA1F06" w:rsidP="00FF5E8E"/>
    <w:p w14:paraId="73CE9643" w14:textId="77777777" w:rsidR="00AA1F06" w:rsidRPr="00113FF7" w:rsidRDefault="00AA1F06" w:rsidP="00FF5E8E"/>
    <w:p w14:paraId="576781F3" w14:textId="77777777" w:rsidR="00AA1F06" w:rsidRPr="00113FF7" w:rsidRDefault="00AA1F06" w:rsidP="00FF5E8E"/>
    <w:p w14:paraId="38F119A0" w14:textId="77777777" w:rsidR="00AA1F06" w:rsidRPr="00113FF7" w:rsidRDefault="00AA1F06" w:rsidP="00FF5E8E"/>
    <w:p w14:paraId="1470DA81" w14:textId="77777777" w:rsidR="00AA1F06" w:rsidRPr="00113FF7" w:rsidRDefault="00AA1F06" w:rsidP="00FF5E8E"/>
    <w:p w14:paraId="487B565D" w14:textId="77777777" w:rsidR="009E3018" w:rsidRPr="00113FF7" w:rsidRDefault="009E3018" w:rsidP="00D205EC">
      <w:pPr>
        <w:pStyle w:val="PRE-TEXTO"/>
      </w:pPr>
      <w:bookmarkStart w:id="7" w:name="_Toc149724130"/>
      <w:bookmarkStart w:id="8" w:name="_Toc149724315"/>
      <w:bookmarkStart w:id="9" w:name="_Toc150052721"/>
      <w:bookmarkStart w:id="10" w:name="_Toc150053212"/>
      <w:bookmarkStart w:id="11" w:name="_Toc191364854"/>
      <w:bookmarkStart w:id="12" w:name="_Toc198716128"/>
      <w:r w:rsidRPr="00113FF7">
        <w:lastRenderedPageBreak/>
        <w:t>RESUMO</w:t>
      </w:r>
      <w:bookmarkEnd w:id="7"/>
      <w:bookmarkEnd w:id="8"/>
      <w:bookmarkEnd w:id="9"/>
      <w:bookmarkEnd w:id="10"/>
      <w:bookmarkEnd w:id="11"/>
      <w:bookmarkEnd w:id="12"/>
    </w:p>
    <w:p w14:paraId="5158E88C" w14:textId="2BF6E284" w:rsidR="00517E46" w:rsidRPr="00A56AEA" w:rsidRDefault="00517E46" w:rsidP="00F73F90">
      <w:pPr>
        <w:ind w:firstLine="0"/>
      </w:pPr>
      <w:bookmarkStart w:id="13" w:name="_Toc133633008"/>
      <w:bookmarkStart w:id="14" w:name="_Toc144805827"/>
      <w:bookmarkStart w:id="15" w:name="_Toc149724133"/>
      <w:bookmarkStart w:id="16" w:name="_Toc149724318"/>
      <w:bookmarkStart w:id="17" w:name="_Toc150052724"/>
      <w:bookmarkStart w:id="18" w:name="_Toc150053215"/>
      <w:bookmarkStart w:id="19" w:name="_Toc191364857"/>
      <w:bookmarkStart w:id="20" w:name="_Toc198716131"/>
      <w:bookmarkStart w:id="21" w:name="_Toc143669252"/>
      <w:bookmarkEnd w:id="13"/>
      <w:r>
        <w:t>Nos últimos anos a importância do mercado de desenvolvimento de software vem aumentando</w:t>
      </w:r>
      <w:r w:rsidR="00B11937">
        <w:t xml:space="preserve"> e a concorrência entre as empresas que desenvolvem software aumenta junto,  essa empresas buscam entregar software com qualidade e com menores custos para seus clientes</w:t>
      </w:r>
      <w:r w:rsidR="00A56AEA">
        <w:t xml:space="preserve">. Para atingir tal objetivo foram criadas práticas para otimização do processo de desenvolvimento de software, tendo como objetivo a redução de custos e aumento da qualidade do produto final. Este trabalho mostra uma maneira de combinar princípios ágeis de desenvolvimento de software de modo a se obter uma melhoria no processo de desenvolvimento de software. O trabalho utiliza como base o pensamento </w:t>
      </w:r>
      <w:proofErr w:type="spellStart"/>
      <w:r w:rsidR="00A56AEA" w:rsidRPr="00A56AEA">
        <w:rPr>
          <w:i/>
        </w:rPr>
        <w:t>Lean</w:t>
      </w:r>
      <w:proofErr w:type="spellEnd"/>
      <w:r w:rsidR="00A56AEA">
        <w:t xml:space="preserve"> e práticas de </w:t>
      </w:r>
      <w:r w:rsidR="00A56AEA" w:rsidRPr="00A56AEA">
        <w:rPr>
          <w:i/>
        </w:rPr>
        <w:t xml:space="preserve">Extreme </w:t>
      </w:r>
      <w:proofErr w:type="spellStart"/>
      <w:r w:rsidR="00A56AEA" w:rsidRPr="00A56AEA">
        <w:rPr>
          <w:i/>
        </w:rPr>
        <w:t>Programming</w:t>
      </w:r>
      <w:proofErr w:type="spellEnd"/>
      <w:r w:rsidR="00A56AEA">
        <w:t xml:space="preserve"> como o </w:t>
      </w:r>
      <w:r w:rsidR="00A56AEA" w:rsidRPr="00A56AEA">
        <w:rPr>
          <w:i/>
        </w:rPr>
        <w:t xml:space="preserve">Test </w:t>
      </w:r>
      <w:proofErr w:type="spellStart"/>
      <w:r w:rsidR="00A56AEA" w:rsidRPr="00A56AEA">
        <w:rPr>
          <w:i/>
        </w:rPr>
        <w:t>Driven</w:t>
      </w:r>
      <w:proofErr w:type="spellEnd"/>
      <w:r w:rsidR="00A56AEA" w:rsidRPr="00A56AEA">
        <w:rPr>
          <w:i/>
        </w:rPr>
        <w:t xml:space="preserve"> </w:t>
      </w:r>
      <w:proofErr w:type="spellStart"/>
      <w:r w:rsidR="00A56AEA" w:rsidRPr="00A56AEA">
        <w:rPr>
          <w:i/>
        </w:rPr>
        <w:t>Development</w:t>
      </w:r>
      <w:proofErr w:type="spellEnd"/>
      <w:r w:rsidR="00A56AEA">
        <w:t>.</w:t>
      </w:r>
    </w:p>
    <w:p w14:paraId="1E2B25DE" w14:textId="77777777" w:rsidR="00AA6EC8" w:rsidRDefault="00AA6EC8" w:rsidP="00F73F90">
      <w:pPr>
        <w:ind w:firstLine="0"/>
      </w:pPr>
    </w:p>
    <w:p w14:paraId="79D09A8E" w14:textId="01C76FA9" w:rsidR="00F73F90" w:rsidRPr="006B2D4E" w:rsidRDefault="00F73F90" w:rsidP="00F73F90">
      <w:pPr>
        <w:ind w:firstLine="0"/>
        <w:rPr>
          <w:i/>
        </w:rPr>
      </w:pPr>
      <w:r w:rsidRPr="006B2D4E">
        <w:rPr>
          <w:b/>
          <w:i/>
        </w:rPr>
        <w:t>Palavras Chave:</w:t>
      </w:r>
      <w:r w:rsidRPr="006B2D4E">
        <w:rPr>
          <w:i/>
        </w:rPr>
        <w:t xml:space="preserve"> </w:t>
      </w:r>
      <w:proofErr w:type="spellStart"/>
      <w:r w:rsidR="00DE2895">
        <w:rPr>
          <w:i/>
        </w:rPr>
        <w:t>Lean</w:t>
      </w:r>
      <w:proofErr w:type="spellEnd"/>
      <w:r w:rsidR="00632BD9">
        <w:rPr>
          <w:i/>
        </w:rPr>
        <w:t xml:space="preserve"> </w:t>
      </w:r>
      <w:proofErr w:type="spellStart"/>
      <w:r w:rsidR="00632BD9">
        <w:rPr>
          <w:i/>
        </w:rPr>
        <w:t>Thinking</w:t>
      </w:r>
      <w:proofErr w:type="spellEnd"/>
      <w:r w:rsidR="00DE2895">
        <w:rPr>
          <w:i/>
        </w:rPr>
        <w:t>;</w:t>
      </w:r>
      <w:r w:rsidR="00632BD9">
        <w:rPr>
          <w:i/>
        </w:rPr>
        <w:t xml:space="preserve"> Extreme </w:t>
      </w:r>
      <w:proofErr w:type="spellStart"/>
      <w:r w:rsidR="00632BD9">
        <w:rPr>
          <w:i/>
        </w:rPr>
        <w:t>Programming</w:t>
      </w:r>
      <w:proofErr w:type="spellEnd"/>
      <w:r w:rsidR="00632BD9">
        <w:rPr>
          <w:i/>
        </w:rPr>
        <w:t xml:space="preserve">; Test </w:t>
      </w:r>
      <w:proofErr w:type="spellStart"/>
      <w:r w:rsidR="00632BD9">
        <w:rPr>
          <w:i/>
        </w:rPr>
        <w:t>Driven</w:t>
      </w:r>
      <w:proofErr w:type="spellEnd"/>
      <w:r w:rsidR="00632BD9">
        <w:rPr>
          <w:i/>
        </w:rPr>
        <w:t xml:space="preserve"> </w:t>
      </w:r>
      <w:proofErr w:type="spellStart"/>
      <w:r w:rsidR="00632BD9">
        <w:rPr>
          <w:i/>
        </w:rPr>
        <w:t>Development</w:t>
      </w:r>
      <w:proofErr w:type="spellEnd"/>
      <w:r w:rsidR="00632BD9">
        <w:rPr>
          <w:i/>
        </w:rPr>
        <w:t>;</w:t>
      </w:r>
    </w:p>
    <w:p w14:paraId="52C63002" w14:textId="77777777" w:rsidR="00F73F90" w:rsidRDefault="00F73F90" w:rsidP="00F73F90">
      <w:pPr>
        <w:ind w:firstLine="0"/>
      </w:pPr>
    </w:p>
    <w:p w14:paraId="182CAD0C" w14:textId="77777777" w:rsidR="00F73F90" w:rsidRDefault="00F73F90" w:rsidP="00F73F90">
      <w:pPr>
        <w:ind w:firstLine="0"/>
      </w:pPr>
    </w:p>
    <w:p w14:paraId="04F7638E" w14:textId="77777777" w:rsidR="0029358C" w:rsidRPr="00113FF7" w:rsidRDefault="004D342D" w:rsidP="00D205EC">
      <w:pPr>
        <w:pStyle w:val="PRE-TEXTO"/>
      </w:pPr>
      <w:r w:rsidRPr="00113FF7">
        <w:lastRenderedPageBreak/>
        <w:t>SUMÁRIO</w:t>
      </w:r>
      <w:bookmarkEnd w:id="14"/>
      <w:bookmarkEnd w:id="15"/>
      <w:bookmarkEnd w:id="16"/>
      <w:bookmarkEnd w:id="17"/>
      <w:bookmarkEnd w:id="18"/>
      <w:bookmarkEnd w:id="19"/>
      <w:bookmarkEnd w:id="20"/>
    </w:p>
    <w:p w14:paraId="21B2E8EC" w14:textId="77777777" w:rsidR="00EF2733" w:rsidRPr="00113FF7" w:rsidRDefault="00EF2733" w:rsidP="000C3D24">
      <w:pPr>
        <w:jc w:val="right"/>
        <w:outlineLvl w:val="0"/>
        <w:rPr>
          <w:b/>
          <w:u w:val="single"/>
        </w:rPr>
      </w:pPr>
      <w:bookmarkStart w:id="22" w:name="_Toc144288686"/>
      <w:r w:rsidRPr="00113FF7">
        <w:rPr>
          <w:b/>
          <w:u w:val="single"/>
        </w:rPr>
        <w:t>Pág.</w:t>
      </w:r>
      <w:bookmarkEnd w:id="22"/>
      <w:r w:rsidRPr="00113FF7">
        <w:rPr>
          <w:b/>
          <w:u w:val="single"/>
        </w:rPr>
        <w:t xml:space="preserve"> </w:t>
      </w:r>
    </w:p>
    <w:p w14:paraId="679E7143" w14:textId="77777777" w:rsidR="00D719BF" w:rsidRPr="00113FF7" w:rsidRDefault="00D719BF" w:rsidP="00425DA1">
      <w:pPr>
        <w:jc w:val="right"/>
        <w:outlineLvl w:val="0"/>
        <w:rPr>
          <w:b/>
          <w:u w:val="single"/>
        </w:rPr>
      </w:pPr>
    </w:p>
    <w:p w14:paraId="5A6D929F" w14:textId="77777777" w:rsidR="00CD491A" w:rsidRDefault="00EC185D">
      <w:pPr>
        <w:pStyle w:val="TOC1"/>
        <w:rPr>
          <w:rFonts w:asciiTheme="minorHAnsi" w:eastAsiaTheme="minorEastAsia" w:hAnsiTheme="minorHAnsi" w:cstheme="minorBidi"/>
          <w:b w:val="0"/>
          <w:lang w:val="en-US" w:eastAsia="ja-JP"/>
        </w:rPr>
      </w:pPr>
      <w:r>
        <w:fldChar w:fldCharType="begin"/>
      </w:r>
      <w:r>
        <w:instrText xml:space="preserve"> TOC \o "2-2" \t "Heading 1,1,Heading 3,2,APENDICE,1,Title,1,PRE-TEXTO1,1,ANEXO,1,Indice,1,CONTRACAPA,1" </w:instrText>
      </w:r>
      <w:r>
        <w:fldChar w:fldCharType="separate"/>
      </w:r>
      <w:bookmarkStart w:id="23" w:name="_GoBack"/>
      <w:bookmarkEnd w:id="23"/>
      <w:r w:rsidR="00CD491A">
        <w:t>LISTA DE FIGURAS</w:t>
      </w:r>
      <w:r w:rsidR="00CD491A">
        <w:tab/>
      </w:r>
      <w:r w:rsidR="00CD491A">
        <w:fldChar w:fldCharType="begin"/>
      </w:r>
      <w:r w:rsidR="00CD491A">
        <w:instrText xml:space="preserve"> PAGEREF _Toc178691178 \h </w:instrText>
      </w:r>
      <w:r w:rsidR="00CD491A">
        <w:fldChar w:fldCharType="separate"/>
      </w:r>
      <w:r w:rsidR="00CD491A">
        <w:t>8</w:t>
      </w:r>
      <w:r w:rsidR="00CD491A">
        <w:fldChar w:fldCharType="end"/>
      </w:r>
    </w:p>
    <w:p w14:paraId="389EC8AF" w14:textId="77777777" w:rsidR="00CD491A" w:rsidRDefault="00CD491A">
      <w:pPr>
        <w:pStyle w:val="TOC1"/>
        <w:rPr>
          <w:rFonts w:asciiTheme="minorHAnsi" w:eastAsiaTheme="minorEastAsia" w:hAnsiTheme="minorHAnsi" w:cstheme="minorBidi"/>
          <w:b w:val="0"/>
          <w:lang w:val="en-US" w:eastAsia="ja-JP"/>
        </w:rPr>
      </w:pPr>
      <w:r>
        <w:t>LISTA DE TABELAS</w:t>
      </w:r>
      <w:r>
        <w:tab/>
      </w:r>
      <w:r>
        <w:fldChar w:fldCharType="begin"/>
      </w:r>
      <w:r>
        <w:instrText xml:space="preserve"> PAGEREF _Toc178691179 \h </w:instrText>
      </w:r>
      <w:r>
        <w:fldChar w:fldCharType="separate"/>
      </w:r>
      <w:r>
        <w:t>9</w:t>
      </w:r>
      <w:r>
        <w:fldChar w:fldCharType="end"/>
      </w:r>
    </w:p>
    <w:p w14:paraId="3E85C322" w14:textId="77777777" w:rsidR="00CD491A" w:rsidRDefault="00CD491A">
      <w:pPr>
        <w:pStyle w:val="TOC1"/>
        <w:rPr>
          <w:rFonts w:asciiTheme="minorHAnsi" w:eastAsiaTheme="minorEastAsia" w:hAnsiTheme="minorHAnsi" w:cstheme="minorBidi"/>
          <w:b w:val="0"/>
          <w:lang w:val="en-US" w:eastAsia="ja-JP"/>
        </w:rPr>
      </w:pPr>
      <w:r>
        <w:t>LISTA DE SÍMBOLOS</w:t>
      </w:r>
      <w:r>
        <w:tab/>
      </w:r>
      <w:r>
        <w:fldChar w:fldCharType="begin"/>
      </w:r>
      <w:r>
        <w:instrText xml:space="preserve"> PAGEREF _Toc178691180 \h </w:instrText>
      </w:r>
      <w:r>
        <w:fldChar w:fldCharType="separate"/>
      </w:r>
      <w:r>
        <w:t>10</w:t>
      </w:r>
      <w:r>
        <w:fldChar w:fldCharType="end"/>
      </w:r>
    </w:p>
    <w:p w14:paraId="2C9BB5DC"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1</w:t>
      </w:r>
      <w:r>
        <w:rPr>
          <w:rFonts w:asciiTheme="minorHAnsi" w:eastAsiaTheme="minorEastAsia" w:hAnsiTheme="minorHAnsi" w:cstheme="minorBidi"/>
          <w:b w:val="0"/>
          <w:lang w:val="en-US" w:eastAsia="ja-JP"/>
        </w:rPr>
        <w:tab/>
      </w:r>
      <w:r>
        <w:t>INTRODUÇÃO</w:t>
      </w:r>
      <w:r>
        <w:tab/>
      </w:r>
      <w:r>
        <w:fldChar w:fldCharType="begin"/>
      </w:r>
      <w:r>
        <w:instrText xml:space="preserve"> PAGEREF _Toc178691181 \h </w:instrText>
      </w:r>
      <w:r>
        <w:fldChar w:fldCharType="separate"/>
      </w:r>
      <w:r>
        <w:t>11</w:t>
      </w:r>
      <w:r>
        <w:fldChar w:fldCharType="end"/>
      </w:r>
    </w:p>
    <w:p w14:paraId="6C9C8FD6" w14:textId="77777777" w:rsidR="00CD491A" w:rsidRDefault="00CD491A">
      <w:pPr>
        <w:pStyle w:val="TOC2"/>
        <w:tabs>
          <w:tab w:val="left" w:pos="540"/>
        </w:tabs>
        <w:rPr>
          <w:rFonts w:asciiTheme="minorHAnsi" w:eastAsiaTheme="minorEastAsia" w:hAnsiTheme="minorHAnsi" w:cstheme="minorBidi"/>
          <w:lang w:val="en-US" w:eastAsia="ja-JP"/>
        </w:rPr>
      </w:pPr>
      <w:r>
        <w:t>1.1</w:t>
      </w:r>
      <w:r>
        <w:rPr>
          <w:rFonts w:asciiTheme="minorHAnsi" w:eastAsiaTheme="minorEastAsia" w:hAnsiTheme="minorHAnsi" w:cstheme="minorBidi"/>
          <w:lang w:val="en-US" w:eastAsia="ja-JP"/>
        </w:rPr>
        <w:tab/>
      </w:r>
      <w:r>
        <w:t>ESTUDO DE CASO</w:t>
      </w:r>
      <w:r>
        <w:tab/>
      </w:r>
      <w:r>
        <w:fldChar w:fldCharType="begin"/>
      </w:r>
      <w:r>
        <w:instrText xml:space="preserve"> PAGEREF _Toc178691182 \h </w:instrText>
      </w:r>
      <w:r>
        <w:fldChar w:fldCharType="separate"/>
      </w:r>
      <w:r>
        <w:t>12</w:t>
      </w:r>
      <w:r>
        <w:fldChar w:fldCharType="end"/>
      </w:r>
    </w:p>
    <w:p w14:paraId="4D46F98E" w14:textId="77777777" w:rsidR="00CD491A" w:rsidRDefault="00CD491A">
      <w:pPr>
        <w:pStyle w:val="TOC2"/>
        <w:tabs>
          <w:tab w:val="left" w:pos="540"/>
        </w:tabs>
        <w:rPr>
          <w:rFonts w:asciiTheme="minorHAnsi" w:eastAsiaTheme="minorEastAsia" w:hAnsiTheme="minorHAnsi" w:cstheme="minorBidi"/>
          <w:lang w:val="en-US" w:eastAsia="ja-JP"/>
        </w:rPr>
      </w:pPr>
      <w:r>
        <w:t>1.2</w:t>
      </w:r>
      <w:r>
        <w:rPr>
          <w:rFonts w:asciiTheme="minorHAnsi" w:eastAsiaTheme="minorEastAsia" w:hAnsiTheme="minorHAnsi" w:cstheme="minorBidi"/>
          <w:lang w:val="en-US" w:eastAsia="ja-JP"/>
        </w:rPr>
        <w:tab/>
      </w:r>
      <w:r>
        <w:t>OBJETIVO DO TRABALHO</w:t>
      </w:r>
      <w:r>
        <w:tab/>
      </w:r>
      <w:r>
        <w:fldChar w:fldCharType="begin"/>
      </w:r>
      <w:r>
        <w:instrText xml:space="preserve"> PAGEREF _Toc178691183 \h </w:instrText>
      </w:r>
      <w:r>
        <w:fldChar w:fldCharType="separate"/>
      </w:r>
      <w:r>
        <w:t>13</w:t>
      </w:r>
      <w:r>
        <w:fldChar w:fldCharType="end"/>
      </w:r>
    </w:p>
    <w:p w14:paraId="36E09D52" w14:textId="77777777" w:rsidR="00CD491A" w:rsidRDefault="00CD491A">
      <w:pPr>
        <w:pStyle w:val="TOC2"/>
        <w:tabs>
          <w:tab w:val="left" w:pos="540"/>
        </w:tabs>
        <w:rPr>
          <w:rFonts w:asciiTheme="minorHAnsi" w:eastAsiaTheme="minorEastAsia" w:hAnsiTheme="minorHAnsi" w:cstheme="minorBidi"/>
          <w:lang w:val="en-US" w:eastAsia="ja-JP"/>
        </w:rPr>
      </w:pPr>
      <w:r>
        <w:t>1.3</w:t>
      </w:r>
      <w:r>
        <w:rPr>
          <w:rFonts w:asciiTheme="minorHAnsi" w:eastAsiaTheme="minorEastAsia" w:hAnsiTheme="minorHAnsi" w:cstheme="minorBidi"/>
          <w:lang w:val="en-US" w:eastAsia="ja-JP"/>
        </w:rPr>
        <w:tab/>
      </w:r>
      <w:r>
        <w:t>JUSTIFICATIVA</w:t>
      </w:r>
      <w:r>
        <w:tab/>
      </w:r>
      <w:r>
        <w:fldChar w:fldCharType="begin"/>
      </w:r>
      <w:r>
        <w:instrText xml:space="preserve"> PAGEREF _Toc178691184 \h </w:instrText>
      </w:r>
      <w:r>
        <w:fldChar w:fldCharType="separate"/>
      </w:r>
      <w:r>
        <w:t>13</w:t>
      </w:r>
      <w:r>
        <w:fldChar w:fldCharType="end"/>
      </w:r>
    </w:p>
    <w:p w14:paraId="6200195F"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2</w:t>
      </w:r>
      <w:r>
        <w:rPr>
          <w:rFonts w:asciiTheme="minorHAnsi" w:eastAsiaTheme="minorEastAsia" w:hAnsiTheme="minorHAnsi" w:cstheme="minorBidi"/>
          <w:b w:val="0"/>
          <w:lang w:val="en-US" w:eastAsia="ja-JP"/>
        </w:rPr>
        <w:tab/>
      </w:r>
      <w:r>
        <w:t>FUNDAMENTAÇÃO TEÓRICA</w:t>
      </w:r>
      <w:r>
        <w:tab/>
      </w:r>
      <w:r>
        <w:fldChar w:fldCharType="begin"/>
      </w:r>
      <w:r>
        <w:instrText xml:space="preserve"> PAGEREF _Toc178691185 \h </w:instrText>
      </w:r>
      <w:r>
        <w:fldChar w:fldCharType="separate"/>
      </w:r>
      <w:r>
        <w:t>14</w:t>
      </w:r>
      <w:r>
        <w:fldChar w:fldCharType="end"/>
      </w:r>
    </w:p>
    <w:p w14:paraId="38DA2F66" w14:textId="77777777" w:rsidR="00CD491A" w:rsidRDefault="00CD491A">
      <w:pPr>
        <w:pStyle w:val="TOC2"/>
        <w:tabs>
          <w:tab w:val="left" w:pos="540"/>
        </w:tabs>
        <w:rPr>
          <w:rFonts w:asciiTheme="minorHAnsi" w:eastAsiaTheme="minorEastAsia" w:hAnsiTheme="minorHAnsi" w:cstheme="minorBidi"/>
          <w:lang w:val="en-US" w:eastAsia="ja-JP"/>
        </w:rPr>
      </w:pPr>
      <w:r>
        <w:t>2.1</w:t>
      </w:r>
      <w:r>
        <w:rPr>
          <w:rFonts w:asciiTheme="minorHAnsi" w:eastAsiaTheme="minorEastAsia" w:hAnsiTheme="minorHAnsi" w:cstheme="minorBidi"/>
          <w:lang w:val="en-US" w:eastAsia="ja-JP"/>
        </w:rPr>
        <w:tab/>
      </w:r>
      <w:r>
        <w:t>TESTES DE SOFTWARE</w:t>
      </w:r>
      <w:r>
        <w:tab/>
      </w:r>
      <w:r>
        <w:fldChar w:fldCharType="begin"/>
      </w:r>
      <w:r>
        <w:instrText xml:space="preserve"> PAGEREF _Toc178691186 \h </w:instrText>
      </w:r>
      <w:r>
        <w:fldChar w:fldCharType="separate"/>
      </w:r>
      <w:r>
        <w:t>14</w:t>
      </w:r>
      <w:r>
        <w:fldChar w:fldCharType="end"/>
      </w:r>
    </w:p>
    <w:p w14:paraId="25592663" w14:textId="77777777" w:rsidR="00CD491A" w:rsidRDefault="00CD491A">
      <w:pPr>
        <w:pStyle w:val="TOC2"/>
        <w:tabs>
          <w:tab w:val="left" w:pos="720"/>
        </w:tabs>
        <w:rPr>
          <w:rFonts w:asciiTheme="minorHAnsi" w:eastAsiaTheme="minorEastAsia" w:hAnsiTheme="minorHAnsi" w:cstheme="minorBidi"/>
          <w:lang w:val="en-US" w:eastAsia="ja-JP"/>
        </w:rPr>
      </w:pPr>
      <w:r>
        <w:t>2.1.1</w:t>
      </w:r>
      <w:r>
        <w:rPr>
          <w:rFonts w:asciiTheme="minorHAnsi" w:eastAsiaTheme="minorEastAsia" w:hAnsiTheme="minorHAnsi" w:cstheme="minorBidi"/>
          <w:lang w:val="en-US" w:eastAsia="ja-JP"/>
        </w:rPr>
        <w:tab/>
      </w:r>
      <w:r>
        <w:t>TESTES DE UNIDADE</w:t>
      </w:r>
      <w:r>
        <w:tab/>
      </w:r>
      <w:r>
        <w:fldChar w:fldCharType="begin"/>
      </w:r>
      <w:r>
        <w:instrText xml:space="preserve"> PAGEREF _Toc178691187 \h </w:instrText>
      </w:r>
      <w:r>
        <w:fldChar w:fldCharType="separate"/>
      </w:r>
      <w:r>
        <w:t>15</w:t>
      </w:r>
      <w:r>
        <w:fldChar w:fldCharType="end"/>
      </w:r>
    </w:p>
    <w:p w14:paraId="68225EA2" w14:textId="77777777" w:rsidR="00CD491A" w:rsidRDefault="00CD491A">
      <w:pPr>
        <w:pStyle w:val="TOC2"/>
        <w:tabs>
          <w:tab w:val="left" w:pos="720"/>
        </w:tabs>
        <w:rPr>
          <w:rFonts w:asciiTheme="minorHAnsi" w:eastAsiaTheme="minorEastAsia" w:hAnsiTheme="minorHAnsi" w:cstheme="minorBidi"/>
          <w:lang w:val="en-US" w:eastAsia="ja-JP"/>
        </w:rPr>
      </w:pPr>
      <w:r>
        <w:t>2.1.2</w:t>
      </w:r>
      <w:r>
        <w:rPr>
          <w:rFonts w:asciiTheme="minorHAnsi" w:eastAsiaTheme="minorEastAsia" w:hAnsiTheme="minorHAnsi" w:cstheme="minorBidi"/>
          <w:lang w:val="en-US" w:eastAsia="ja-JP"/>
        </w:rPr>
        <w:tab/>
      </w:r>
      <w:r>
        <w:t>TESTES DE INTEGRAÇÃO</w:t>
      </w:r>
      <w:r>
        <w:tab/>
      </w:r>
      <w:r>
        <w:fldChar w:fldCharType="begin"/>
      </w:r>
      <w:r>
        <w:instrText xml:space="preserve"> PAGEREF _Toc178691188 \h </w:instrText>
      </w:r>
      <w:r>
        <w:fldChar w:fldCharType="separate"/>
      </w:r>
      <w:r>
        <w:t>15</w:t>
      </w:r>
      <w:r>
        <w:fldChar w:fldCharType="end"/>
      </w:r>
    </w:p>
    <w:p w14:paraId="09954F50" w14:textId="77777777" w:rsidR="00CD491A" w:rsidRDefault="00CD491A">
      <w:pPr>
        <w:pStyle w:val="TOC2"/>
        <w:tabs>
          <w:tab w:val="left" w:pos="540"/>
        </w:tabs>
        <w:rPr>
          <w:rFonts w:asciiTheme="minorHAnsi" w:eastAsiaTheme="minorEastAsia" w:hAnsiTheme="minorHAnsi" w:cstheme="minorBidi"/>
          <w:lang w:val="en-US" w:eastAsia="ja-JP"/>
        </w:rPr>
      </w:pPr>
      <w:r>
        <w:t>2.2</w:t>
      </w:r>
      <w:r>
        <w:rPr>
          <w:rFonts w:asciiTheme="minorHAnsi" w:eastAsiaTheme="minorEastAsia" w:hAnsiTheme="minorHAnsi" w:cstheme="minorBidi"/>
          <w:lang w:val="en-US" w:eastAsia="ja-JP"/>
        </w:rPr>
        <w:tab/>
      </w:r>
      <w:r>
        <w:t>TESTES AUTOMATIZADOS</w:t>
      </w:r>
      <w:r>
        <w:tab/>
      </w:r>
      <w:r>
        <w:fldChar w:fldCharType="begin"/>
      </w:r>
      <w:r>
        <w:instrText xml:space="preserve"> PAGEREF _Toc178691189 \h </w:instrText>
      </w:r>
      <w:r>
        <w:fldChar w:fldCharType="separate"/>
      </w:r>
      <w:r>
        <w:t>16</w:t>
      </w:r>
      <w:r>
        <w:fldChar w:fldCharType="end"/>
      </w:r>
    </w:p>
    <w:p w14:paraId="4010571A" w14:textId="77777777" w:rsidR="00CD491A" w:rsidRDefault="00CD491A">
      <w:pPr>
        <w:pStyle w:val="TOC2"/>
        <w:tabs>
          <w:tab w:val="left" w:pos="540"/>
        </w:tabs>
        <w:rPr>
          <w:rFonts w:asciiTheme="minorHAnsi" w:eastAsiaTheme="minorEastAsia" w:hAnsiTheme="minorHAnsi" w:cstheme="minorBidi"/>
          <w:lang w:val="en-US" w:eastAsia="ja-JP"/>
        </w:rPr>
      </w:pPr>
      <w:r w:rsidRPr="00D63E95">
        <w:rPr>
          <w:lang w:val="en-US"/>
        </w:rPr>
        <w:t>2.3</w:t>
      </w:r>
      <w:r>
        <w:rPr>
          <w:rFonts w:asciiTheme="minorHAnsi" w:eastAsiaTheme="minorEastAsia" w:hAnsiTheme="minorHAnsi" w:cstheme="minorBidi"/>
          <w:lang w:val="en-US" w:eastAsia="ja-JP"/>
        </w:rPr>
        <w:tab/>
      </w:r>
      <w:r>
        <w:t>LINGUAGEM DE PROGRAMAÇÃO RUBY</w:t>
      </w:r>
      <w:r>
        <w:tab/>
      </w:r>
      <w:r>
        <w:fldChar w:fldCharType="begin"/>
      </w:r>
      <w:r>
        <w:instrText xml:space="preserve"> PAGEREF _Toc178691190 \h </w:instrText>
      </w:r>
      <w:r>
        <w:fldChar w:fldCharType="separate"/>
      </w:r>
      <w:r>
        <w:t>17</w:t>
      </w:r>
      <w:r>
        <w:fldChar w:fldCharType="end"/>
      </w:r>
    </w:p>
    <w:p w14:paraId="4DEA4C46" w14:textId="77777777" w:rsidR="00CD491A" w:rsidRDefault="00CD491A">
      <w:pPr>
        <w:pStyle w:val="TOC2"/>
        <w:tabs>
          <w:tab w:val="left" w:pos="540"/>
        </w:tabs>
        <w:rPr>
          <w:rFonts w:asciiTheme="minorHAnsi" w:eastAsiaTheme="minorEastAsia" w:hAnsiTheme="minorHAnsi" w:cstheme="minorBidi"/>
          <w:lang w:val="en-US" w:eastAsia="ja-JP"/>
        </w:rPr>
      </w:pPr>
      <w:r>
        <w:t>2.4</w:t>
      </w:r>
      <w:r>
        <w:rPr>
          <w:rFonts w:asciiTheme="minorHAnsi" w:eastAsiaTheme="minorEastAsia" w:hAnsiTheme="minorHAnsi" w:cstheme="minorBidi"/>
          <w:lang w:val="en-US" w:eastAsia="ja-JP"/>
        </w:rPr>
        <w:tab/>
      </w:r>
      <w:r>
        <w:t>PADRÃO ARQUITETURAL MVC</w:t>
      </w:r>
      <w:r>
        <w:tab/>
      </w:r>
      <w:r>
        <w:fldChar w:fldCharType="begin"/>
      </w:r>
      <w:r>
        <w:instrText xml:space="preserve"> PAGEREF _Toc178691191 \h </w:instrText>
      </w:r>
      <w:r>
        <w:fldChar w:fldCharType="separate"/>
      </w:r>
      <w:r>
        <w:t>18</w:t>
      </w:r>
      <w:r>
        <w:fldChar w:fldCharType="end"/>
      </w:r>
    </w:p>
    <w:p w14:paraId="307CEC60" w14:textId="77777777" w:rsidR="00CD491A" w:rsidRDefault="00CD491A">
      <w:pPr>
        <w:pStyle w:val="TOC2"/>
        <w:tabs>
          <w:tab w:val="left" w:pos="540"/>
        </w:tabs>
        <w:rPr>
          <w:rFonts w:asciiTheme="minorHAnsi" w:eastAsiaTheme="minorEastAsia" w:hAnsiTheme="minorHAnsi" w:cstheme="minorBidi"/>
          <w:lang w:val="en-US" w:eastAsia="ja-JP"/>
        </w:rPr>
      </w:pPr>
      <w:r>
        <w:t>2.5</w:t>
      </w:r>
      <w:r>
        <w:rPr>
          <w:rFonts w:asciiTheme="minorHAnsi" w:eastAsiaTheme="minorEastAsia" w:hAnsiTheme="minorHAnsi" w:cstheme="minorBidi"/>
          <w:lang w:val="en-US" w:eastAsia="ja-JP"/>
        </w:rPr>
        <w:tab/>
      </w:r>
      <w:r>
        <w:t>FRAMEWORK DE DESENVOLVIMENTO RAILS</w:t>
      </w:r>
      <w:r>
        <w:tab/>
      </w:r>
      <w:r>
        <w:fldChar w:fldCharType="begin"/>
      </w:r>
      <w:r>
        <w:instrText xml:space="preserve"> PAGEREF _Toc178691192 \h </w:instrText>
      </w:r>
      <w:r>
        <w:fldChar w:fldCharType="separate"/>
      </w:r>
      <w:r>
        <w:t>18</w:t>
      </w:r>
      <w:r>
        <w:fldChar w:fldCharType="end"/>
      </w:r>
    </w:p>
    <w:p w14:paraId="4384FBA3" w14:textId="77777777" w:rsidR="00CD491A" w:rsidRDefault="00CD491A">
      <w:pPr>
        <w:pStyle w:val="TOC2"/>
        <w:tabs>
          <w:tab w:val="left" w:pos="540"/>
        </w:tabs>
        <w:rPr>
          <w:rFonts w:asciiTheme="minorHAnsi" w:eastAsiaTheme="minorEastAsia" w:hAnsiTheme="minorHAnsi" w:cstheme="minorBidi"/>
          <w:lang w:val="en-US" w:eastAsia="ja-JP"/>
        </w:rPr>
      </w:pPr>
      <w:r>
        <w:t>2.6</w:t>
      </w:r>
      <w:r>
        <w:rPr>
          <w:rFonts w:asciiTheme="minorHAnsi" w:eastAsiaTheme="minorEastAsia" w:hAnsiTheme="minorHAnsi" w:cstheme="minorBidi"/>
          <w:lang w:val="en-US" w:eastAsia="ja-JP"/>
        </w:rPr>
        <w:tab/>
      </w:r>
      <w:r>
        <w:t>DESENVOLVIMENTO PARA DISPOSITIVOS MÓVEIS</w:t>
      </w:r>
      <w:r>
        <w:tab/>
      </w:r>
      <w:r>
        <w:fldChar w:fldCharType="begin"/>
      </w:r>
      <w:r>
        <w:instrText xml:space="preserve"> PAGEREF _Toc178691193 \h </w:instrText>
      </w:r>
      <w:r>
        <w:fldChar w:fldCharType="separate"/>
      </w:r>
      <w:r>
        <w:t>20</w:t>
      </w:r>
      <w:r>
        <w:fldChar w:fldCharType="end"/>
      </w:r>
    </w:p>
    <w:p w14:paraId="5FB6711B" w14:textId="77777777" w:rsidR="00CD491A" w:rsidRDefault="00CD491A">
      <w:pPr>
        <w:pStyle w:val="TOC2"/>
        <w:tabs>
          <w:tab w:val="left" w:pos="720"/>
        </w:tabs>
        <w:rPr>
          <w:rFonts w:asciiTheme="minorHAnsi" w:eastAsiaTheme="minorEastAsia" w:hAnsiTheme="minorHAnsi" w:cstheme="minorBidi"/>
          <w:lang w:val="en-US" w:eastAsia="ja-JP"/>
        </w:rPr>
      </w:pPr>
      <w:r>
        <w:t>2.6.1</w:t>
      </w:r>
      <w:r>
        <w:rPr>
          <w:rFonts w:asciiTheme="minorHAnsi" w:eastAsiaTheme="minorEastAsia" w:hAnsiTheme="minorHAnsi" w:cstheme="minorBidi"/>
          <w:lang w:val="en-US" w:eastAsia="ja-JP"/>
        </w:rPr>
        <w:tab/>
      </w:r>
      <w:r>
        <w:t>JAVA MICRO EDITION (J2ME)</w:t>
      </w:r>
      <w:r>
        <w:tab/>
      </w:r>
      <w:r>
        <w:fldChar w:fldCharType="begin"/>
      </w:r>
      <w:r>
        <w:instrText xml:space="preserve"> PAGEREF _Toc178691194 \h </w:instrText>
      </w:r>
      <w:r>
        <w:fldChar w:fldCharType="separate"/>
      </w:r>
      <w:r>
        <w:t>20</w:t>
      </w:r>
      <w:r>
        <w:fldChar w:fldCharType="end"/>
      </w:r>
    </w:p>
    <w:p w14:paraId="751E114A" w14:textId="77777777" w:rsidR="00CD491A" w:rsidRDefault="00CD491A">
      <w:pPr>
        <w:pStyle w:val="TOC2"/>
        <w:tabs>
          <w:tab w:val="left" w:pos="720"/>
        </w:tabs>
        <w:rPr>
          <w:rFonts w:asciiTheme="minorHAnsi" w:eastAsiaTheme="minorEastAsia" w:hAnsiTheme="minorHAnsi" w:cstheme="minorBidi"/>
          <w:lang w:val="en-US" w:eastAsia="ja-JP"/>
        </w:rPr>
      </w:pPr>
      <w:r>
        <w:t>2.6.2</w:t>
      </w:r>
      <w:r>
        <w:rPr>
          <w:rFonts w:asciiTheme="minorHAnsi" w:eastAsiaTheme="minorEastAsia" w:hAnsiTheme="minorHAnsi" w:cstheme="minorBidi"/>
          <w:lang w:val="en-US" w:eastAsia="ja-JP"/>
        </w:rPr>
        <w:tab/>
      </w:r>
      <w:r>
        <w:t>IPHONE</w:t>
      </w:r>
      <w:r>
        <w:tab/>
      </w:r>
      <w:r>
        <w:fldChar w:fldCharType="begin"/>
      </w:r>
      <w:r>
        <w:instrText xml:space="preserve"> PAGEREF _Toc178691195 \h </w:instrText>
      </w:r>
      <w:r>
        <w:fldChar w:fldCharType="separate"/>
      </w:r>
      <w:r>
        <w:t>21</w:t>
      </w:r>
      <w:r>
        <w:fldChar w:fldCharType="end"/>
      </w:r>
    </w:p>
    <w:p w14:paraId="1D8A4716" w14:textId="77777777" w:rsidR="00CD491A" w:rsidRDefault="00CD491A">
      <w:pPr>
        <w:pStyle w:val="TOC2"/>
        <w:tabs>
          <w:tab w:val="left" w:pos="720"/>
        </w:tabs>
        <w:rPr>
          <w:rFonts w:asciiTheme="minorHAnsi" w:eastAsiaTheme="minorEastAsia" w:hAnsiTheme="minorHAnsi" w:cstheme="minorBidi"/>
          <w:lang w:val="en-US" w:eastAsia="ja-JP"/>
        </w:rPr>
      </w:pPr>
      <w:r>
        <w:t>2.6.3</w:t>
      </w:r>
      <w:r>
        <w:rPr>
          <w:rFonts w:asciiTheme="minorHAnsi" w:eastAsiaTheme="minorEastAsia" w:hAnsiTheme="minorHAnsi" w:cstheme="minorBidi"/>
          <w:lang w:val="en-US" w:eastAsia="ja-JP"/>
        </w:rPr>
        <w:tab/>
      </w:r>
      <w:r>
        <w:t>ANDROID</w:t>
      </w:r>
      <w:r>
        <w:tab/>
      </w:r>
      <w:r>
        <w:fldChar w:fldCharType="begin"/>
      </w:r>
      <w:r>
        <w:instrText xml:space="preserve"> PAGEREF _Toc178691196 \h </w:instrText>
      </w:r>
      <w:r>
        <w:fldChar w:fldCharType="separate"/>
      </w:r>
      <w:r>
        <w:t>21</w:t>
      </w:r>
      <w:r>
        <w:fldChar w:fldCharType="end"/>
      </w:r>
    </w:p>
    <w:p w14:paraId="5CD5CC91" w14:textId="77777777" w:rsidR="00CD491A" w:rsidRDefault="00CD491A">
      <w:pPr>
        <w:pStyle w:val="TOC2"/>
        <w:tabs>
          <w:tab w:val="left" w:pos="540"/>
        </w:tabs>
        <w:rPr>
          <w:rFonts w:asciiTheme="minorHAnsi" w:eastAsiaTheme="minorEastAsia" w:hAnsiTheme="minorHAnsi" w:cstheme="minorBidi"/>
          <w:lang w:val="en-US" w:eastAsia="ja-JP"/>
        </w:rPr>
      </w:pPr>
      <w:r>
        <w:t>2.7</w:t>
      </w:r>
      <w:r>
        <w:rPr>
          <w:rFonts w:asciiTheme="minorHAnsi" w:eastAsiaTheme="minorEastAsia" w:hAnsiTheme="minorHAnsi" w:cstheme="minorBidi"/>
          <w:lang w:val="en-US" w:eastAsia="ja-JP"/>
        </w:rPr>
        <w:tab/>
      </w:r>
      <w:r>
        <w:t>METODOLOGIAS DE DESENVOLVIMENTO DE SOFTWARE</w:t>
      </w:r>
      <w:r>
        <w:tab/>
      </w:r>
      <w:r>
        <w:fldChar w:fldCharType="begin"/>
      </w:r>
      <w:r>
        <w:instrText xml:space="preserve"> PAGEREF _Toc178691197 \h </w:instrText>
      </w:r>
      <w:r>
        <w:fldChar w:fldCharType="separate"/>
      </w:r>
      <w:r>
        <w:t>24</w:t>
      </w:r>
      <w:r>
        <w:fldChar w:fldCharType="end"/>
      </w:r>
    </w:p>
    <w:p w14:paraId="1115ABA6" w14:textId="77777777" w:rsidR="00CD491A" w:rsidRDefault="00CD491A">
      <w:pPr>
        <w:pStyle w:val="TOC2"/>
        <w:tabs>
          <w:tab w:val="left" w:pos="720"/>
        </w:tabs>
        <w:rPr>
          <w:rFonts w:asciiTheme="minorHAnsi" w:eastAsiaTheme="minorEastAsia" w:hAnsiTheme="minorHAnsi" w:cstheme="minorBidi"/>
          <w:lang w:val="en-US" w:eastAsia="ja-JP"/>
        </w:rPr>
      </w:pPr>
      <w:r>
        <w:t>2.7.1</w:t>
      </w:r>
      <w:r>
        <w:rPr>
          <w:rFonts w:asciiTheme="minorHAnsi" w:eastAsiaTheme="minorEastAsia" w:hAnsiTheme="minorHAnsi" w:cstheme="minorBidi"/>
          <w:lang w:val="en-US" w:eastAsia="ja-JP"/>
        </w:rPr>
        <w:tab/>
      </w:r>
      <w:r>
        <w:t>CASCATA</w:t>
      </w:r>
      <w:r>
        <w:tab/>
      </w:r>
      <w:r>
        <w:fldChar w:fldCharType="begin"/>
      </w:r>
      <w:r>
        <w:instrText xml:space="preserve"> PAGEREF _Toc178691198 \h </w:instrText>
      </w:r>
      <w:r>
        <w:fldChar w:fldCharType="separate"/>
      </w:r>
      <w:r>
        <w:t>24</w:t>
      </w:r>
      <w:r>
        <w:fldChar w:fldCharType="end"/>
      </w:r>
    </w:p>
    <w:p w14:paraId="0766B209" w14:textId="77777777" w:rsidR="00CD491A" w:rsidRDefault="00CD491A">
      <w:pPr>
        <w:pStyle w:val="TOC2"/>
        <w:tabs>
          <w:tab w:val="left" w:pos="720"/>
        </w:tabs>
        <w:rPr>
          <w:rFonts w:asciiTheme="minorHAnsi" w:eastAsiaTheme="minorEastAsia" w:hAnsiTheme="minorHAnsi" w:cstheme="minorBidi"/>
          <w:lang w:val="en-US" w:eastAsia="ja-JP"/>
        </w:rPr>
      </w:pPr>
      <w:r>
        <w:t>2.7.2</w:t>
      </w:r>
      <w:r>
        <w:rPr>
          <w:rFonts w:asciiTheme="minorHAnsi" w:eastAsiaTheme="minorEastAsia" w:hAnsiTheme="minorHAnsi" w:cstheme="minorBidi"/>
          <w:lang w:val="en-US" w:eastAsia="ja-JP"/>
        </w:rPr>
        <w:tab/>
      </w:r>
      <w:r>
        <w:t>RATIONAL UNIFIED PROCESS (RUP)</w:t>
      </w:r>
      <w:r>
        <w:tab/>
      </w:r>
      <w:r>
        <w:fldChar w:fldCharType="begin"/>
      </w:r>
      <w:r>
        <w:instrText xml:space="preserve"> PAGEREF _Toc178691199 \h </w:instrText>
      </w:r>
      <w:r>
        <w:fldChar w:fldCharType="separate"/>
      </w:r>
      <w:r>
        <w:t>25</w:t>
      </w:r>
      <w:r>
        <w:fldChar w:fldCharType="end"/>
      </w:r>
    </w:p>
    <w:p w14:paraId="09C8B5A0" w14:textId="77777777" w:rsidR="00CD491A" w:rsidRDefault="00CD491A">
      <w:pPr>
        <w:pStyle w:val="TOC2"/>
        <w:tabs>
          <w:tab w:val="left" w:pos="720"/>
        </w:tabs>
        <w:rPr>
          <w:rFonts w:asciiTheme="minorHAnsi" w:eastAsiaTheme="minorEastAsia" w:hAnsiTheme="minorHAnsi" w:cstheme="minorBidi"/>
          <w:lang w:val="en-US" w:eastAsia="ja-JP"/>
        </w:rPr>
      </w:pPr>
      <w:r>
        <w:t>2.7.3</w:t>
      </w:r>
      <w:r>
        <w:rPr>
          <w:rFonts w:asciiTheme="minorHAnsi" w:eastAsiaTheme="minorEastAsia" w:hAnsiTheme="minorHAnsi" w:cstheme="minorBidi"/>
          <w:lang w:val="en-US" w:eastAsia="ja-JP"/>
        </w:rPr>
        <w:tab/>
      </w:r>
      <w:r>
        <w:t>PROGRAMAÇÃO EXTREMA (XP)</w:t>
      </w:r>
      <w:r>
        <w:tab/>
      </w:r>
      <w:r>
        <w:fldChar w:fldCharType="begin"/>
      </w:r>
      <w:r>
        <w:instrText xml:space="preserve"> PAGEREF _Toc178691200 \h </w:instrText>
      </w:r>
      <w:r>
        <w:fldChar w:fldCharType="separate"/>
      </w:r>
      <w:r>
        <w:t>26</w:t>
      </w:r>
      <w:r>
        <w:fldChar w:fldCharType="end"/>
      </w:r>
    </w:p>
    <w:p w14:paraId="73EC70FF" w14:textId="77777777" w:rsidR="00CD491A" w:rsidRDefault="00CD491A">
      <w:pPr>
        <w:pStyle w:val="TOC2"/>
        <w:tabs>
          <w:tab w:val="left" w:pos="720"/>
        </w:tabs>
        <w:rPr>
          <w:rFonts w:asciiTheme="minorHAnsi" w:eastAsiaTheme="minorEastAsia" w:hAnsiTheme="minorHAnsi" w:cstheme="minorBidi"/>
          <w:lang w:val="en-US" w:eastAsia="ja-JP"/>
        </w:rPr>
      </w:pPr>
      <w:r>
        <w:t>2.7.4</w:t>
      </w:r>
      <w:r>
        <w:rPr>
          <w:rFonts w:asciiTheme="minorHAnsi" w:eastAsiaTheme="minorEastAsia" w:hAnsiTheme="minorHAnsi" w:cstheme="minorBidi"/>
          <w:lang w:val="en-US" w:eastAsia="ja-JP"/>
        </w:rPr>
        <w:tab/>
      </w:r>
      <w:r>
        <w:t>LEAN</w:t>
      </w:r>
      <w:r>
        <w:tab/>
      </w:r>
      <w:r>
        <w:fldChar w:fldCharType="begin"/>
      </w:r>
      <w:r>
        <w:instrText xml:space="preserve"> PAGEREF _Toc178691201 \h </w:instrText>
      </w:r>
      <w:r>
        <w:fldChar w:fldCharType="separate"/>
      </w:r>
      <w:r>
        <w:t>27</w:t>
      </w:r>
      <w:r>
        <w:fldChar w:fldCharType="end"/>
      </w:r>
    </w:p>
    <w:p w14:paraId="50B7D77A" w14:textId="77777777" w:rsidR="00CD491A" w:rsidRDefault="00CD491A">
      <w:pPr>
        <w:pStyle w:val="TOC2"/>
        <w:tabs>
          <w:tab w:val="left" w:pos="720"/>
        </w:tabs>
        <w:rPr>
          <w:rFonts w:asciiTheme="minorHAnsi" w:eastAsiaTheme="minorEastAsia" w:hAnsiTheme="minorHAnsi" w:cstheme="minorBidi"/>
          <w:lang w:val="en-US" w:eastAsia="ja-JP"/>
        </w:rPr>
      </w:pPr>
      <w:r>
        <w:t>2.7.5</w:t>
      </w:r>
      <w:r>
        <w:rPr>
          <w:rFonts w:asciiTheme="minorHAnsi" w:eastAsiaTheme="minorEastAsia" w:hAnsiTheme="minorHAnsi" w:cstheme="minorBidi"/>
          <w:lang w:val="en-US" w:eastAsia="ja-JP"/>
        </w:rPr>
        <w:tab/>
      </w:r>
      <w:r>
        <w:t>TEST DRIVEN DEVELOPMENT (TDD)</w:t>
      </w:r>
      <w:r>
        <w:tab/>
      </w:r>
      <w:r>
        <w:fldChar w:fldCharType="begin"/>
      </w:r>
      <w:r>
        <w:instrText xml:space="preserve"> PAGEREF _Toc178691202 \h </w:instrText>
      </w:r>
      <w:r>
        <w:fldChar w:fldCharType="separate"/>
      </w:r>
      <w:r>
        <w:t>29</w:t>
      </w:r>
      <w:r>
        <w:fldChar w:fldCharType="end"/>
      </w:r>
    </w:p>
    <w:p w14:paraId="37D25271"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3</w:t>
      </w:r>
      <w:r>
        <w:rPr>
          <w:rFonts w:asciiTheme="minorHAnsi" w:eastAsiaTheme="minorEastAsia" w:hAnsiTheme="minorHAnsi" w:cstheme="minorBidi"/>
          <w:b w:val="0"/>
          <w:lang w:val="en-US" w:eastAsia="ja-JP"/>
        </w:rPr>
        <w:tab/>
      </w:r>
      <w:r>
        <w:t>METODOLOGIA</w:t>
      </w:r>
      <w:r>
        <w:tab/>
      </w:r>
      <w:r>
        <w:fldChar w:fldCharType="begin"/>
      </w:r>
      <w:r>
        <w:instrText xml:space="preserve"> PAGEREF _Toc178691203 \h </w:instrText>
      </w:r>
      <w:r>
        <w:fldChar w:fldCharType="separate"/>
      </w:r>
      <w:r>
        <w:t>31</w:t>
      </w:r>
      <w:r>
        <w:fldChar w:fldCharType="end"/>
      </w:r>
    </w:p>
    <w:p w14:paraId="1AB17AD7" w14:textId="77777777" w:rsidR="00CD491A" w:rsidRDefault="00CD491A">
      <w:pPr>
        <w:pStyle w:val="TOC2"/>
        <w:tabs>
          <w:tab w:val="left" w:pos="540"/>
        </w:tabs>
        <w:rPr>
          <w:rFonts w:asciiTheme="minorHAnsi" w:eastAsiaTheme="minorEastAsia" w:hAnsiTheme="minorHAnsi" w:cstheme="minorBidi"/>
          <w:lang w:val="en-US" w:eastAsia="ja-JP"/>
        </w:rPr>
      </w:pPr>
      <w:r>
        <w:t>3.1</w:t>
      </w:r>
      <w:r>
        <w:rPr>
          <w:rFonts w:asciiTheme="minorHAnsi" w:eastAsiaTheme="minorEastAsia" w:hAnsiTheme="minorHAnsi" w:cstheme="minorBidi"/>
          <w:lang w:val="en-US" w:eastAsia="ja-JP"/>
        </w:rPr>
        <w:tab/>
      </w:r>
      <w:r>
        <w:t>METODOLOGIA UTILIZADA NO DESENVOLVIMENTO</w:t>
      </w:r>
      <w:r>
        <w:tab/>
      </w:r>
      <w:r>
        <w:fldChar w:fldCharType="begin"/>
      </w:r>
      <w:r>
        <w:instrText xml:space="preserve"> PAGEREF _Toc178691204 \h </w:instrText>
      </w:r>
      <w:r>
        <w:fldChar w:fldCharType="separate"/>
      </w:r>
      <w:r>
        <w:t>32</w:t>
      </w:r>
      <w:r>
        <w:fldChar w:fldCharType="end"/>
      </w:r>
    </w:p>
    <w:p w14:paraId="25C25004" w14:textId="77777777" w:rsidR="00CD491A" w:rsidRDefault="00CD491A">
      <w:pPr>
        <w:pStyle w:val="TOC2"/>
        <w:tabs>
          <w:tab w:val="left" w:pos="540"/>
        </w:tabs>
        <w:rPr>
          <w:rFonts w:asciiTheme="minorHAnsi" w:eastAsiaTheme="minorEastAsia" w:hAnsiTheme="minorHAnsi" w:cstheme="minorBidi"/>
          <w:lang w:val="en-US" w:eastAsia="ja-JP"/>
        </w:rPr>
      </w:pPr>
      <w:r>
        <w:lastRenderedPageBreak/>
        <w:t>3.2</w:t>
      </w:r>
      <w:r>
        <w:rPr>
          <w:rFonts w:asciiTheme="minorHAnsi" w:eastAsiaTheme="minorEastAsia" w:hAnsiTheme="minorHAnsi" w:cstheme="minorBidi"/>
          <w:lang w:val="en-US" w:eastAsia="ja-JP"/>
        </w:rPr>
        <w:tab/>
      </w:r>
      <w:r>
        <w:t>DESENVOLVIMENTO DO SISTEMA WEB</w:t>
      </w:r>
      <w:r>
        <w:tab/>
      </w:r>
      <w:r>
        <w:fldChar w:fldCharType="begin"/>
      </w:r>
      <w:r>
        <w:instrText xml:space="preserve"> PAGEREF _Toc178691205 \h </w:instrText>
      </w:r>
      <w:r>
        <w:fldChar w:fldCharType="separate"/>
      </w:r>
      <w:r>
        <w:t>33</w:t>
      </w:r>
      <w:r>
        <w:fldChar w:fldCharType="end"/>
      </w:r>
    </w:p>
    <w:p w14:paraId="2A846EFD" w14:textId="77777777" w:rsidR="00CD491A" w:rsidRDefault="00CD491A">
      <w:pPr>
        <w:pStyle w:val="TOC2"/>
        <w:tabs>
          <w:tab w:val="left" w:pos="720"/>
        </w:tabs>
        <w:rPr>
          <w:rFonts w:asciiTheme="minorHAnsi" w:eastAsiaTheme="minorEastAsia" w:hAnsiTheme="minorHAnsi" w:cstheme="minorBidi"/>
          <w:lang w:val="en-US" w:eastAsia="ja-JP"/>
        </w:rPr>
      </w:pPr>
      <w:r>
        <w:t>3.2.1</w:t>
      </w:r>
      <w:r>
        <w:rPr>
          <w:rFonts w:asciiTheme="minorHAnsi" w:eastAsiaTheme="minorEastAsia" w:hAnsiTheme="minorHAnsi" w:cstheme="minorBidi"/>
          <w:lang w:val="en-US" w:eastAsia="ja-JP"/>
        </w:rPr>
        <w:tab/>
      </w:r>
      <w:r>
        <w:t>TECNOLOGIAS UTILIZADAS</w:t>
      </w:r>
      <w:r>
        <w:tab/>
      </w:r>
      <w:r>
        <w:fldChar w:fldCharType="begin"/>
      </w:r>
      <w:r>
        <w:instrText xml:space="preserve"> PAGEREF _Toc178691206 \h </w:instrText>
      </w:r>
      <w:r>
        <w:fldChar w:fldCharType="separate"/>
      </w:r>
      <w:r>
        <w:t>34</w:t>
      </w:r>
      <w:r>
        <w:fldChar w:fldCharType="end"/>
      </w:r>
    </w:p>
    <w:p w14:paraId="35A2A8F7" w14:textId="77777777" w:rsidR="00CD491A" w:rsidRDefault="00CD491A">
      <w:pPr>
        <w:pStyle w:val="TOC2"/>
        <w:tabs>
          <w:tab w:val="left" w:pos="720"/>
        </w:tabs>
        <w:rPr>
          <w:rFonts w:asciiTheme="minorHAnsi" w:eastAsiaTheme="minorEastAsia" w:hAnsiTheme="minorHAnsi" w:cstheme="minorBidi"/>
          <w:lang w:val="en-US" w:eastAsia="ja-JP"/>
        </w:rPr>
      </w:pPr>
      <w:r>
        <w:t>3.2.2</w:t>
      </w:r>
      <w:r>
        <w:rPr>
          <w:rFonts w:asciiTheme="minorHAnsi" w:eastAsiaTheme="minorEastAsia" w:hAnsiTheme="minorHAnsi" w:cstheme="minorBidi"/>
          <w:lang w:val="en-US" w:eastAsia="ja-JP"/>
        </w:rPr>
        <w:tab/>
      </w:r>
      <w:r>
        <w:t>DESENVOLVIMENTO</w:t>
      </w:r>
      <w:r>
        <w:tab/>
      </w:r>
      <w:r>
        <w:fldChar w:fldCharType="begin"/>
      </w:r>
      <w:r>
        <w:instrText xml:space="preserve"> PAGEREF _Toc178691207 \h </w:instrText>
      </w:r>
      <w:r>
        <w:fldChar w:fldCharType="separate"/>
      </w:r>
      <w:r>
        <w:t>36</w:t>
      </w:r>
      <w:r>
        <w:fldChar w:fldCharType="end"/>
      </w:r>
    </w:p>
    <w:p w14:paraId="3C38E964" w14:textId="77777777" w:rsidR="00CD491A" w:rsidRDefault="00CD491A">
      <w:pPr>
        <w:pStyle w:val="TOC2"/>
        <w:tabs>
          <w:tab w:val="left" w:pos="540"/>
        </w:tabs>
        <w:rPr>
          <w:rFonts w:asciiTheme="minorHAnsi" w:eastAsiaTheme="minorEastAsia" w:hAnsiTheme="minorHAnsi" w:cstheme="minorBidi"/>
          <w:lang w:val="en-US" w:eastAsia="ja-JP"/>
        </w:rPr>
      </w:pPr>
      <w:r>
        <w:t>3.3</w:t>
      </w:r>
      <w:r>
        <w:rPr>
          <w:rFonts w:asciiTheme="minorHAnsi" w:eastAsiaTheme="minorEastAsia" w:hAnsiTheme="minorHAnsi" w:cstheme="minorBidi"/>
          <w:lang w:val="en-US" w:eastAsia="ja-JP"/>
        </w:rPr>
        <w:tab/>
      </w:r>
      <w:r>
        <w:t>DESENVOLVIMENTO DO SISTEMA MOBILE</w:t>
      </w:r>
      <w:r>
        <w:tab/>
      </w:r>
      <w:r>
        <w:fldChar w:fldCharType="begin"/>
      </w:r>
      <w:r>
        <w:instrText xml:space="preserve"> PAGEREF _Toc178691208 \h </w:instrText>
      </w:r>
      <w:r>
        <w:fldChar w:fldCharType="separate"/>
      </w:r>
      <w:r>
        <w:t>37</w:t>
      </w:r>
      <w:r>
        <w:fldChar w:fldCharType="end"/>
      </w:r>
    </w:p>
    <w:p w14:paraId="6E5E7D1D" w14:textId="77777777" w:rsidR="00CD491A" w:rsidRDefault="00CD491A">
      <w:pPr>
        <w:pStyle w:val="TOC2"/>
        <w:tabs>
          <w:tab w:val="left" w:pos="720"/>
        </w:tabs>
        <w:rPr>
          <w:rFonts w:asciiTheme="minorHAnsi" w:eastAsiaTheme="minorEastAsia" w:hAnsiTheme="minorHAnsi" w:cstheme="minorBidi"/>
          <w:lang w:val="en-US" w:eastAsia="ja-JP"/>
        </w:rPr>
      </w:pPr>
      <w:r>
        <w:t>3.3.1</w:t>
      </w:r>
      <w:r>
        <w:rPr>
          <w:rFonts w:asciiTheme="minorHAnsi" w:eastAsiaTheme="minorEastAsia" w:hAnsiTheme="minorHAnsi" w:cstheme="minorBidi"/>
          <w:lang w:val="en-US" w:eastAsia="ja-JP"/>
        </w:rPr>
        <w:tab/>
      </w:r>
      <w:r>
        <w:t>TECNOLOGIAS UTILIZADAS</w:t>
      </w:r>
      <w:r>
        <w:tab/>
      </w:r>
      <w:r>
        <w:fldChar w:fldCharType="begin"/>
      </w:r>
      <w:r>
        <w:instrText xml:space="preserve"> PAGEREF _Toc178691209 \h </w:instrText>
      </w:r>
      <w:r>
        <w:fldChar w:fldCharType="separate"/>
      </w:r>
      <w:r>
        <w:t>37</w:t>
      </w:r>
      <w:r>
        <w:fldChar w:fldCharType="end"/>
      </w:r>
    </w:p>
    <w:p w14:paraId="39F2AEEE" w14:textId="77777777" w:rsidR="00CD491A" w:rsidRDefault="00CD491A">
      <w:pPr>
        <w:pStyle w:val="TOC2"/>
        <w:tabs>
          <w:tab w:val="left" w:pos="720"/>
        </w:tabs>
        <w:rPr>
          <w:rFonts w:asciiTheme="minorHAnsi" w:eastAsiaTheme="minorEastAsia" w:hAnsiTheme="minorHAnsi" w:cstheme="minorBidi"/>
          <w:lang w:val="en-US" w:eastAsia="ja-JP"/>
        </w:rPr>
      </w:pPr>
      <w:r>
        <w:t>3.3.2</w:t>
      </w:r>
      <w:r>
        <w:rPr>
          <w:rFonts w:asciiTheme="minorHAnsi" w:eastAsiaTheme="minorEastAsia" w:hAnsiTheme="minorHAnsi" w:cstheme="minorBidi"/>
          <w:lang w:val="en-US" w:eastAsia="ja-JP"/>
        </w:rPr>
        <w:tab/>
      </w:r>
      <w:r>
        <w:t>DESENVOLVIMENTO</w:t>
      </w:r>
      <w:r>
        <w:tab/>
      </w:r>
      <w:r>
        <w:fldChar w:fldCharType="begin"/>
      </w:r>
      <w:r>
        <w:instrText xml:space="preserve"> PAGEREF _Toc178691210 \h </w:instrText>
      </w:r>
      <w:r>
        <w:fldChar w:fldCharType="separate"/>
      </w:r>
      <w:r>
        <w:t>37</w:t>
      </w:r>
      <w:r>
        <w:fldChar w:fldCharType="end"/>
      </w:r>
    </w:p>
    <w:p w14:paraId="2E2DC1CB"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4</w:t>
      </w:r>
      <w:r>
        <w:rPr>
          <w:rFonts w:asciiTheme="minorHAnsi" w:eastAsiaTheme="minorEastAsia" w:hAnsiTheme="minorHAnsi" w:cstheme="minorBidi"/>
          <w:b w:val="0"/>
          <w:lang w:val="en-US" w:eastAsia="ja-JP"/>
        </w:rPr>
        <w:tab/>
      </w:r>
      <w:r>
        <w:t>RESULTADOS (estilo Título 1)</w:t>
      </w:r>
      <w:r>
        <w:tab/>
      </w:r>
      <w:r>
        <w:fldChar w:fldCharType="begin"/>
      </w:r>
      <w:r>
        <w:instrText xml:space="preserve"> PAGEREF _Toc178691211 \h </w:instrText>
      </w:r>
      <w:r>
        <w:fldChar w:fldCharType="separate"/>
      </w:r>
      <w:r>
        <w:t>38</w:t>
      </w:r>
      <w:r>
        <w:fldChar w:fldCharType="end"/>
      </w:r>
    </w:p>
    <w:p w14:paraId="2C7060B7" w14:textId="77777777" w:rsidR="00CD491A" w:rsidRDefault="00CD491A">
      <w:pPr>
        <w:pStyle w:val="TOC1"/>
        <w:tabs>
          <w:tab w:val="clear" w:pos="373"/>
          <w:tab w:val="left" w:pos="360"/>
        </w:tabs>
        <w:rPr>
          <w:rFonts w:asciiTheme="minorHAnsi" w:eastAsiaTheme="minorEastAsia" w:hAnsiTheme="minorHAnsi" w:cstheme="minorBidi"/>
          <w:b w:val="0"/>
          <w:lang w:val="en-US" w:eastAsia="ja-JP"/>
        </w:rPr>
      </w:pPr>
      <w:r>
        <w:t>5</w:t>
      </w:r>
      <w:r>
        <w:rPr>
          <w:rFonts w:asciiTheme="minorHAnsi" w:eastAsiaTheme="minorEastAsia" w:hAnsiTheme="minorHAnsi" w:cstheme="minorBidi"/>
          <w:b w:val="0"/>
          <w:lang w:val="en-US" w:eastAsia="ja-JP"/>
        </w:rPr>
        <w:tab/>
      </w:r>
      <w:r>
        <w:t>CONCLUSÃO (estilo Título 1)</w:t>
      </w:r>
      <w:r>
        <w:tab/>
      </w:r>
      <w:r>
        <w:fldChar w:fldCharType="begin"/>
      </w:r>
      <w:r>
        <w:instrText xml:space="preserve"> PAGEREF _Toc178691212 \h </w:instrText>
      </w:r>
      <w:r>
        <w:fldChar w:fldCharType="separate"/>
      </w:r>
      <w:r>
        <w:t>39</w:t>
      </w:r>
      <w:r>
        <w:fldChar w:fldCharType="end"/>
      </w:r>
    </w:p>
    <w:p w14:paraId="6E3B0965" w14:textId="77777777" w:rsidR="00CD491A" w:rsidRDefault="00CD491A">
      <w:pPr>
        <w:pStyle w:val="TOC1"/>
        <w:rPr>
          <w:rFonts w:asciiTheme="minorHAnsi" w:eastAsiaTheme="minorEastAsia" w:hAnsiTheme="minorHAnsi" w:cstheme="minorBidi"/>
          <w:b w:val="0"/>
          <w:lang w:val="en-US" w:eastAsia="ja-JP"/>
        </w:rPr>
      </w:pPr>
      <w:r>
        <w:t>APÊNDICE A (estilo APÊNDICE)</w:t>
      </w:r>
      <w:r>
        <w:tab/>
      </w:r>
      <w:r>
        <w:fldChar w:fldCharType="begin"/>
      </w:r>
      <w:r>
        <w:instrText xml:space="preserve"> PAGEREF _Toc178691213 \h </w:instrText>
      </w:r>
      <w:r>
        <w:fldChar w:fldCharType="separate"/>
      </w:r>
      <w:r>
        <w:t>43</w:t>
      </w:r>
      <w:r>
        <w:fldChar w:fldCharType="end"/>
      </w:r>
    </w:p>
    <w:p w14:paraId="69E45B61" w14:textId="77777777" w:rsidR="00CD491A" w:rsidRDefault="00CD491A">
      <w:pPr>
        <w:pStyle w:val="TOC1"/>
        <w:rPr>
          <w:rFonts w:asciiTheme="minorHAnsi" w:eastAsiaTheme="minorEastAsia" w:hAnsiTheme="minorHAnsi" w:cstheme="minorBidi"/>
          <w:b w:val="0"/>
          <w:lang w:val="en-US" w:eastAsia="ja-JP"/>
        </w:rPr>
      </w:pPr>
      <w:r w:rsidRPr="00D63E95">
        <w:rPr>
          <w:rFonts w:cs="Times New Roman"/>
        </w:rPr>
        <w:t>ANEXO A - ABREVIATURA DOS MESES (estilo ANEXO)</w:t>
      </w:r>
      <w:r>
        <w:tab/>
      </w:r>
      <w:r>
        <w:fldChar w:fldCharType="begin"/>
      </w:r>
      <w:r>
        <w:instrText xml:space="preserve"> PAGEREF _Toc178691214 \h </w:instrText>
      </w:r>
      <w:r>
        <w:fldChar w:fldCharType="separate"/>
      </w:r>
      <w:r>
        <w:t>45</w:t>
      </w:r>
      <w:r>
        <w:fldChar w:fldCharType="end"/>
      </w:r>
    </w:p>
    <w:p w14:paraId="7DC9B7B4" w14:textId="77777777" w:rsidR="0033317F" w:rsidRDefault="00EC185D" w:rsidP="00993239">
      <w:pPr>
        <w:tabs>
          <w:tab w:val="left" w:leader="dot" w:pos="9072"/>
        </w:tabs>
        <w:jc w:val="left"/>
        <w:outlineLvl w:val="0"/>
        <w:rPr>
          <w:b/>
          <w:u w:val="single"/>
        </w:rPr>
      </w:pPr>
      <w:r>
        <w:rPr>
          <w:rFonts w:cs="Arial"/>
          <w:noProof/>
        </w:rPr>
        <w:fldChar w:fldCharType="end"/>
      </w:r>
    </w:p>
    <w:p w14:paraId="3E9966CE" w14:textId="77777777" w:rsidR="0033317F" w:rsidRDefault="0033317F" w:rsidP="0033317F">
      <w:pPr>
        <w:jc w:val="right"/>
        <w:outlineLvl w:val="0"/>
        <w:rPr>
          <w:b/>
          <w:u w:val="single"/>
        </w:rPr>
      </w:pPr>
    </w:p>
    <w:p w14:paraId="1E09D4C4" w14:textId="77777777" w:rsidR="0033317F" w:rsidRDefault="0033317F" w:rsidP="0033317F">
      <w:pPr>
        <w:jc w:val="right"/>
        <w:outlineLvl w:val="0"/>
        <w:rPr>
          <w:b/>
          <w:u w:val="single"/>
        </w:rPr>
      </w:pPr>
    </w:p>
    <w:p w14:paraId="7A341434" w14:textId="77777777" w:rsidR="0033317F" w:rsidRDefault="0033317F" w:rsidP="0033317F">
      <w:pPr>
        <w:jc w:val="right"/>
        <w:outlineLvl w:val="0"/>
        <w:rPr>
          <w:b/>
          <w:u w:val="single"/>
        </w:rPr>
      </w:pPr>
    </w:p>
    <w:p w14:paraId="3AF80727" w14:textId="77777777" w:rsidR="006224A0" w:rsidRPr="00113FF7" w:rsidRDefault="00D16655" w:rsidP="00D205EC">
      <w:pPr>
        <w:pStyle w:val="PRE-TEXTO1"/>
      </w:pPr>
      <w:bookmarkStart w:id="24" w:name="_Toc144003428"/>
      <w:bookmarkStart w:id="25" w:name="_Toc144004088"/>
      <w:bookmarkStart w:id="26" w:name="_Toc144004142"/>
      <w:bookmarkStart w:id="27" w:name="_Toc144004591"/>
      <w:bookmarkStart w:id="28" w:name="_Toc144288077"/>
      <w:bookmarkStart w:id="29" w:name="_Toc144288578"/>
      <w:bookmarkStart w:id="30" w:name="_Toc144609674"/>
      <w:bookmarkStart w:id="31" w:name="_Toc144614331"/>
      <w:bookmarkStart w:id="32" w:name="_Toc144614579"/>
      <w:bookmarkStart w:id="33" w:name="_Toc144627058"/>
      <w:bookmarkStart w:id="34" w:name="_Toc144630237"/>
      <w:bookmarkStart w:id="35" w:name="_Toc144691034"/>
      <w:bookmarkStart w:id="36" w:name="_Toc144691505"/>
      <w:bookmarkStart w:id="37" w:name="_Toc144692256"/>
      <w:bookmarkStart w:id="38" w:name="_Toc144805828"/>
      <w:bookmarkStart w:id="39" w:name="_Toc144807449"/>
      <w:bookmarkStart w:id="40" w:name="_Toc149724134"/>
      <w:bookmarkStart w:id="41" w:name="_Toc149724319"/>
      <w:bookmarkStart w:id="42" w:name="_Toc150052725"/>
      <w:bookmarkStart w:id="43" w:name="_Toc150053216"/>
      <w:bookmarkStart w:id="44" w:name="_Toc150053983"/>
      <w:bookmarkStart w:id="45" w:name="_Toc150054432"/>
      <w:bookmarkStart w:id="46" w:name="_Toc150054635"/>
      <w:bookmarkStart w:id="47" w:name="_Toc150054850"/>
      <w:bookmarkStart w:id="48" w:name="_Toc151433545"/>
      <w:bookmarkStart w:id="49" w:name="_Toc151434316"/>
      <w:bookmarkStart w:id="50" w:name="_Toc156710924"/>
      <w:bookmarkStart w:id="51" w:name="_Toc156712233"/>
      <w:bookmarkStart w:id="52" w:name="_Toc198716132"/>
      <w:bookmarkStart w:id="53" w:name="_Toc221345525"/>
      <w:bookmarkStart w:id="54" w:name="_Toc222801055"/>
      <w:bookmarkStart w:id="55" w:name="_Toc232224844"/>
      <w:bookmarkStart w:id="56" w:name="_Toc232225023"/>
      <w:bookmarkStart w:id="57" w:name="_Toc178691178"/>
      <w:r w:rsidRPr="00113FF7">
        <w:lastRenderedPageBreak/>
        <w:t>LI</w:t>
      </w:r>
      <w:r w:rsidR="006D4936" w:rsidRPr="00113FF7">
        <w:t>STA DE FIGURAS</w:t>
      </w:r>
      <w:bookmarkEnd w:id="21"/>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14:paraId="58372B2C" w14:textId="77777777" w:rsidR="006224A0" w:rsidRPr="00113FF7" w:rsidRDefault="006224A0" w:rsidP="006224A0">
      <w:pPr>
        <w:jc w:val="right"/>
        <w:outlineLvl w:val="0"/>
        <w:rPr>
          <w:b/>
          <w:u w:val="single"/>
        </w:rPr>
      </w:pPr>
      <w:r w:rsidRPr="00113FF7">
        <w:rPr>
          <w:b/>
          <w:u w:val="single"/>
        </w:rPr>
        <w:t xml:space="preserve">Pág. </w:t>
      </w:r>
    </w:p>
    <w:p w14:paraId="5780262D" w14:textId="77777777" w:rsidR="006D4936" w:rsidRPr="00113FF7" w:rsidRDefault="006D4936" w:rsidP="003046AB">
      <w:pPr>
        <w:ind w:firstLine="0"/>
      </w:pPr>
    </w:p>
    <w:p w14:paraId="6A457B77" w14:textId="77777777" w:rsidR="00000BE5" w:rsidRDefault="00E40642">
      <w:pPr>
        <w:pStyle w:val="TOC1"/>
        <w:rPr>
          <w:rFonts w:asciiTheme="minorHAnsi" w:eastAsiaTheme="minorEastAsia" w:hAnsiTheme="minorHAnsi" w:cstheme="minorBidi"/>
          <w:b w:val="0"/>
          <w:sz w:val="22"/>
          <w:szCs w:val="22"/>
        </w:rPr>
      </w:pPr>
      <w:r>
        <w:fldChar w:fldCharType="begin"/>
      </w:r>
      <w:r w:rsidR="0058602A">
        <w:instrText xml:space="preserve"> TOC \h \z \t "FIGURA;1" </w:instrText>
      </w:r>
      <w:r>
        <w:fldChar w:fldCharType="separate"/>
      </w:r>
      <w:hyperlink w:anchor="_Toc294361523" w:history="1">
        <w:r w:rsidR="00000BE5" w:rsidRPr="00433C4A">
          <w:rPr>
            <w:rStyle w:val="Hyperlink"/>
          </w:rPr>
          <w:t>Figura 3.1 – Configuração de página em papel A4.</w:t>
        </w:r>
        <w:r w:rsidR="00000BE5">
          <w:rPr>
            <w:webHidden/>
          </w:rPr>
          <w:tab/>
        </w:r>
        <w:r>
          <w:rPr>
            <w:webHidden/>
          </w:rPr>
          <w:fldChar w:fldCharType="begin"/>
        </w:r>
        <w:r w:rsidR="00000BE5">
          <w:rPr>
            <w:webHidden/>
          </w:rPr>
          <w:instrText xml:space="preserve"> PAGEREF _Toc294361523 \h </w:instrText>
        </w:r>
        <w:r>
          <w:rPr>
            <w:webHidden/>
          </w:rPr>
        </w:r>
        <w:r>
          <w:rPr>
            <w:webHidden/>
          </w:rPr>
          <w:fldChar w:fldCharType="separate"/>
        </w:r>
        <w:r w:rsidR="006B29B5">
          <w:rPr>
            <w:webHidden/>
          </w:rPr>
          <w:t>32</w:t>
        </w:r>
        <w:r>
          <w:rPr>
            <w:webHidden/>
          </w:rPr>
          <w:fldChar w:fldCharType="end"/>
        </w:r>
      </w:hyperlink>
    </w:p>
    <w:p w14:paraId="069E6C62" w14:textId="77777777" w:rsidR="00000BE5" w:rsidRDefault="00CD491A">
      <w:pPr>
        <w:pStyle w:val="TOC1"/>
        <w:rPr>
          <w:rFonts w:asciiTheme="minorHAnsi" w:eastAsiaTheme="minorEastAsia" w:hAnsiTheme="minorHAnsi" w:cstheme="minorBidi"/>
          <w:b w:val="0"/>
          <w:sz w:val="22"/>
          <w:szCs w:val="22"/>
        </w:rPr>
      </w:pPr>
      <w:hyperlink w:anchor="_Toc294361524" w:history="1">
        <w:r w:rsidR="00000BE5" w:rsidRPr="00433C4A">
          <w:rPr>
            <w:rStyle w:val="Hyperlink"/>
          </w:rPr>
          <w:t>Figura A.1 - Diagrama de funcionamento.</w:t>
        </w:r>
        <w:r w:rsidR="00000BE5">
          <w:rPr>
            <w:webHidden/>
          </w:rPr>
          <w:tab/>
        </w:r>
        <w:r w:rsidR="00E40642">
          <w:rPr>
            <w:webHidden/>
          </w:rPr>
          <w:fldChar w:fldCharType="begin"/>
        </w:r>
        <w:r w:rsidR="00000BE5">
          <w:rPr>
            <w:webHidden/>
          </w:rPr>
          <w:instrText xml:space="preserve"> PAGEREF _Toc294361524 \h </w:instrText>
        </w:r>
        <w:r w:rsidR="00E40642">
          <w:rPr>
            <w:webHidden/>
          </w:rPr>
        </w:r>
        <w:r w:rsidR="00E40642">
          <w:rPr>
            <w:webHidden/>
          </w:rPr>
          <w:fldChar w:fldCharType="separate"/>
        </w:r>
        <w:r w:rsidR="006B29B5">
          <w:rPr>
            <w:webHidden/>
          </w:rPr>
          <w:t>40</w:t>
        </w:r>
        <w:r w:rsidR="00E40642">
          <w:rPr>
            <w:webHidden/>
          </w:rPr>
          <w:fldChar w:fldCharType="end"/>
        </w:r>
      </w:hyperlink>
    </w:p>
    <w:p w14:paraId="06B0B183" w14:textId="77777777" w:rsidR="00000BE5" w:rsidRDefault="00CD491A">
      <w:pPr>
        <w:pStyle w:val="TOC1"/>
        <w:rPr>
          <w:rFonts w:asciiTheme="minorHAnsi" w:eastAsiaTheme="minorEastAsia" w:hAnsiTheme="minorHAnsi" w:cstheme="minorBidi"/>
          <w:b w:val="0"/>
          <w:sz w:val="22"/>
          <w:szCs w:val="22"/>
        </w:rPr>
      </w:pPr>
      <w:hyperlink w:anchor="_Toc294361525" w:history="1">
        <w:r w:rsidR="00000BE5" w:rsidRPr="00433C4A">
          <w:rPr>
            <w:rStyle w:val="Hyperlink"/>
            <w:rFonts w:cs="Times New Roman"/>
          </w:rPr>
          <w:t>Figura A.2 - Como apresentar uma figura longa</w:t>
        </w:r>
        <w:r w:rsidR="00000BE5">
          <w:rPr>
            <w:webHidden/>
          </w:rPr>
          <w:tab/>
        </w:r>
        <w:r w:rsidR="00E40642">
          <w:rPr>
            <w:webHidden/>
          </w:rPr>
          <w:fldChar w:fldCharType="begin"/>
        </w:r>
        <w:r w:rsidR="00000BE5">
          <w:rPr>
            <w:webHidden/>
          </w:rPr>
          <w:instrText xml:space="preserve"> PAGEREF _Toc294361525 \h </w:instrText>
        </w:r>
        <w:r w:rsidR="00E40642">
          <w:rPr>
            <w:webHidden/>
          </w:rPr>
        </w:r>
        <w:r w:rsidR="00E40642">
          <w:rPr>
            <w:webHidden/>
          </w:rPr>
          <w:fldChar w:fldCharType="separate"/>
        </w:r>
        <w:r w:rsidR="006B29B5">
          <w:rPr>
            <w:webHidden/>
          </w:rPr>
          <w:t>41</w:t>
        </w:r>
        <w:r w:rsidR="00E40642">
          <w:rPr>
            <w:webHidden/>
          </w:rPr>
          <w:fldChar w:fldCharType="end"/>
        </w:r>
      </w:hyperlink>
    </w:p>
    <w:p w14:paraId="4396B420" w14:textId="77777777" w:rsidR="00000BE5" w:rsidRDefault="00CD491A">
      <w:pPr>
        <w:pStyle w:val="TOC1"/>
        <w:rPr>
          <w:rFonts w:asciiTheme="minorHAnsi" w:eastAsiaTheme="minorEastAsia" w:hAnsiTheme="minorHAnsi" w:cstheme="minorBidi"/>
          <w:b w:val="0"/>
          <w:sz w:val="22"/>
          <w:szCs w:val="22"/>
        </w:rPr>
      </w:pPr>
      <w:hyperlink w:anchor="_Toc294361526" w:history="1">
        <w:r w:rsidR="00000BE5" w:rsidRPr="00433C4A">
          <w:rPr>
            <w:rStyle w:val="Hyperlink"/>
            <w:rFonts w:cs="Times New Roman"/>
          </w:rPr>
          <w:t>Figura A.3 - Movimento realocar tarefa.</w:t>
        </w:r>
        <w:r w:rsidR="00000BE5">
          <w:rPr>
            <w:webHidden/>
          </w:rPr>
          <w:tab/>
        </w:r>
        <w:r w:rsidR="00E40642">
          <w:rPr>
            <w:webHidden/>
          </w:rPr>
          <w:fldChar w:fldCharType="begin"/>
        </w:r>
        <w:r w:rsidR="00000BE5">
          <w:rPr>
            <w:webHidden/>
          </w:rPr>
          <w:instrText xml:space="preserve"> PAGEREF _Toc294361526 \h </w:instrText>
        </w:r>
        <w:r w:rsidR="00E40642">
          <w:rPr>
            <w:webHidden/>
          </w:rPr>
        </w:r>
        <w:r w:rsidR="00E40642">
          <w:rPr>
            <w:webHidden/>
          </w:rPr>
          <w:fldChar w:fldCharType="separate"/>
        </w:r>
        <w:r w:rsidR="006B29B5">
          <w:rPr>
            <w:webHidden/>
          </w:rPr>
          <w:t>41</w:t>
        </w:r>
        <w:r w:rsidR="00E40642">
          <w:rPr>
            <w:webHidden/>
          </w:rPr>
          <w:fldChar w:fldCharType="end"/>
        </w:r>
      </w:hyperlink>
    </w:p>
    <w:p w14:paraId="0788F8AF" w14:textId="77777777" w:rsidR="006D4936" w:rsidRPr="00113FF7" w:rsidRDefault="00E40642" w:rsidP="0033317F">
      <w:pPr>
        <w:tabs>
          <w:tab w:val="left" w:leader="dot" w:pos="8640"/>
          <w:tab w:val="left" w:leader="dot" w:pos="9072"/>
        </w:tabs>
        <w:ind w:right="225" w:firstLine="0"/>
      </w:pPr>
      <w:r>
        <w:rPr>
          <w:rFonts w:cs="Arial"/>
          <w:noProof/>
        </w:rPr>
        <w:fldChar w:fldCharType="end"/>
      </w:r>
    </w:p>
    <w:p w14:paraId="2CB908DF" w14:textId="77777777" w:rsidR="00643C7F" w:rsidRPr="00113FF7" w:rsidRDefault="00643C7F" w:rsidP="00C942E0">
      <w:pPr>
        <w:ind w:firstLine="0"/>
      </w:pPr>
    </w:p>
    <w:p w14:paraId="51962ECC" w14:textId="77777777" w:rsidR="00643C7F" w:rsidRPr="00113FF7" w:rsidRDefault="00643C7F" w:rsidP="00C942E0">
      <w:pPr>
        <w:ind w:firstLine="0"/>
      </w:pPr>
    </w:p>
    <w:p w14:paraId="098E3582" w14:textId="77777777" w:rsidR="00643C7F" w:rsidRPr="00113FF7" w:rsidRDefault="00643C7F" w:rsidP="00C942E0">
      <w:pPr>
        <w:ind w:firstLine="0"/>
      </w:pPr>
    </w:p>
    <w:p w14:paraId="2FA77732" w14:textId="77777777" w:rsidR="00643C7F" w:rsidRPr="00113FF7" w:rsidRDefault="00643C7F" w:rsidP="00C942E0">
      <w:pPr>
        <w:ind w:firstLine="0"/>
      </w:pPr>
    </w:p>
    <w:p w14:paraId="46949121" w14:textId="77777777" w:rsidR="00643C7F" w:rsidRPr="00113FF7" w:rsidRDefault="00643C7F" w:rsidP="00C942E0">
      <w:pPr>
        <w:ind w:firstLine="0"/>
      </w:pPr>
    </w:p>
    <w:p w14:paraId="4C908245" w14:textId="77777777" w:rsidR="00643C7F" w:rsidRPr="00113FF7" w:rsidRDefault="00643C7F" w:rsidP="00C942E0">
      <w:pPr>
        <w:ind w:firstLine="0"/>
      </w:pPr>
    </w:p>
    <w:p w14:paraId="5EE25E64" w14:textId="77777777" w:rsidR="00643C7F" w:rsidRPr="00113FF7" w:rsidRDefault="00643C7F" w:rsidP="00C942E0">
      <w:pPr>
        <w:ind w:firstLine="0"/>
      </w:pPr>
    </w:p>
    <w:p w14:paraId="2D4C0D8D" w14:textId="77777777" w:rsidR="00526729" w:rsidRPr="00113FF7" w:rsidRDefault="00526729" w:rsidP="00C942E0">
      <w:pPr>
        <w:ind w:firstLine="0"/>
      </w:pPr>
    </w:p>
    <w:p w14:paraId="59B0B14A" w14:textId="77777777" w:rsidR="00643C7F" w:rsidRPr="00113FF7" w:rsidRDefault="00643C7F" w:rsidP="00C942E0">
      <w:pPr>
        <w:ind w:firstLine="0"/>
      </w:pPr>
    </w:p>
    <w:p w14:paraId="6A8E4044" w14:textId="77777777" w:rsidR="000F6E31" w:rsidRPr="00113FF7" w:rsidRDefault="000F6E31" w:rsidP="00C942E0">
      <w:pPr>
        <w:ind w:firstLine="0"/>
      </w:pPr>
    </w:p>
    <w:p w14:paraId="6E446F7B" w14:textId="77777777" w:rsidR="000F6E31" w:rsidRPr="00113FF7" w:rsidRDefault="000F6E31" w:rsidP="00C942E0">
      <w:pPr>
        <w:ind w:firstLine="0"/>
      </w:pPr>
    </w:p>
    <w:p w14:paraId="5275A869" w14:textId="77777777" w:rsidR="000F6E31" w:rsidRPr="00113FF7" w:rsidRDefault="000F6E31" w:rsidP="00C942E0">
      <w:pPr>
        <w:ind w:firstLine="0"/>
      </w:pPr>
    </w:p>
    <w:p w14:paraId="06CA9F30" w14:textId="77777777" w:rsidR="000F6E31" w:rsidRPr="00113FF7" w:rsidRDefault="000F6E31" w:rsidP="00C942E0">
      <w:pPr>
        <w:ind w:firstLine="0"/>
      </w:pPr>
    </w:p>
    <w:p w14:paraId="26499C27" w14:textId="77777777" w:rsidR="006224A0" w:rsidRPr="00113FF7" w:rsidRDefault="00C8155A" w:rsidP="00D205EC">
      <w:pPr>
        <w:pStyle w:val="PRE-TEXTO1"/>
      </w:pPr>
      <w:bookmarkStart w:id="58" w:name="_Toc156710925"/>
      <w:bookmarkStart w:id="59" w:name="_Toc156712234"/>
      <w:bookmarkStart w:id="60" w:name="_Toc198716133"/>
      <w:bookmarkStart w:id="61" w:name="_Toc221345526"/>
      <w:bookmarkStart w:id="62" w:name="_Toc222801056"/>
      <w:bookmarkStart w:id="63" w:name="_Toc232224845"/>
      <w:bookmarkStart w:id="64" w:name="_Toc232225024"/>
      <w:bookmarkStart w:id="65" w:name="_Toc178691179"/>
      <w:r w:rsidRPr="00113FF7">
        <w:lastRenderedPageBreak/>
        <w:t>LISTA DE TABELAS</w:t>
      </w:r>
      <w:bookmarkEnd w:id="58"/>
      <w:bookmarkEnd w:id="59"/>
      <w:bookmarkEnd w:id="60"/>
      <w:bookmarkEnd w:id="61"/>
      <w:bookmarkEnd w:id="62"/>
      <w:bookmarkEnd w:id="63"/>
      <w:bookmarkEnd w:id="64"/>
      <w:bookmarkEnd w:id="65"/>
    </w:p>
    <w:p w14:paraId="70F841FB" w14:textId="77777777" w:rsidR="0033201E" w:rsidRPr="00113FF7" w:rsidRDefault="006224A0" w:rsidP="006224A0">
      <w:pPr>
        <w:jc w:val="right"/>
        <w:outlineLvl w:val="0"/>
        <w:rPr>
          <w:b/>
          <w:u w:val="single"/>
        </w:rPr>
      </w:pPr>
      <w:r w:rsidRPr="00113FF7">
        <w:rPr>
          <w:b/>
          <w:u w:val="single"/>
        </w:rPr>
        <w:t xml:space="preserve">Pág. </w:t>
      </w:r>
    </w:p>
    <w:p w14:paraId="7F0834C3" w14:textId="77777777" w:rsidR="00DE705D" w:rsidRDefault="00E40642">
      <w:pPr>
        <w:pStyle w:val="TOC1"/>
        <w:rPr>
          <w:rFonts w:ascii="Calibri" w:hAnsi="Calibri" w:cs="Times New Roman"/>
          <w:b w:val="0"/>
          <w:sz w:val="22"/>
          <w:szCs w:val="22"/>
        </w:rPr>
      </w:pPr>
      <w:r>
        <w:rPr>
          <w:b w:val="0"/>
        </w:rPr>
        <w:fldChar w:fldCharType="begin"/>
      </w:r>
      <w:r w:rsidR="0058602A">
        <w:rPr>
          <w:b w:val="0"/>
        </w:rPr>
        <w:instrText xml:space="preserve"> TOC \h \z \t "TABELA;1" </w:instrText>
      </w:r>
      <w:r>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6B29B5">
          <w:rPr>
            <w:webHidden/>
          </w:rPr>
          <w:t>32</w:t>
        </w:r>
        <w:r>
          <w:rPr>
            <w:webHidden/>
          </w:rPr>
          <w:fldChar w:fldCharType="end"/>
        </w:r>
      </w:hyperlink>
    </w:p>
    <w:p w14:paraId="78DD2355" w14:textId="77777777" w:rsidR="00DE705D" w:rsidRDefault="00CD491A">
      <w:pPr>
        <w:pStyle w:val="TOC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sidR="00E40642">
          <w:rPr>
            <w:webHidden/>
          </w:rPr>
          <w:fldChar w:fldCharType="begin"/>
        </w:r>
        <w:r w:rsidR="00DE705D">
          <w:rPr>
            <w:webHidden/>
          </w:rPr>
          <w:instrText xml:space="preserve"> PAGEREF _Toc238012855 \h </w:instrText>
        </w:r>
        <w:r w:rsidR="00E40642">
          <w:rPr>
            <w:webHidden/>
          </w:rPr>
        </w:r>
        <w:r w:rsidR="00E40642">
          <w:rPr>
            <w:webHidden/>
          </w:rPr>
          <w:fldChar w:fldCharType="separate"/>
        </w:r>
        <w:r w:rsidR="006B29B5">
          <w:rPr>
            <w:webHidden/>
          </w:rPr>
          <w:t>42</w:t>
        </w:r>
        <w:r w:rsidR="00E40642">
          <w:rPr>
            <w:webHidden/>
          </w:rPr>
          <w:fldChar w:fldCharType="end"/>
        </w:r>
      </w:hyperlink>
    </w:p>
    <w:p w14:paraId="56A175E1" w14:textId="77777777" w:rsidR="006224A0" w:rsidRDefault="00E40642" w:rsidP="00FF5E8E">
      <w:r>
        <w:rPr>
          <w:rFonts w:cs="Arial"/>
          <w:b/>
          <w:noProof/>
        </w:rPr>
        <w:fldChar w:fldCharType="end"/>
      </w:r>
    </w:p>
    <w:p w14:paraId="0B341847" w14:textId="77777777" w:rsidR="00C942E0" w:rsidRPr="00C942E0" w:rsidRDefault="00C942E0" w:rsidP="00FF5E8E"/>
    <w:p w14:paraId="6893FF9B" w14:textId="77777777" w:rsidR="00C942E0" w:rsidRDefault="00C942E0" w:rsidP="00FF5E8E"/>
    <w:p w14:paraId="10C1D6C5" w14:textId="77777777" w:rsidR="00C942E0" w:rsidRPr="00C942E0" w:rsidRDefault="00C942E0" w:rsidP="00FF5E8E"/>
    <w:p w14:paraId="775907E6" w14:textId="77777777" w:rsidR="00850A2A" w:rsidRDefault="00850A2A" w:rsidP="00D205EC">
      <w:pPr>
        <w:pStyle w:val="PRE-TEXTO1"/>
      </w:pPr>
      <w:bookmarkStart w:id="66" w:name="_Toc156710927"/>
      <w:bookmarkStart w:id="67" w:name="_Toc156712236"/>
      <w:bookmarkStart w:id="68" w:name="_Toc198716135"/>
      <w:bookmarkStart w:id="69" w:name="_Toc221345528"/>
      <w:bookmarkStart w:id="70" w:name="_Toc222801058"/>
      <w:bookmarkStart w:id="71" w:name="_Toc232224847"/>
      <w:bookmarkStart w:id="72" w:name="_Toc232225026"/>
      <w:bookmarkStart w:id="73" w:name="_Toc144288080"/>
      <w:bookmarkStart w:id="74" w:name="_Toc144288581"/>
      <w:bookmarkStart w:id="75" w:name="_Toc144609677"/>
      <w:bookmarkStart w:id="76" w:name="_Toc144614334"/>
      <w:bookmarkStart w:id="77" w:name="_Toc144614582"/>
      <w:bookmarkStart w:id="78" w:name="_Toc144627061"/>
      <w:bookmarkStart w:id="79" w:name="_Toc144630240"/>
      <w:bookmarkStart w:id="80" w:name="_Toc144691037"/>
      <w:bookmarkStart w:id="81" w:name="_Toc144691508"/>
      <w:bookmarkStart w:id="82" w:name="_Toc144692259"/>
      <w:bookmarkStart w:id="83" w:name="_Toc144805831"/>
      <w:bookmarkStart w:id="84" w:name="_Toc144807452"/>
      <w:bookmarkStart w:id="85" w:name="_Toc149724137"/>
      <w:bookmarkStart w:id="86" w:name="_Toc149724322"/>
      <w:bookmarkStart w:id="87" w:name="_Toc150052728"/>
      <w:bookmarkStart w:id="88" w:name="_Toc150053219"/>
      <w:bookmarkStart w:id="89" w:name="_Toc150053986"/>
      <w:bookmarkStart w:id="90" w:name="_Toc150054435"/>
      <w:bookmarkStart w:id="91" w:name="_Toc150054638"/>
      <w:bookmarkStart w:id="92" w:name="_Toc150054853"/>
      <w:bookmarkStart w:id="93" w:name="_Toc151433548"/>
      <w:bookmarkStart w:id="94" w:name="_Toc151434319"/>
      <w:bookmarkStart w:id="95" w:name="_Toc178691180"/>
      <w:r w:rsidRPr="00113FF7">
        <w:lastRenderedPageBreak/>
        <w:t>LISTA DE SÍMBOLOS</w:t>
      </w:r>
      <w:bookmarkEnd w:id="66"/>
      <w:bookmarkEnd w:id="67"/>
      <w:bookmarkEnd w:id="68"/>
      <w:bookmarkEnd w:id="69"/>
      <w:bookmarkEnd w:id="70"/>
      <w:bookmarkEnd w:id="71"/>
      <w:bookmarkEnd w:id="72"/>
      <w:bookmarkEnd w:id="95"/>
    </w:p>
    <w:p w14:paraId="2D90F592" w14:textId="77777777" w:rsidR="00993239" w:rsidRDefault="00993239" w:rsidP="00993239"/>
    <w:p w14:paraId="2D29B4FC" w14:textId="77777777"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14:paraId="3411044F" w14:textId="77777777" w:rsidR="00993239" w:rsidRPr="00993239" w:rsidRDefault="00993239" w:rsidP="00993239">
      <w:r w:rsidRPr="00993239">
        <w:rPr>
          <w:i/>
          <w:iCs/>
        </w:rPr>
        <w:t xml:space="preserve">E </w:t>
      </w:r>
      <w:r w:rsidRPr="00993239">
        <w:t>- Energia Cinética</w:t>
      </w:r>
    </w:p>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p w14:paraId="0BDF1F99" w14:textId="77777777" w:rsidR="00097AE9" w:rsidRPr="00113FF7" w:rsidRDefault="00097AE9" w:rsidP="00C942E0">
      <w:pPr>
        <w:ind w:firstLine="0"/>
      </w:pPr>
    </w:p>
    <w:p w14:paraId="09CBDC58" w14:textId="77777777" w:rsidR="00097AE9" w:rsidRPr="00113FF7" w:rsidRDefault="00097AE9" w:rsidP="00C942E0">
      <w:pPr>
        <w:ind w:firstLine="0"/>
      </w:pPr>
    </w:p>
    <w:p w14:paraId="6CD0D270" w14:textId="77777777" w:rsidR="00097AE9" w:rsidRPr="00113FF7" w:rsidRDefault="00097AE9" w:rsidP="00C942E0">
      <w:pPr>
        <w:ind w:firstLine="0"/>
      </w:pPr>
    </w:p>
    <w:p w14:paraId="222614EA" w14:textId="77777777" w:rsidR="00097AE9" w:rsidRPr="00113FF7" w:rsidRDefault="00097AE9" w:rsidP="00C942E0">
      <w:pPr>
        <w:ind w:firstLine="0"/>
      </w:pPr>
    </w:p>
    <w:p w14:paraId="29FD2329" w14:textId="77777777" w:rsidR="00097AE9" w:rsidRPr="00113FF7" w:rsidRDefault="00097AE9" w:rsidP="00C942E0">
      <w:pPr>
        <w:ind w:firstLine="0"/>
      </w:pPr>
    </w:p>
    <w:p w14:paraId="6F3AA0AD" w14:textId="77777777" w:rsidR="00097AE9" w:rsidRPr="00113FF7" w:rsidRDefault="00097AE9" w:rsidP="00C942E0">
      <w:pPr>
        <w:ind w:firstLine="0"/>
      </w:pPr>
    </w:p>
    <w:p w14:paraId="3733034F" w14:textId="77777777" w:rsidR="006964D4" w:rsidRDefault="00B100A3" w:rsidP="006F3AA5">
      <w:pPr>
        <w:pStyle w:val="Heading1"/>
      </w:pPr>
      <w:bookmarkStart w:id="96" w:name="_Toc144805832"/>
      <w:bookmarkStart w:id="97" w:name="_Toc144807453"/>
      <w:bookmarkStart w:id="98" w:name="_Toc144811464"/>
      <w:bookmarkStart w:id="99" w:name="_Toc144812009"/>
      <w:bookmarkStart w:id="100" w:name="_Toc144812352"/>
      <w:bookmarkStart w:id="101" w:name="_Ref148840979"/>
      <w:bookmarkStart w:id="102" w:name="_Toc149724323"/>
      <w:bookmarkStart w:id="103" w:name="_Toc150052729"/>
      <w:bookmarkStart w:id="104" w:name="_Toc150053220"/>
      <w:bookmarkStart w:id="105" w:name="_Toc150053987"/>
      <w:bookmarkStart w:id="106" w:name="_Toc150054436"/>
      <w:bookmarkStart w:id="107" w:name="_Toc150054639"/>
      <w:bookmarkStart w:id="108" w:name="_Toc150054854"/>
      <w:bookmarkStart w:id="109" w:name="_Toc156710928"/>
      <w:bookmarkStart w:id="110" w:name="_Toc156712237"/>
      <w:bookmarkStart w:id="111" w:name="_Toc167274005"/>
      <w:bookmarkStart w:id="112" w:name="_Toc167274171"/>
      <w:bookmarkStart w:id="113" w:name="_Toc167274300"/>
      <w:bookmarkStart w:id="114" w:name="_Toc198716019"/>
      <w:bookmarkStart w:id="115" w:name="_Toc198716136"/>
      <w:bookmarkStart w:id="116" w:name="_Toc221345529"/>
      <w:bookmarkStart w:id="117" w:name="_Toc222801059"/>
      <w:bookmarkStart w:id="118" w:name="_Toc232224848"/>
      <w:bookmarkStart w:id="119" w:name="_Toc232225027"/>
      <w:bookmarkStart w:id="120" w:name="_Toc178691181"/>
      <w:r w:rsidRPr="00113FF7">
        <w:lastRenderedPageBreak/>
        <w:t>INTRODUÇÃO</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p>
    <w:p w14:paraId="3B12CE48" w14:textId="22AFD4C1" w:rsidR="0093388D" w:rsidRPr="0093388D" w:rsidRDefault="0093388D" w:rsidP="007E6AEB">
      <w:r>
        <w:t xml:space="preserve">A Toyota foi berço para o surgimento do pensamento </w:t>
      </w:r>
      <w:proofErr w:type="spellStart"/>
      <w:r w:rsidRPr="0093388D">
        <w:rPr>
          <w:i/>
        </w:rPr>
        <w:t>Lean</w:t>
      </w:r>
      <w:proofErr w:type="spellEnd"/>
      <w:r>
        <w:t xml:space="preserve">. Logo após a segunda guerra mundial, o Japão estava destruído e as empresas, precisando se reerguer, tinham uma produtividade muito baixa e uma grande falta de recursos para produção, pensando nisso que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desenvolveram o pensamento </w:t>
      </w:r>
      <w:proofErr w:type="spellStart"/>
      <w:r w:rsidRPr="0093388D">
        <w:rPr>
          <w:i/>
        </w:rPr>
        <w:t>Lean</w:t>
      </w:r>
      <w:proofErr w:type="spellEnd"/>
      <w:r>
        <w:t xml:space="preserve">, justamente para aumentar </w:t>
      </w:r>
      <w:r w:rsidR="003E1CDD">
        <w:t xml:space="preserve">e otimizar </w:t>
      </w:r>
      <w:r>
        <w:t>a produção da empresa</w:t>
      </w:r>
      <w:r w:rsidR="00EB3665">
        <w:rPr>
          <w:noProof/>
          <w:lang w:val="en-US"/>
        </w:rPr>
        <w:t xml:space="preserve"> </w:t>
      </w:r>
      <w:r w:rsidR="00EB3665" w:rsidRPr="00EB3665">
        <w:rPr>
          <w:noProof/>
          <w:lang w:val="en-US"/>
        </w:rPr>
        <w:t>(OHNO, 1988)</w:t>
      </w:r>
      <w:r>
        <w:t>.</w:t>
      </w:r>
    </w:p>
    <w:p w14:paraId="5B807F2A" w14:textId="67401D9C" w:rsidR="0093388D" w:rsidRDefault="000C6D42" w:rsidP="007E6AEB">
      <w:r>
        <w:t xml:space="preserve">O modelo utilizado na Toyota </w:t>
      </w:r>
      <w:r w:rsidR="00C65C69">
        <w:t>se tornou</w:t>
      </w:r>
      <w:r>
        <w:t xml:space="preserve"> um sucesso, foi adaptado e adotado em muitos outros segmentos, virando referência quando se </w:t>
      </w:r>
      <w:r w:rsidR="00BD2AF0">
        <w:t>fala</w:t>
      </w:r>
      <w:r>
        <w:t xml:space="preserve"> </w:t>
      </w:r>
      <w:r w:rsidR="004F5BDD">
        <w:t>em</w:t>
      </w:r>
      <w:r>
        <w:t xml:space="preserve"> redução de custos e </w:t>
      </w:r>
      <w:r w:rsidR="001D7B1F">
        <w:t xml:space="preserve">em </w:t>
      </w:r>
      <w:r>
        <w:t>otimização da produção</w:t>
      </w:r>
      <w:r w:rsidR="007B3DC0">
        <w:rPr>
          <w:noProof/>
          <w:lang w:val="en-US"/>
        </w:rPr>
        <w:t xml:space="preserve"> </w:t>
      </w:r>
      <w:r w:rsidR="007B3DC0" w:rsidRPr="007B3DC0">
        <w:rPr>
          <w:noProof/>
          <w:lang w:val="en-US"/>
        </w:rPr>
        <w:t>(OHNO, 1988)</w:t>
      </w:r>
      <w:r>
        <w:t>.</w:t>
      </w:r>
    </w:p>
    <w:p w14:paraId="6B9B5462" w14:textId="5799D3F4" w:rsidR="002B7027" w:rsidRDefault="002B7027" w:rsidP="002B7027">
      <w:r>
        <w:t xml:space="preserve">Em 2003, </w:t>
      </w:r>
      <w:r w:rsidRPr="002B7027">
        <w:t xml:space="preserve">Mary </w:t>
      </w:r>
      <w:proofErr w:type="spellStart"/>
      <w:r w:rsidRPr="002B7027">
        <w:t>Poppendieck</w:t>
      </w:r>
      <w:proofErr w:type="spellEnd"/>
      <w:r>
        <w:t xml:space="preserve"> escreveu o livro </w:t>
      </w:r>
      <w:proofErr w:type="spellStart"/>
      <w:r w:rsidRPr="002B7027">
        <w:rPr>
          <w:i/>
        </w:rPr>
        <w:t>Lean</w:t>
      </w:r>
      <w:proofErr w:type="spellEnd"/>
      <w:r w:rsidRPr="002B7027">
        <w:rPr>
          <w:i/>
        </w:rPr>
        <w:t xml:space="preserve"> Software </w:t>
      </w:r>
      <w:proofErr w:type="spellStart"/>
      <w:r w:rsidRPr="002B7027">
        <w:rPr>
          <w:i/>
        </w:rPr>
        <w:t>Development</w:t>
      </w:r>
      <w:proofErr w:type="spellEnd"/>
      <w:r w:rsidRPr="002B7027">
        <w:rPr>
          <w:i/>
        </w:rPr>
        <w:t xml:space="preserve">: </w:t>
      </w:r>
      <w:proofErr w:type="spellStart"/>
      <w:r w:rsidRPr="002B7027">
        <w:rPr>
          <w:i/>
        </w:rPr>
        <w:t>An</w:t>
      </w:r>
      <w:proofErr w:type="spellEnd"/>
      <w:r w:rsidRPr="002B7027">
        <w:rPr>
          <w:i/>
        </w:rPr>
        <w:t xml:space="preserve"> </w:t>
      </w:r>
      <w:proofErr w:type="spellStart"/>
      <w:r w:rsidRPr="002B7027">
        <w:rPr>
          <w:i/>
        </w:rPr>
        <w:t>Agile</w:t>
      </w:r>
      <w:proofErr w:type="spellEnd"/>
      <w:r w:rsidRPr="002B7027">
        <w:rPr>
          <w:i/>
        </w:rPr>
        <w:t xml:space="preserve"> Toolkit</w:t>
      </w:r>
      <w:r>
        <w:t xml:space="preserve"> que mostra como o pensamento </w:t>
      </w:r>
      <w:proofErr w:type="spellStart"/>
      <w:r w:rsidRPr="002B7027">
        <w:rPr>
          <w:i/>
        </w:rPr>
        <w:t>Lean</w:t>
      </w:r>
      <w:proofErr w:type="spellEnd"/>
      <w:r>
        <w:t xml:space="preserve"> pode ser adaptado para o desenvolvimento de software. Este livro pode ser considerado um marco para as empresas que desenvolvem software, pois com base nele muitas empresas puderam conhecer e aplicar os princípios do pensamento </w:t>
      </w:r>
      <w:proofErr w:type="spellStart"/>
      <w:r w:rsidRPr="00593A8E">
        <w:rPr>
          <w:i/>
        </w:rPr>
        <w:t>Lean</w:t>
      </w:r>
      <w:proofErr w:type="spellEnd"/>
      <w:r>
        <w:t xml:space="preserve"> e assim conseguiram aumentar seus desempenhos</w:t>
      </w:r>
      <w:r w:rsidR="007B3DC0">
        <w:rPr>
          <w:noProof/>
          <w:lang w:val="en-US"/>
        </w:rPr>
        <w:t xml:space="preserve"> </w:t>
      </w:r>
      <w:r w:rsidR="007B3DC0" w:rsidRPr="007B3DC0">
        <w:rPr>
          <w:noProof/>
          <w:lang w:val="en-US"/>
        </w:rPr>
        <w:t>(POPPENDIECK, 2003)</w:t>
      </w:r>
      <w:r>
        <w:t>.</w:t>
      </w:r>
    </w:p>
    <w:p w14:paraId="4101238B" w14:textId="16D397FB" w:rsidR="00504277" w:rsidRDefault="00504277" w:rsidP="002B7027">
      <w:pPr>
        <w:rPr>
          <w:i/>
        </w:rPr>
      </w:pPr>
      <w:r>
        <w:t xml:space="preserve">Como um dos principais pilares do pensamento </w:t>
      </w:r>
      <w:proofErr w:type="spellStart"/>
      <w:r w:rsidRPr="00504277">
        <w:rPr>
          <w:i/>
        </w:rPr>
        <w:t>Lean</w:t>
      </w:r>
      <w:proofErr w:type="spellEnd"/>
      <w:r>
        <w:t xml:space="preserve"> temos a redução de desperdício, essa redução de desperdício pode ser alcançada com a adoção de algumas práticas de </w:t>
      </w:r>
      <w:r w:rsidRPr="00504277">
        <w:rPr>
          <w:i/>
        </w:rPr>
        <w:t xml:space="preserve">Extreme </w:t>
      </w:r>
      <w:proofErr w:type="spellStart"/>
      <w:r w:rsidRPr="00504277">
        <w:rPr>
          <w:i/>
        </w:rPr>
        <w:t>Programming</w:t>
      </w:r>
      <w:proofErr w:type="spellEnd"/>
      <w:r w:rsidR="007B3DC0">
        <w:rPr>
          <w:i/>
          <w:noProof/>
          <w:lang w:val="en-US"/>
        </w:rPr>
        <w:t xml:space="preserve"> </w:t>
      </w:r>
      <w:r w:rsidR="007B3DC0" w:rsidRPr="007B3DC0">
        <w:rPr>
          <w:noProof/>
          <w:lang w:val="en-US"/>
        </w:rPr>
        <w:t>(POPPENDIECK, 2003)</w:t>
      </w:r>
      <w:r w:rsidR="005E46D9">
        <w:rPr>
          <w:i/>
        </w:rPr>
        <w:t>.</w:t>
      </w:r>
    </w:p>
    <w:p w14:paraId="63BD73B8" w14:textId="77777777" w:rsidR="0023079A" w:rsidRDefault="005E46D9" w:rsidP="002B7027">
      <w:r w:rsidRPr="005E46D9">
        <w:rPr>
          <w:i/>
        </w:rPr>
        <w:t xml:space="preserve">Extreme </w:t>
      </w:r>
      <w:proofErr w:type="spellStart"/>
      <w:r w:rsidRPr="005E46D9">
        <w:rPr>
          <w:i/>
        </w:rPr>
        <w:t>Programming</w:t>
      </w:r>
      <w:proofErr w:type="spellEnd"/>
      <w:r>
        <w:t xml:space="preserve"> comtempla uma série de práticas para o sucesso no desenvolvimento de um software, uma dessas prá</w:t>
      </w:r>
      <w:r w:rsidR="003E1123">
        <w:t>ticas é</w:t>
      </w:r>
      <w:r>
        <w:t xml:space="preserve"> fazer com que o </w:t>
      </w:r>
      <w:r w:rsidRPr="005E46D9">
        <w:rPr>
          <w:i/>
        </w:rPr>
        <w:t>feedback</w:t>
      </w:r>
      <w:r>
        <w:t xml:space="preserve"> do sistema seja rápido. </w:t>
      </w:r>
    </w:p>
    <w:p w14:paraId="760D4D15" w14:textId="36096E8A" w:rsidR="005E46D9" w:rsidRDefault="005E46D9" w:rsidP="002B7027">
      <w:r>
        <w:t xml:space="preserve">Para conseguirmos ter o </w:t>
      </w:r>
      <w:r w:rsidRPr="005E46D9">
        <w:rPr>
          <w:i/>
        </w:rPr>
        <w:t>feedback</w:t>
      </w:r>
      <w:r>
        <w:t xml:space="preserve"> suficientemente veloz podemos utilizar uma prática conhecida como </w:t>
      </w:r>
      <w:r w:rsidRPr="005E46D9">
        <w:rPr>
          <w:i/>
        </w:rPr>
        <w:t xml:space="preserve">Test </w:t>
      </w:r>
      <w:proofErr w:type="spellStart"/>
      <w:r w:rsidRPr="005E46D9">
        <w:rPr>
          <w:i/>
        </w:rPr>
        <w:t>Driven</w:t>
      </w:r>
      <w:proofErr w:type="spellEnd"/>
      <w:r w:rsidRPr="005E46D9">
        <w:rPr>
          <w:i/>
        </w:rPr>
        <w:t xml:space="preserve"> </w:t>
      </w:r>
      <w:proofErr w:type="spellStart"/>
      <w:r w:rsidRPr="005E46D9">
        <w:rPr>
          <w:i/>
        </w:rPr>
        <w:t>Development</w:t>
      </w:r>
      <w:proofErr w:type="spellEnd"/>
      <w:r>
        <w:t xml:space="preserve"> (</w:t>
      </w:r>
      <w:r w:rsidRPr="005E46D9">
        <w:rPr>
          <w:b/>
        </w:rPr>
        <w:t>TDD</w:t>
      </w:r>
      <w:r>
        <w:t>)</w:t>
      </w:r>
      <w:r w:rsidR="00440E8C">
        <w:t>, que diz que os testes para uma determinada funcionalidade do software devem ser criados antes mesmo do desenvolvimento da mesma</w:t>
      </w:r>
      <w:r w:rsidR="00B4326F">
        <w:t>, assim podemos ter resultados</w:t>
      </w:r>
      <w:r w:rsidR="00BD2AF0">
        <w:t xml:space="preserve"> praticamente</w:t>
      </w:r>
      <w:r w:rsidR="00FB7335">
        <w:t xml:space="preserve"> imediatos a respeito do que foi implementado para atender</w:t>
      </w:r>
      <w:r w:rsidR="00B4326F">
        <w:t xml:space="preserve"> à funcionalidade em questão</w:t>
      </w:r>
      <w:r w:rsidR="007B3DC0">
        <w:rPr>
          <w:noProof/>
          <w:lang w:val="en-US"/>
        </w:rPr>
        <w:t xml:space="preserve"> </w:t>
      </w:r>
      <w:r w:rsidR="007B3DC0" w:rsidRPr="007B3DC0">
        <w:rPr>
          <w:noProof/>
          <w:lang w:val="en-US"/>
        </w:rPr>
        <w:t>(FREEMAN, 2009)</w:t>
      </w:r>
      <w:r w:rsidR="00B4326F">
        <w:t>.</w:t>
      </w:r>
    </w:p>
    <w:p w14:paraId="77530667" w14:textId="77777777" w:rsidR="00764608" w:rsidRDefault="00764608" w:rsidP="002B7027">
      <w:r>
        <w:t xml:space="preserve">Cada vez mais o mercado de desenvolvimento de software está valorizando práticas presentes no </w:t>
      </w:r>
      <w:r w:rsidRPr="00764608">
        <w:rPr>
          <w:i/>
        </w:rPr>
        <w:t xml:space="preserve">Extreme </w:t>
      </w:r>
      <w:proofErr w:type="spellStart"/>
      <w:r w:rsidRPr="00764608">
        <w:rPr>
          <w:i/>
        </w:rPr>
        <w:t>Programming</w:t>
      </w:r>
      <w:proofErr w:type="spellEnd"/>
      <w:r w:rsidR="0087420E">
        <w:t>, alguns dos principais motivos para essa valorização são a qualidade do resultado e a redução de custos durante o desenvolvimento.</w:t>
      </w:r>
    </w:p>
    <w:p w14:paraId="47298D49" w14:textId="22E26FAA" w:rsidR="00DC6BAF" w:rsidRDefault="0087420E" w:rsidP="002B7027">
      <w:r>
        <w:t xml:space="preserve">Quando pensamos em </w:t>
      </w:r>
      <w:r w:rsidRPr="00B21FD4">
        <w:rPr>
          <w:b/>
        </w:rPr>
        <w:t>TDD</w:t>
      </w:r>
      <w:r>
        <w:t xml:space="preserve"> logo pensamos em criar testes antes de desenvolver e isso nos dá a impressão que estamos aumentando o ciclo de desenvolvimento e vamos gastar mais tempo, segundo </w:t>
      </w:r>
      <w:r w:rsidRPr="0087420E">
        <w:rPr>
          <w:noProof/>
          <w:lang w:val="en-US"/>
        </w:rPr>
        <w:t>(FREEMAN, 2009)</w:t>
      </w:r>
      <w:r>
        <w:t xml:space="preserve"> o que ocorre é exatamente o contrário. Quando criamos </w:t>
      </w:r>
      <w:r>
        <w:lastRenderedPageBreak/>
        <w:t xml:space="preserve">testes para uma funcionalidade somos obrigados a </w:t>
      </w:r>
      <w:r w:rsidR="00B21FD4">
        <w:t>pensar como ela será implementada</w:t>
      </w:r>
      <w:r>
        <w:t xml:space="preserve"> e assim conseguimos descobrir problemas do nosso design antecipadamente.</w:t>
      </w:r>
      <w:r w:rsidR="00B21FD4">
        <w:t xml:space="preserve"> </w:t>
      </w:r>
    </w:p>
    <w:p w14:paraId="201E0AB4" w14:textId="541B62C7" w:rsidR="0087420E" w:rsidRDefault="00B21FD4" w:rsidP="002B7027">
      <w:r>
        <w:t xml:space="preserve">Outra vantagem do uso de </w:t>
      </w:r>
      <w:r w:rsidRPr="00B21FD4">
        <w:rPr>
          <w:b/>
        </w:rPr>
        <w:t>TDD</w:t>
      </w:r>
      <w:r>
        <w:t xml:space="preserve"> é a possibilidade de agrupar os testes gerados por todas as funcionalidades já implementadas e executá-los em conjunto, garantindo que nenhuma funcionalidade existente foi afetada por novas implementações</w:t>
      </w:r>
      <w:r w:rsidR="004F5D8A">
        <w:rPr>
          <w:noProof/>
          <w:lang w:val="en-US"/>
        </w:rPr>
        <w:t xml:space="preserve"> </w:t>
      </w:r>
      <w:r w:rsidR="004F5D8A" w:rsidRPr="004F5D8A">
        <w:rPr>
          <w:noProof/>
          <w:lang w:val="en-US"/>
        </w:rPr>
        <w:t>(FREEMAN, 2009)</w:t>
      </w:r>
      <w:r>
        <w:t>.</w:t>
      </w:r>
    </w:p>
    <w:p w14:paraId="3B8D656C" w14:textId="77777777" w:rsidR="00105128" w:rsidRDefault="00DC6BAF" w:rsidP="00105128">
      <w:r>
        <w:t xml:space="preserve">Este trabalho tem como objetivo mostrar o uso de </w:t>
      </w:r>
      <w:r w:rsidRPr="00DC6BAF">
        <w:rPr>
          <w:b/>
        </w:rPr>
        <w:t>TDD</w:t>
      </w:r>
      <w:r>
        <w:t xml:space="preserve"> aplicado em sistema de exemplo, onde poderemos observar as vantagens e a velocidade de feedback proporcionada por essa metodologia de desenvolvimento.</w:t>
      </w:r>
    </w:p>
    <w:p w14:paraId="3A78A565" w14:textId="77777777" w:rsidR="00B328C9" w:rsidRDefault="00B328C9" w:rsidP="002B7027">
      <w:r>
        <w:t xml:space="preserve">Mais informações sobre o pensamento </w:t>
      </w:r>
      <w:proofErr w:type="spellStart"/>
      <w:r w:rsidRPr="00B328C9">
        <w:rPr>
          <w:i/>
        </w:rPr>
        <w:t>Lean</w:t>
      </w:r>
      <w:proofErr w:type="spellEnd"/>
      <w:r>
        <w:t xml:space="preserve">, </w:t>
      </w:r>
      <w:r w:rsidRPr="00B328C9">
        <w:rPr>
          <w:i/>
        </w:rPr>
        <w:t xml:space="preserve">Extreme </w:t>
      </w:r>
      <w:proofErr w:type="spellStart"/>
      <w:r w:rsidRPr="00B328C9">
        <w:rPr>
          <w:i/>
        </w:rPr>
        <w:t>Programming</w:t>
      </w:r>
      <w:proofErr w:type="spellEnd"/>
      <w:r>
        <w:t xml:space="preserve"> e </w:t>
      </w:r>
      <w:r w:rsidRPr="00B21FD4">
        <w:rPr>
          <w:b/>
        </w:rPr>
        <w:t>TDD</w:t>
      </w:r>
      <w:r>
        <w:t xml:space="preserve"> serão apresentadas nos próximos capítulos.</w:t>
      </w:r>
    </w:p>
    <w:p w14:paraId="1CF986BB" w14:textId="18450C7B" w:rsidR="0081742B" w:rsidRDefault="0081742B" w:rsidP="0081742B">
      <w:r>
        <w:t xml:space="preserve">Para tornar mais claro os benefícios do uso do pensamento </w:t>
      </w:r>
      <w:proofErr w:type="spellStart"/>
      <w:r w:rsidRPr="00F92BF3">
        <w:rPr>
          <w:i/>
        </w:rPr>
        <w:t>Lean</w:t>
      </w:r>
      <w:proofErr w:type="spellEnd"/>
      <w:r>
        <w:t xml:space="preserve"> e de práticas de </w:t>
      </w:r>
      <w:r w:rsidRPr="00F92BF3">
        <w:rPr>
          <w:i/>
        </w:rPr>
        <w:t xml:space="preserve">Extreme </w:t>
      </w:r>
      <w:proofErr w:type="spellStart"/>
      <w:r w:rsidRPr="00F92BF3">
        <w:rPr>
          <w:i/>
        </w:rPr>
        <w:t>Programming</w:t>
      </w:r>
      <w:proofErr w:type="spellEnd"/>
      <w:r>
        <w:t xml:space="preserve"> </w:t>
      </w:r>
      <w:r w:rsidR="002420DA">
        <w:t xml:space="preserve">para o desenvolvimento de software, </w:t>
      </w:r>
      <w:r>
        <w:t>será utilizado um estudo de caso</w:t>
      </w:r>
      <w:r w:rsidR="002420DA">
        <w:t xml:space="preserve">, que será explicado com mais detalhes </w:t>
      </w:r>
      <w:r w:rsidR="00F022AB">
        <w:t>no próximo item deste trabalho</w:t>
      </w:r>
      <w:r w:rsidR="002420DA">
        <w:t>.</w:t>
      </w:r>
    </w:p>
    <w:p w14:paraId="416DE045" w14:textId="77777777" w:rsidR="00105128" w:rsidRDefault="00BA69D8" w:rsidP="002677CA">
      <w:pPr>
        <w:pStyle w:val="Heading2"/>
      </w:pPr>
      <w:bookmarkStart w:id="121" w:name="_Toc178691182"/>
      <w:r>
        <w:t>ESTUDO DE CASO</w:t>
      </w:r>
      <w:bookmarkEnd w:id="121"/>
    </w:p>
    <w:p w14:paraId="2F4182F8" w14:textId="77777777" w:rsidR="00066BED" w:rsidRDefault="00066BED" w:rsidP="00066BED">
      <w:r>
        <w:t xml:space="preserve">Cada dia que passa as empresas de tecnologia estão investindo mais em tecnologias móveis. </w:t>
      </w:r>
    </w:p>
    <w:p w14:paraId="7F4A3E01" w14:textId="77777777" w:rsidR="00066BED" w:rsidRDefault="00066BED" w:rsidP="00066BED">
      <w:r>
        <w:t xml:space="preserve">Recentemente os </w:t>
      </w:r>
      <w:proofErr w:type="spellStart"/>
      <w:r w:rsidRPr="00066BED">
        <w:rPr>
          <w:i/>
        </w:rPr>
        <w:t>tablets</w:t>
      </w:r>
      <w:proofErr w:type="spellEnd"/>
      <w:r>
        <w:t xml:space="preserve"> tem ganharam um lugar de destaque entre os dispositivos móveis. Os </w:t>
      </w:r>
      <w:proofErr w:type="spellStart"/>
      <w:r w:rsidRPr="00066BED">
        <w:rPr>
          <w:i/>
        </w:rPr>
        <w:t>table</w:t>
      </w:r>
      <w:r>
        <w:rPr>
          <w:i/>
        </w:rPr>
        <w:t>ts</w:t>
      </w:r>
      <w:proofErr w:type="spellEnd"/>
      <w:r>
        <w:t xml:space="preserve"> mais modernos são praticamente computadores, fazem tudo que um computador convencional faz, apenas com uma diferença: são bem menores.</w:t>
      </w:r>
    </w:p>
    <w:p w14:paraId="5E39AB5D" w14:textId="77777777" w:rsidR="00066BED" w:rsidRDefault="009967E1" w:rsidP="00066BED">
      <w:r>
        <w:t xml:space="preserve">Inicialmente os </w:t>
      </w:r>
      <w:proofErr w:type="spellStart"/>
      <w:r w:rsidRPr="009967E1">
        <w:rPr>
          <w:i/>
        </w:rPr>
        <w:t>tablets</w:t>
      </w:r>
      <w:proofErr w:type="spellEnd"/>
      <w:r>
        <w:t xml:space="preserve"> eram muito caros, impossibilitando a adoção pelo público. Com o passar do tempo o custo benefício dos aparelhos cresceu muito, fato que</w:t>
      </w:r>
      <w:r w:rsidR="00B310B7">
        <w:t xml:space="preserve"> aumentou as vendas e criou muitas oportunidades de negócio.</w:t>
      </w:r>
    </w:p>
    <w:p w14:paraId="65700A7D" w14:textId="77777777" w:rsidR="00B310B7" w:rsidRDefault="00B310B7" w:rsidP="00066BED">
      <w:r>
        <w:t>Hoje existem várias empresas que são especialistas em desenvolvimento de software para dispositivos móveis, devido a grande demanda das empresas consumidoras destes aplicativos.</w:t>
      </w:r>
    </w:p>
    <w:p w14:paraId="164F5958" w14:textId="77777777" w:rsidR="00B310B7" w:rsidRDefault="00B310B7" w:rsidP="00066BED">
      <w:r>
        <w:t>Este trabalho utilizará como estudo de caso um sistema de catálogo digital que tem seu funcionamento descrito abaixo.</w:t>
      </w:r>
    </w:p>
    <w:p w14:paraId="7D234913" w14:textId="77777777" w:rsidR="00B310B7" w:rsidRDefault="00500CAB" w:rsidP="00B310B7">
      <w:r>
        <w:t>A primeira parte do projeto</w:t>
      </w:r>
      <w:r w:rsidR="00B310B7">
        <w:t xml:space="preserve"> é composta por um sistema web capaz de armazenar os dados do cliente. Depois que o cliente fizer o cadastro de seus dados ele poderá</w:t>
      </w:r>
      <w:r w:rsidR="00144395">
        <w:t xml:space="preserve"> visualizá-los </w:t>
      </w:r>
      <w:r w:rsidR="00B310B7">
        <w:t xml:space="preserve">em </w:t>
      </w:r>
      <w:proofErr w:type="spellStart"/>
      <w:r w:rsidR="00B310B7" w:rsidRPr="00B310B7">
        <w:rPr>
          <w:i/>
        </w:rPr>
        <w:t>tablets</w:t>
      </w:r>
      <w:proofErr w:type="spellEnd"/>
      <w:r w:rsidR="00B310B7">
        <w:t xml:space="preserve">. Os </w:t>
      </w:r>
      <w:proofErr w:type="spellStart"/>
      <w:r w:rsidR="00B310B7" w:rsidRPr="00B310B7">
        <w:rPr>
          <w:i/>
        </w:rPr>
        <w:t>tablets</w:t>
      </w:r>
      <w:proofErr w:type="spellEnd"/>
      <w:r w:rsidR="00B310B7">
        <w:t xml:space="preserve"> serão capaz</w:t>
      </w:r>
      <w:r w:rsidR="00CF5239">
        <w:t>es</w:t>
      </w:r>
      <w:r w:rsidR="00B310B7">
        <w:t xml:space="preserve"> de sincronizar seus dados com os dados cadastrados no sistema web.</w:t>
      </w:r>
    </w:p>
    <w:p w14:paraId="4DB76260" w14:textId="77777777" w:rsidR="0093388D" w:rsidRDefault="00500CAB" w:rsidP="00D769DD">
      <w:r>
        <w:lastRenderedPageBreak/>
        <w:t xml:space="preserve">Um exemplo </w:t>
      </w:r>
      <w:r w:rsidR="006644ED">
        <w:t>de</w:t>
      </w:r>
      <w:r>
        <w:t xml:space="preserve"> </w:t>
      </w:r>
      <w:r w:rsidR="006644ED">
        <w:t>aplicação d</w:t>
      </w:r>
      <w:r>
        <w:t>este projeto</w:t>
      </w:r>
      <w:r w:rsidR="006644ED">
        <w:t xml:space="preserve"> poderia ser um restaurante, onde os </w:t>
      </w:r>
      <w:proofErr w:type="spellStart"/>
      <w:r w:rsidR="006644ED" w:rsidRPr="006644ED">
        <w:rPr>
          <w:i/>
        </w:rPr>
        <w:t>tablets</w:t>
      </w:r>
      <w:proofErr w:type="spellEnd"/>
      <w:r w:rsidR="006644ED">
        <w:t xml:space="preserve"> podem ser usados como cardápios. E através dos dados que foram cadastrados no sistema web</w:t>
      </w:r>
      <w:r w:rsidR="000019AA">
        <w:t xml:space="preserve"> os </w:t>
      </w:r>
      <w:proofErr w:type="spellStart"/>
      <w:r w:rsidR="000019AA" w:rsidRPr="000019AA">
        <w:rPr>
          <w:i/>
        </w:rPr>
        <w:t>tablets</w:t>
      </w:r>
      <w:proofErr w:type="spellEnd"/>
      <w:r w:rsidR="000019AA" w:rsidRPr="000019AA">
        <w:rPr>
          <w:i/>
        </w:rPr>
        <w:t xml:space="preserve"> </w:t>
      </w:r>
      <w:r w:rsidR="000019AA">
        <w:t>seriam alimentados, reduzindo o custo e o tempo para a atualização dos cardápios.</w:t>
      </w:r>
    </w:p>
    <w:p w14:paraId="0F45DC1D" w14:textId="77777777" w:rsidR="00E002D6" w:rsidRDefault="00E002D6" w:rsidP="00336CA1">
      <w:pPr>
        <w:pStyle w:val="Heading2"/>
      </w:pPr>
      <w:bookmarkStart w:id="122" w:name="_Toc178691183"/>
      <w:r>
        <w:t>OBJETIVO DO TRABALHO</w:t>
      </w:r>
      <w:bookmarkEnd w:id="122"/>
    </w:p>
    <w:p w14:paraId="0619F2D8" w14:textId="77777777" w:rsidR="00206F68" w:rsidRDefault="00E002D6" w:rsidP="007E6AEB">
      <w:r>
        <w:t>O</w:t>
      </w:r>
      <w:r w:rsidR="00206F68">
        <w:t xml:space="preserve"> primeiro objetivo do trabalho é propor uma metodologia para desenvolvimento de software utilizando uma abordagem baseada em testes automatizados, mostrando ferramentas para testes e vantagens do uso de testes no desenvolvimento de software.</w:t>
      </w:r>
    </w:p>
    <w:p w14:paraId="2C8605B0" w14:textId="77777777" w:rsidR="00E002D6" w:rsidRDefault="00410A77" w:rsidP="00410A77">
      <w:r>
        <w:t>O segundo objetivo do trabalho é mostrar a integração de sistemas web com sistemas desenvolvidos para dispositivos móveis.</w:t>
      </w:r>
    </w:p>
    <w:p w14:paraId="2C94F3C6" w14:textId="77777777" w:rsidR="008D60C9" w:rsidRDefault="008D60C9" w:rsidP="006F3AA5">
      <w:pPr>
        <w:pStyle w:val="Heading2"/>
      </w:pPr>
      <w:bookmarkStart w:id="123" w:name="_Toc178691184"/>
      <w:r>
        <w:t>JUSTIFICATIVA</w:t>
      </w:r>
      <w:bookmarkEnd w:id="123"/>
    </w:p>
    <w:p w14:paraId="6958CDAA" w14:textId="121A793F" w:rsidR="00AE2D88" w:rsidRDefault="00AE2D88" w:rsidP="007E6AEB">
      <w:r>
        <w:t xml:space="preserve">Este tema foi escolhido pela necessidade de aumento de qualidade que existe </w:t>
      </w:r>
      <w:r w:rsidR="006D71ED">
        <w:t xml:space="preserve">no processo de desenvolvimento de software, principalmente no Brasil. </w:t>
      </w:r>
      <w:r w:rsidR="00E045C4">
        <w:t>Segundo</w:t>
      </w:r>
      <w:r w:rsidR="00E045C4">
        <w:rPr>
          <w:noProof/>
          <w:lang w:val="en-US"/>
        </w:rPr>
        <w:t xml:space="preserve"> </w:t>
      </w:r>
      <w:r w:rsidR="00E045C4" w:rsidRPr="00E045C4">
        <w:rPr>
          <w:noProof/>
          <w:lang w:val="en-US"/>
        </w:rPr>
        <w:t>(SUCESU-RS, 2011)</w:t>
      </w:r>
      <w:r w:rsidR="00E045C4">
        <w:t xml:space="preserve"> </w:t>
      </w:r>
      <w:r w:rsidR="006D71ED">
        <w:t>em 2008 o mercado de desenvolvimento de software global movimentou cerca de  1,23 trilhões de dólares, com um crescimento médio de 3% ao ano. Apesar desta grande movimentação financeira em torno de projetos de software, as empresas investem pouco na qualidade de seus produtos. Qualquer otimização gerada neste processo de desenvolvimento pode ser vista como economia.</w:t>
      </w:r>
    </w:p>
    <w:p w14:paraId="0ED6F1B1" w14:textId="77777777" w:rsidR="008D60C9" w:rsidRDefault="008D60C9" w:rsidP="007E6AEB"/>
    <w:p w14:paraId="6702BB3C" w14:textId="77777777" w:rsidR="00597A3A" w:rsidRDefault="00CA7229" w:rsidP="006F3AA5">
      <w:pPr>
        <w:pStyle w:val="Heading1"/>
      </w:pPr>
      <w:bookmarkStart w:id="124" w:name="_Toc178691185"/>
      <w:r>
        <w:lastRenderedPageBreak/>
        <w:t>FUNDAMENTAÇÃO TE</w:t>
      </w:r>
      <w:r w:rsidR="00D619D0">
        <w:t>Ó</w:t>
      </w:r>
      <w:r>
        <w:t>RICA</w:t>
      </w:r>
      <w:bookmarkEnd w:id="124"/>
    </w:p>
    <w:p w14:paraId="6ED5E5E1" w14:textId="77777777" w:rsidR="00635BC3" w:rsidRDefault="0096603A" w:rsidP="00635BC3">
      <w:pPr>
        <w:pStyle w:val="Heading2"/>
      </w:pPr>
      <w:bookmarkStart w:id="125" w:name="_Toc178691186"/>
      <w:r>
        <w:t>TESTES DE SOFTWARE</w:t>
      </w:r>
      <w:bookmarkEnd w:id="125"/>
    </w:p>
    <w:p w14:paraId="1EE0D6F6" w14:textId="77777777" w:rsidR="00596AC8" w:rsidRDefault="008C25BB" w:rsidP="00D83B0C">
      <w:r>
        <w:t xml:space="preserve">Como em qualquer área de desenvolvimento, os testes são essenciais para </w:t>
      </w:r>
      <w:r w:rsidR="00596AC8">
        <w:t>aumentar</w:t>
      </w:r>
      <w:r>
        <w:t xml:space="preserve"> a qualidade do produto final</w:t>
      </w:r>
      <w:r w:rsidR="005B35FE">
        <w:t>, no desenvolvimento de software não é diferente.</w:t>
      </w:r>
      <w:r w:rsidR="00596AC8">
        <w:t xml:space="preserve"> </w:t>
      </w:r>
    </w:p>
    <w:p w14:paraId="32A35656" w14:textId="77777777" w:rsidR="00EB24D9" w:rsidRDefault="00DD7D6C" w:rsidP="00D83B0C">
      <w:r>
        <w:t>A definição de teste de software segundo</w:t>
      </w:r>
      <w:r>
        <w:rPr>
          <w:noProof/>
        </w:rPr>
        <w:t xml:space="preserve"> </w:t>
      </w:r>
      <w:r w:rsidR="00E13CFE">
        <w:rPr>
          <w:noProof/>
          <w:lang w:val="en-US"/>
        </w:rPr>
        <w:t xml:space="preserve"> </w:t>
      </w:r>
      <w:r w:rsidR="00E13CFE" w:rsidRPr="00E13CFE">
        <w:rPr>
          <w:noProof/>
          <w:lang w:val="en-US"/>
        </w:rPr>
        <w:t>(MYERS, 2004)</w:t>
      </w:r>
      <w:r>
        <w:rPr>
          <w:noProof/>
        </w:rPr>
        <w:t xml:space="preserve"> diz que teste de software é</w:t>
      </w:r>
      <w:r w:rsidR="00EB24D9">
        <w:t xml:space="preserve"> o processo de executar um software com o intuito de encontrar erros</w:t>
      </w:r>
      <w:r w:rsidR="00EB24D9">
        <w:rPr>
          <w:noProof/>
        </w:rPr>
        <w:t>.</w:t>
      </w:r>
    </w:p>
    <w:p w14:paraId="3F33F935" w14:textId="77777777" w:rsidR="00D83B0C" w:rsidRDefault="00596AC8" w:rsidP="00D83B0C">
      <w:r>
        <w:t xml:space="preserve">Devido à natureza dinâmica dos softwares não é possível garantir que </w:t>
      </w:r>
      <w:r w:rsidR="00472E55">
        <w:t>eles</w:t>
      </w:r>
      <w:r>
        <w:t xml:space="preserve"> </w:t>
      </w:r>
      <w:r w:rsidR="00472E55">
        <w:t xml:space="preserve">fiquem </w:t>
      </w:r>
      <w:r>
        <w:t>livre</w:t>
      </w:r>
      <w:r w:rsidR="00472E55">
        <w:t>s</w:t>
      </w:r>
      <w:r>
        <w:t xml:space="preserve"> de erros</w:t>
      </w:r>
      <w:r w:rsidR="00A31546">
        <w:t xml:space="preserve"> </w:t>
      </w:r>
      <w:r w:rsidR="00E13CFE">
        <w:rPr>
          <w:noProof/>
          <w:lang w:val="en-US"/>
        </w:rPr>
        <w:t xml:space="preserve"> </w:t>
      </w:r>
      <w:r w:rsidR="00E13CFE" w:rsidRPr="00E13CFE">
        <w:rPr>
          <w:noProof/>
          <w:lang w:val="en-US"/>
        </w:rPr>
        <w:t>(MYERS, 2004)</w:t>
      </w:r>
      <w:r>
        <w:t xml:space="preserve">, mesmo </w:t>
      </w:r>
      <w:r w:rsidR="00472E55">
        <w:t>executando</w:t>
      </w:r>
      <w:r>
        <w:t xml:space="preserve"> exaustivas baterias de teste</w:t>
      </w:r>
      <w:r w:rsidR="00472E55">
        <w:t>s</w:t>
      </w:r>
      <w:r>
        <w:t>.</w:t>
      </w:r>
    </w:p>
    <w:p w14:paraId="47EC4989" w14:textId="77777777" w:rsidR="00635BC3" w:rsidRDefault="001348E6" w:rsidP="00635BC3">
      <w:r>
        <w:t xml:space="preserve">Segundo </w:t>
      </w:r>
      <w:r w:rsidR="00E13CFE">
        <w:rPr>
          <w:noProof/>
          <w:lang w:val="en-US"/>
        </w:rPr>
        <w:t xml:space="preserve"> </w:t>
      </w:r>
      <w:r w:rsidR="00E13CFE" w:rsidRPr="00E13CFE">
        <w:rPr>
          <w:noProof/>
          <w:lang w:val="en-US"/>
        </w:rPr>
        <w:t>(MCGREGOR, 2001)</w:t>
      </w:r>
      <w:r>
        <w:t xml:space="preserve"> e </w:t>
      </w:r>
      <w:r w:rsidR="00E13CFE">
        <w:rPr>
          <w:noProof/>
          <w:lang w:val="en-US"/>
        </w:rPr>
        <w:t xml:space="preserve"> </w:t>
      </w:r>
      <w:r w:rsidR="00E13CFE" w:rsidRPr="00E13CFE">
        <w:rPr>
          <w:noProof/>
          <w:lang w:val="en-US"/>
        </w:rPr>
        <w:t>(GUERRA, 2005)</w:t>
      </w:r>
      <w:r>
        <w:rPr>
          <w:noProof/>
        </w:rPr>
        <w:t>, e</w:t>
      </w:r>
      <w:r w:rsidR="00C95887">
        <w:t>xistem vários tipos de teste de software cada um com um propósito específico</w:t>
      </w:r>
      <w:r w:rsidR="00D20AF0">
        <w:t>, alguns dos principais são:</w:t>
      </w:r>
    </w:p>
    <w:p w14:paraId="4ECDDA18" w14:textId="77777777" w:rsidR="00635BC3" w:rsidRDefault="00C74022" w:rsidP="00043143">
      <w:pPr>
        <w:numPr>
          <w:ilvl w:val="0"/>
          <w:numId w:val="4"/>
        </w:numPr>
      </w:pPr>
      <w:r>
        <w:t xml:space="preserve"> Teste de unidade:</w:t>
      </w:r>
      <w:r w:rsidR="00A07DDE">
        <w:t xml:space="preserve"> </w:t>
      </w:r>
      <w:r w:rsidR="007F3001">
        <w:t xml:space="preserve">O teste deve ser feito sobre uma unidade do software, ou seja, sobre uma classe ou método. </w:t>
      </w:r>
      <w:r w:rsidR="00170D79">
        <w:t>Testes de unidade a</w:t>
      </w:r>
      <w:r w:rsidR="007F3001">
        <w:t>juda</w:t>
      </w:r>
      <w:r w:rsidR="00170D79">
        <w:t>m</w:t>
      </w:r>
      <w:r w:rsidR="007F3001">
        <w:t xml:space="preserve"> a garantir que a unidade </w:t>
      </w:r>
      <w:r w:rsidR="00F40FF6">
        <w:t xml:space="preserve">a ser testada </w:t>
      </w:r>
      <w:r w:rsidR="007F3001">
        <w:t xml:space="preserve">está desacoplada </w:t>
      </w:r>
      <w:r w:rsidR="0085394A">
        <w:t>das outras unidades e coesa</w:t>
      </w:r>
      <w:r w:rsidR="007F3001">
        <w:t>.</w:t>
      </w:r>
      <w:r w:rsidR="006718D3">
        <w:t xml:space="preserve"> Seu principal objetivo é verificar se a unidade </w:t>
      </w:r>
      <w:r w:rsidR="00594020">
        <w:t>possui o comportamento esperado</w:t>
      </w:r>
      <w:r w:rsidR="006718D3">
        <w:t>.</w:t>
      </w:r>
    </w:p>
    <w:p w14:paraId="4A34B5F1" w14:textId="77777777" w:rsidR="00C74022" w:rsidRDefault="00C74022" w:rsidP="00043143">
      <w:pPr>
        <w:numPr>
          <w:ilvl w:val="0"/>
          <w:numId w:val="4"/>
        </w:numPr>
      </w:pPr>
      <w:r>
        <w:t>Teste de Interação:</w:t>
      </w:r>
      <w:r w:rsidR="00C71394">
        <w:t xml:space="preserve"> O teste deve ser feito sobre um grupo de classes do software</w:t>
      </w:r>
      <w:r w:rsidR="00464BD9">
        <w:t xml:space="preserve"> e devem verificar se a troca de mensagens entre as classes ocorre corretamente.</w:t>
      </w:r>
    </w:p>
    <w:p w14:paraId="6334B59E" w14:textId="77777777" w:rsidR="00C74022" w:rsidRDefault="00C74022" w:rsidP="00043143">
      <w:pPr>
        <w:numPr>
          <w:ilvl w:val="0"/>
          <w:numId w:val="4"/>
        </w:numPr>
      </w:pPr>
      <w:r>
        <w:t>Teste de Componente:</w:t>
      </w:r>
      <w:r w:rsidR="00A16EC5">
        <w:t xml:space="preserve"> O teste deve ser feito sobre um grupo de classes e devem ser verificadas as entradas e as saídas do componente. </w:t>
      </w:r>
    </w:p>
    <w:p w14:paraId="78284AC8" w14:textId="77777777" w:rsidR="00C74022" w:rsidRDefault="00C74022" w:rsidP="00043143">
      <w:pPr>
        <w:numPr>
          <w:ilvl w:val="0"/>
          <w:numId w:val="4"/>
        </w:numPr>
      </w:pPr>
      <w:r>
        <w:t>Teste de Integração:</w:t>
      </w:r>
      <w:r w:rsidR="00D5611A">
        <w:t xml:space="preserve"> Deve ser feito sobre um grupo de componentes.</w:t>
      </w:r>
    </w:p>
    <w:p w14:paraId="3CC9D96F" w14:textId="77777777" w:rsidR="00C74022" w:rsidRDefault="00C74022" w:rsidP="00043143">
      <w:pPr>
        <w:numPr>
          <w:ilvl w:val="0"/>
          <w:numId w:val="4"/>
        </w:numPr>
      </w:pPr>
      <w:r>
        <w:t>Teste de Sistema:</w:t>
      </w:r>
      <w:r w:rsidR="00D5611A">
        <w:t xml:space="preserve"> Deve ser realizado utilizando o software como um todo, usando a visão do usuário final. Este teste ajuda na verificação dos requisitos do software.</w:t>
      </w:r>
    </w:p>
    <w:p w14:paraId="26A75E0E" w14:textId="77777777" w:rsidR="00C74022" w:rsidRDefault="00C74022" w:rsidP="00043143">
      <w:pPr>
        <w:numPr>
          <w:ilvl w:val="0"/>
          <w:numId w:val="4"/>
        </w:numPr>
      </w:pPr>
      <w:r>
        <w:t>Teste de Validação:</w:t>
      </w:r>
      <w:r w:rsidR="001C1E5A">
        <w:t xml:space="preserve"> Assim como o teste de sistema, este teste deve utilizar o software como um todo, tendo como única diferença a necessidade de acompanhamento do cliente durante os testes.</w:t>
      </w:r>
    </w:p>
    <w:p w14:paraId="7DCFF3AF" w14:textId="77777777" w:rsidR="00C74022" w:rsidRDefault="00C74022" w:rsidP="00C74022">
      <w:pPr>
        <w:ind w:left="1069" w:firstLine="0"/>
      </w:pPr>
    </w:p>
    <w:p w14:paraId="2DC46E0C" w14:textId="77777777" w:rsidR="00472E55" w:rsidRDefault="00472E55" w:rsidP="00D83B0C">
      <w:r>
        <w:t>A execução dos testes de forma manual é muito custosa</w:t>
      </w:r>
      <w:r w:rsidR="00741E5D">
        <w:t xml:space="preserve"> para grandes softwares e assim a execução</w:t>
      </w:r>
      <w:r w:rsidR="00522E88">
        <w:t xml:space="preserve"> </w:t>
      </w:r>
      <w:r w:rsidR="00741E5D">
        <w:t xml:space="preserve">de </w:t>
      </w:r>
      <w:r w:rsidR="00522E88">
        <w:t>todos os testes a cada nova versão do software acaba se tornando inviável para software</w:t>
      </w:r>
      <w:r w:rsidR="00B3733A">
        <w:t>s de grande porte</w:t>
      </w:r>
      <w:r w:rsidR="00DF1DD0">
        <w:rPr>
          <w:noProof/>
        </w:rPr>
        <w:t xml:space="preserve"> </w:t>
      </w:r>
      <w:r w:rsidR="00E13CFE">
        <w:rPr>
          <w:noProof/>
          <w:lang w:val="en-US"/>
        </w:rPr>
        <w:t xml:space="preserve"> </w:t>
      </w:r>
      <w:r w:rsidR="00E13CFE" w:rsidRPr="00E13CFE">
        <w:rPr>
          <w:noProof/>
          <w:lang w:val="en-US"/>
        </w:rPr>
        <w:t>(GUERRA, 2005)</w:t>
      </w:r>
      <w:r>
        <w:t>.</w:t>
      </w:r>
    </w:p>
    <w:p w14:paraId="63BE845F" w14:textId="77777777" w:rsidR="005D7F97" w:rsidRDefault="00C73DEA" w:rsidP="00FF61D3">
      <w:r>
        <w:lastRenderedPageBreak/>
        <w:t xml:space="preserve">A qualidade do software diminui à medida que a qualidade dos testes diminui, ou seja, quanto menor a eficácia dos testes do software menor será a qualidade do produto final, já que a garantia de que </w:t>
      </w:r>
      <w:r w:rsidR="00BE25B9">
        <w:t xml:space="preserve">tudo </w:t>
      </w:r>
      <w:r>
        <w:t>esteja funcionando corretamente irá diminuir</w:t>
      </w:r>
      <w:r>
        <w:rPr>
          <w:noProof/>
        </w:rPr>
        <w:t xml:space="preserve"> </w:t>
      </w:r>
      <w:r w:rsidR="00E13CFE">
        <w:rPr>
          <w:noProof/>
          <w:lang w:val="en-US"/>
        </w:rPr>
        <w:t xml:space="preserve"> </w:t>
      </w:r>
      <w:r w:rsidR="00E13CFE" w:rsidRPr="00E13CFE">
        <w:rPr>
          <w:noProof/>
          <w:lang w:val="en-US"/>
        </w:rPr>
        <w:t>(GUERRA, 2005)</w:t>
      </w:r>
      <w:r>
        <w:t>.</w:t>
      </w:r>
    </w:p>
    <w:p w14:paraId="1EE90B54" w14:textId="77777777" w:rsidR="00241BEE" w:rsidRDefault="00241BEE" w:rsidP="00FF61D3">
      <w:r>
        <w:t>Nos próximos capítulos serão detalhados os principais tipos de teste utilizados neste trabalho.</w:t>
      </w:r>
    </w:p>
    <w:p w14:paraId="6D644EAF" w14:textId="77777777" w:rsidR="00A534A2" w:rsidRDefault="005D7F97" w:rsidP="00A534A2">
      <w:pPr>
        <w:pStyle w:val="Heading3"/>
      </w:pPr>
      <w:bookmarkStart w:id="126" w:name="_Toc178691187"/>
      <w:r>
        <w:t>TESTES DE UNIDADE</w:t>
      </w:r>
      <w:bookmarkEnd w:id="126"/>
    </w:p>
    <w:p w14:paraId="3C2B801E" w14:textId="77777777" w:rsidR="00A534A2" w:rsidRDefault="00A534A2" w:rsidP="00A534A2">
      <w:r>
        <w:t xml:space="preserve">A unidade fundamental de um sistema orientado a objetos é denominada classe, o teste de unidade </w:t>
      </w:r>
      <w:r w:rsidR="00C04963">
        <w:t xml:space="preserve">de uma classe </w:t>
      </w:r>
      <w:r>
        <w:t xml:space="preserve">tem como objetivo principal verificar se a implementação da classe corresponde ao que foi especificado para </w:t>
      </w:r>
      <w:r w:rsidR="00C04963">
        <w:t>a mesma</w:t>
      </w:r>
      <w:r w:rsidR="00D21E48">
        <w:rPr>
          <w:noProof/>
          <w:lang w:val="en-US"/>
        </w:rPr>
        <w:t xml:space="preserve"> </w:t>
      </w:r>
      <w:r w:rsidR="00D21E48" w:rsidRPr="00D21E48">
        <w:rPr>
          <w:noProof/>
          <w:lang w:val="en-US"/>
        </w:rPr>
        <w:t>(MCGREGOR, 2001)</w:t>
      </w:r>
      <w:r>
        <w:t>.</w:t>
      </w:r>
    </w:p>
    <w:p w14:paraId="6BDED224" w14:textId="77777777" w:rsidR="00A80D31" w:rsidRDefault="00A80D31" w:rsidP="00A534A2">
      <w:r>
        <w:t xml:space="preserve">Garantindo que todas as classes estão cobertas por testes de unidade, seguindo suas especificações, </w:t>
      </w:r>
      <w:r w:rsidR="00A44557">
        <w:t>haverá uma grande chance</w:t>
      </w:r>
      <w:r>
        <w:t xml:space="preserve"> de que qualquer problema no sistema desenvolvido foi causado por erros de integração entre as unidades.</w:t>
      </w:r>
    </w:p>
    <w:p w14:paraId="5E30A7B6" w14:textId="77777777" w:rsidR="003D5D0D" w:rsidRDefault="003D5D0D" w:rsidP="00A534A2">
      <w:pPr>
        <w:rPr>
          <w:noProof/>
          <w:lang w:val="en-US"/>
        </w:rPr>
      </w:pPr>
      <w:r>
        <w:t xml:space="preserve">Segundo </w:t>
      </w:r>
      <w:r w:rsidRPr="003D5D0D">
        <w:rPr>
          <w:noProof/>
          <w:lang w:val="en-US"/>
        </w:rPr>
        <w:t>(MCGREGOR, 2001)</w:t>
      </w:r>
      <w:r>
        <w:rPr>
          <w:noProof/>
          <w:lang w:val="en-US"/>
        </w:rPr>
        <w:t xml:space="preserve">, o tempo gasto com correção de problemas no sistema </w:t>
      </w:r>
      <w:r w:rsidR="008373EC">
        <w:rPr>
          <w:noProof/>
          <w:lang w:val="en-US"/>
        </w:rPr>
        <w:t xml:space="preserve">é reduzido drásticamente, já que as unidade </w:t>
      </w:r>
      <w:r w:rsidR="00FC6719">
        <w:rPr>
          <w:noProof/>
          <w:lang w:val="en-US"/>
        </w:rPr>
        <w:t>são</w:t>
      </w:r>
      <w:r w:rsidR="008373EC">
        <w:rPr>
          <w:noProof/>
          <w:lang w:val="en-US"/>
        </w:rPr>
        <w:t xml:space="preserve"> </w:t>
      </w:r>
      <w:r w:rsidR="00604C46">
        <w:rPr>
          <w:noProof/>
          <w:lang w:val="en-US"/>
        </w:rPr>
        <w:t xml:space="preserve">coesas e </w:t>
      </w:r>
      <w:r w:rsidR="008373EC">
        <w:rPr>
          <w:noProof/>
          <w:lang w:val="en-US"/>
        </w:rPr>
        <w:t>testadas corretamente</w:t>
      </w:r>
      <w:r w:rsidR="00604C46">
        <w:rPr>
          <w:noProof/>
          <w:lang w:val="en-US"/>
        </w:rPr>
        <w:t>.</w:t>
      </w:r>
    </w:p>
    <w:p w14:paraId="0B9EDC0B" w14:textId="77777777" w:rsidR="006565E7" w:rsidRPr="00A534A2" w:rsidRDefault="006565E7" w:rsidP="00A534A2">
      <w:r>
        <w:rPr>
          <w:noProof/>
          <w:lang w:val="en-US"/>
        </w:rPr>
        <w:t>Pode-se perceber uma grande redução no tempo gasto com correção de defeitos no sistema em que os testes unitários são adotados. Outra vantagem é a melhoria no design do sistema, ou seja, os componentes do sistema deve ser coesos e estar desacoplados uns dos outros para que seja possível a criação de testes de unidade</w:t>
      </w:r>
      <w:r w:rsidR="00D52199">
        <w:rPr>
          <w:noProof/>
          <w:lang w:val="en-US"/>
        </w:rPr>
        <w:t xml:space="preserve"> </w:t>
      </w:r>
      <w:r w:rsidR="00D52199" w:rsidRPr="00D52199">
        <w:rPr>
          <w:noProof/>
          <w:lang w:val="en-US"/>
        </w:rPr>
        <w:t>(HUNT, 2003)</w:t>
      </w:r>
      <w:r>
        <w:rPr>
          <w:noProof/>
          <w:lang w:val="en-US"/>
        </w:rPr>
        <w:t>.</w:t>
      </w:r>
    </w:p>
    <w:p w14:paraId="686C4D30" w14:textId="77777777" w:rsidR="005D7F97" w:rsidRDefault="005D7F97" w:rsidP="005D7F97">
      <w:pPr>
        <w:pStyle w:val="Heading3"/>
      </w:pPr>
      <w:bookmarkStart w:id="127" w:name="_Toc178691188"/>
      <w:r>
        <w:t>TESTES DE INTEGRAÇÃO</w:t>
      </w:r>
      <w:bookmarkEnd w:id="127"/>
    </w:p>
    <w:p w14:paraId="1DDA1750" w14:textId="77777777" w:rsidR="00E510E8" w:rsidRDefault="00840E67" w:rsidP="00770DB2">
      <w:r>
        <w:t xml:space="preserve">Um sistema orientado a objetos é composto por um conjunto de objetos que colaboram entre si para atingir um objetivo. O modo com que estes objetos interagem </w:t>
      </w:r>
      <w:r w:rsidR="00E510E8">
        <w:t>entre si determina</w:t>
      </w:r>
      <w:r>
        <w:t xml:space="preserve"> o resultado do sistema</w:t>
      </w:r>
      <w:r w:rsidR="00EF47FE">
        <w:rPr>
          <w:noProof/>
          <w:lang w:val="en-US"/>
        </w:rPr>
        <w:t xml:space="preserve"> </w:t>
      </w:r>
      <w:r w:rsidR="00EF47FE" w:rsidRPr="00EF47FE">
        <w:rPr>
          <w:noProof/>
          <w:lang w:val="en-US"/>
        </w:rPr>
        <w:t>(MCGREGOR, 2001)</w:t>
      </w:r>
      <w:r>
        <w:t>.</w:t>
      </w:r>
      <w:r w:rsidR="00F94AC5">
        <w:t xml:space="preserve"> </w:t>
      </w:r>
    </w:p>
    <w:p w14:paraId="52BD089D" w14:textId="77777777" w:rsidR="00840E67" w:rsidRDefault="00840E67" w:rsidP="00F94AC5">
      <w:r>
        <w:t xml:space="preserve">Um exemplo seria o caso de um sistema em que todas as unidades </w:t>
      </w:r>
      <w:r w:rsidR="00F94AC5">
        <w:t xml:space="preserve">tem o comportamento correto quando isoladas, mas quando </w:t>
      </w:r>
      <w:r w:rsidR="00C555FC">
        <w:t>colocadas para interagirem</w:t>
      </w:r>
      <w:r w:rsidR="00F94AC5">
        <w:t xml:space="preserve"> entre si o objetivo do sistema não é atingido, ou seja, existe um problema de integração entre as unidades</w:t>
      </w:r>
      <w:r w:rsidR="00EF47FE">
        <w:rPr>
          <w:noProof/>
          <w:lang w:val="en-US"/>
        </w:rPr>
        <w:t xml:space="preserve"> </w:t>
      </w:r>
      <w:r w:rsidR="00EF47FE" w:rsidRPr="00EF47FE">
        <w:rPr>
          <w:noProof/>
          <w:lang w:val="en-US"/>
        </w:rPr>
        <w:t>(MCGREGOR, 2001)</w:t>
      </w:r>
      <w:r w:rsidR="00F94AC5">
        <w:t>.</w:t>
      </w:r>
    </w:p>
    <w:p w14:paraId="390063D9" w14:textId="77777777" w:rsidR="00245E5F" w:rsidRDefault="0085062B" w:rsidP="00F94AC5">
      <w:r>
        <w:t xml:space="preserve">Segundo </w:t>
      </w:r>
      <w:r w:rsidRPr="0085062B">
        <w:rPr>
          <w:noProof/>
          <w:lang w:val="en-US"/>
        </w:rPr>
        <w:t>(MCGREGOR, 2001)</w:t>
      </w:r>
      <w:r>
        <w:t xml:space="preserve"> o</w:t>
      </w:r>
      <w:r w:rsidR="00245E5F">
        <w:t xml:space="preserve"> principal objet</w:t>
      </w:r>
      <w:r w:rsidR="00EB12F8">
        <w:t>iv</w:t>
      </w:r>
      <w:r w:rsidR="00245E5F">
        <w:t xml:space="preserve">o de um teste de integração é garantir que as mensagens enviadas de um objeto para outro sejam executadas de maneira correta. </w:t>
      </w:r>
    </w:p>
    <w:p w14:paraId="5F035C7D" w14:textId="77777777" w:rsidR="00245E5F" w:rsidRDefault="00245E5F" w:rsidP="00F94AC5">
      <w:r>
        <w:lastRenderedPageBreak/>
        <w:t>Antes de realizar testes de integração deve-se garantir que as unidades participantes do teste estão cobertas por testes de unidade.</w:t>
      </w:r>
    </w:p>
    <w:p w14:paraId="1F000D64" w14:textId="77777777" w:rsidR="00F7298C" w:rsidRDefault="0055108B" w:rsidP="00F94AC5">
      <w:r>
        <w:t>A segurança para fazer uma atualização em um sistema aumenta a medida que a cobertura de testes de integração aumenta, ou seja, os testes de integração ajudam a garantir que as funcionalidades do sistema estão funcionando corretamente.</w:t>
      </w:r>
      <w:r w:rsidR="00F7298C">
        <w:t xml:space="preserve"> </w:t>
      </w:r>
    </w:p>
    <w:p w14:paraId="600E70F8" w14:textId="77777777" w:rsidR="00FA01AD" w:rsidRPr="00840E67" w:rsidRDefault="00FA01AD" w:rsidP="00F94AC5">
      <w:r>
        <w:t>Uma outra vantagem dos testes de integração é a garantia de que uma alteração não danificou alguma funcionalidade que estava correta.</w:t>
      </w:r>
    </w:p>
    <w:p w14:paraId="2510CA6A" w14:textId="77777777" w:rsidR="0096603A" w:rsidRDefault="0096603A" w:rsidP="0096603A">
      <w:pPr>
        <w:pStyle w:val="Heading2"/>
      </w:pPr>
      <w:bookmarkStart w:id="128" w:name="_Toc178691189"/>
      <w:r>
        <w:t>TESTES AUTOMATIZADOS</w:t>
      </w:r>
      <w:bookmarkEnd w:id="128"/>
    </w:p>
    <w:p w14:paraId="103202B4" w14:textId="77777777" w:rsidR="00982B7C" w:rsidRDefault="00934685" w:rsidP="00844FF3">
      <w:r>
        <w:t xml:space="preserve">Os testes são parte importante do desenvolvimento de um sistema, normalmente </w:t>
      </w:r>
      <w:r w:rsidR="00491F30">
        <w:t>eles</w:t>
      </w:r>
      <w:r>
        <w:t xml:space="preserve"> são </w:t>
      </w:r>
      <w:r w:rsidR="00491F30">
        <w:t xml:space="preserve">executados </w:t>
      </w:r>
      <w:r>
        <w:t>de forma funcional, ou seja, dependem</w:t>
      </w:r>
      <w:r w:rsidR="007E7E29">
        <w:t xml:space="preserve"> da</w:t>
      </w:r>
      <w:r>
        <w:t xml:space="preserve"> interação humana para serem realizados</w:t>
      </w:r>
      <w:r w:rsidR="00982B7C">
        <w:t xml:space="preserve">, </w:t>
      </w:r>
      <w:r w:rsidR="001F4AFE">
        <w:t>a execução d</w:t>
      </w:r>
      <w:r w:rsidR="00982B7C">
        <w:t xml:space="preserve">os testes desta maneira </w:t>
      </w:r>
      <w:r w:rsidR="001F4AFE">
        <w:t>é muito custosa</w:t>
      </w:r>
      <w:r w:rsidR="00982B7C">
        <w:t xml:space="preserve">, já que consome muito tempo </w:t>
      </w:r>
      <w:r w:rsidR="000E20D5">
        <w:t>durante su</w:t>
      </w:r>
      <w:r w:rsidR="00982B7C">
        <w:t>a execução.</w:t>
      </w:r>
    </w:p>
    <w:p w14:paraId="699E5DB9" w14:textId="77777777" w:rsidR="00934685" w:rsidRDefault="00982B7C" w:rsidP="00844FF3">
      <w:r>
        <w:t>Uma alternativa para reduzir os custos dos testes de software é a automatização</w:t>
      </w:r>
      <w:r w:rsidR="00BA141A">
        <w:t xml:space="preserve"> da execução dos mesmos</w:t>
      </w:r>
      <w:r>
        <w:t xml:space="preserve">, de forma que não seja necessária a interação </w:t>
      </w:r>
      <w:r w:rsidR="00F8542A">
        <w:t>humana em nenhuma parte deste processo</w:t>
      </w:r>
      <w:r>
        <w:t>.</w:t>
      </w:r>
    </w:p>
    <w:p w14:paraId="7B7E7418" w14:textId="77777777" w:rsidR="00A178F4" w:rsidRDefault="00844FF3" w:rsidP="00844FF3">
      <w:r>
        <w:t xml:space="preserve">Executar uma bateria de testes manuais a cada iteração do sistema se torna inviável à medida que o </w:t>
      </w:r>
      <w:r w:rsidR="006346EA">
        <w:t>software</w:t>
      </w:r>
      <w:r>
        <w:t xml:space="preserve"> cresce</w:t>
      </w:r>
      <w:r>
        <w:rPr>
          <w:noProof/>
        </w:rPr>
        <w:t xml:space="preserve"> </w:t>
      </w:r>
      <w:r w:rsidR="00E13CFE">
        <w:rPr>
          <w:noProof/>
          <w:lang w:val="en-US"/>
        </w:rPr>
        <w:t xml:space="preserve"> </w:t>
      </w:r>
      <w:r w:rsidR="00E13CFE" w:rsidRPr="00E13CFE">
        <w:rPr>
          <w:noProof/>
          <w:lang w:val="en-US"/>
        </w:rPr>
        <w:t>(GUERRA, 2005)</w:t>
      </w:r>
      <w:r>
        <w:t>, com o intuído de contornar este problema surgiu o conceito de automação de testes.</w:t>
      </w:r>
    </w:p>
    <w:p w14:paraId="3D38C085" w14:textId="77777777" w:rsidR="00572D12" w:rsidRDefault="00844FF3" w:rsidP="00844FF3">
      <w:r>
        <w:t xml:space="preserve">Automatizar o processo de testes aumenta a confiabilidade do software a ser desenvolvido e garante maior agilidade no ciclo de desenvolvimento, </w:t>
      </w:r>
      <w:r w:rsidR="00B12395">
        <w:t>já que</w:t>
      </w:r>
      <w:r>
        <w:t xml:space="preserve"> os testes de regressão podem ser </w:t>
      </w:r>
      <w:r w:rsidR="00091A2C">
        <w:t>executados</w:t>
      </w:r>
      <w:r>
        <w:t xml:space="preserve"> a cada iteração do ciclo de desenvolvimento</w:t>
      </w:r>
      <w:r w:rsidR="00D15208">
        <w:rPr>
          <w:noProof/>
        </w:rPr>
        <w:t xml:space="preserve"> </w:t>
      </w:r>
      <w:r w:rsidR="00E13CFE">
        <w:rPr>
          <w:noProof/>
          <w:lang w:val="en-US"/>
        </w:rPr>
        <w:t xml:space="preserve"> </w:t>
      </w:r>
      <w:r w:rsidR="00E13CFE" w:rsidRPr="00E13CFE">
        <w:rPr>
          <w:noProof/>
          <w:lang w:val="en-US"/>
        </w:rPr>
        <w:t>(DUSTIN, 2002)</w:t>
      </w:r>
      <w:r>
        <w:t>.</w:t>
      </w:r>
      <w:r w:rsidR="00C735FA">
        <w:t xml:space="preserve"> </w:t>
      </w:r>
    </w:p>
    <w:p w14:paraId="453E7546" w14:textId="77777777" w:rsidR="006346EA" w:rsidRDefault="00572D12" w:rsidP="00334A1F">
      <w:r>
        <w:t>Com a execução d</w:t>
      </w:r>
      <w:r w:rsidR="00C735FA">
        <w:t xml:space="preserve">os testes de regressão de maneira automatizada podemos saber rapidamente se </w:t>
      </w:r>
      <w:r w:rsidR="008A6F38">
        <w:t>qualquer uma das modificações efetuadas causou</w:t>
      </w:r>
      <w:r w:rsidR="00C735FA">
        <w:t xml:space="preserve"> algum impacto indesejado</w:t>
      </w:r>
      <w:r w:rsidR="00047635">
        <w:t xml:space="preserve"> em outras partes do software</w:t>
      </w:r>
      <w:r w:rsidR="00FA257B">
        <w:rPr>
          <w:noProof/>
        </w:rPr>
        <w:t xml:space="preserve"> </w:t>
      </w:r>
      <w:r w:rsidR="00E13CFE">
        <w:rPr>
          <w:noProof/>
          <w:lang w:val="en-US"/>
        </w:rPr>
        <w:t xml:space="preserve"> </w:t>
      </w:r>
      <w:r w:rsidR="00E13CFE" w:rsidRPr="00E13CFE">
        <w:rPr>
          <w:noProof/>
          <w:lang w:val="en-US"/>
        </w:rPr>
        <w:t>(DUSTIN, 2002)</w:t>
      </w:r>
      <w:r w:rsidR="00C735FA">
        <w:t>.</w:t>
      </w:r>
      <w:r w:rsidR="009C6BEE">
        <w:tab/>
      </w:r>
    </w:p>
    <w:p w14:paraId="0825D8CC" w14:textId="77777777" w:rsidR="00E40649" w:rsidRPr="00844FF3" w:rsidRDefault="00E40649" w:rsidP="00334A1F">
      <w:r>
        <w:t>Recomenda-se que a cada alteração no sistema seja criado um caso teste para cobrir a nova situação criada com a alteração em questão</w:t>
      </w:r>
      <w:r>
        <w:tab/>
        <w:t xml:space="preserve">, depois de elaborar o caso de teste é necessário adicioná-lo </w:t>
      </w:r>
      <w:r w:rsidR="00411C4E">
        <w:t xml:space="preserve">ao conjunto </w:t>
      </w:r>
      <w:r>
        <w:t>de teste</w:t>
      </w:r>
      <w:r w:rsidR="00411C4E">
        <w:t>s do sistema em desenvolvimento, fazendo com que o conjunto de testes automatizados esteja sempre atualizado.</w:t>
      </w:r>
    </w:p>
    <w:p w14:paraId="2EFABFD6" w14:textId="77777777" w:rsidR="0096603A" w:rsidRDefault="0096603A" w:rsidP="0096603A">
      <w:pPr>
        <w:pStyle w:val="Heading2"/>
        <w:rPr>
          <w:noProof/>
          <w:lang w:val="en-US"/>
        </w:rPr>
      </w:pPr>
      <w:bookmarkStart w:id="129" w:name="_Toc178691190"/>
      <w:r>
        <w:lastRenderedPageBreak/>
        <w:t>LINGUAGEM DE PROGRAMAÇÃO RUBY</w:t>
      </w:r>
      <w:bookmarkEnd w:id="129"/>
    </w:p>
    <w:p w14:paraId="649E3148" w14:textId="77777777" w:rsidR="002F2696" w:rsidRDefault="00321AA3" w:rsidP="002F2696">
      <w:r>
        <w:t xml:space="preserve">A linguagem de programação </w:t>
      </w:r>
      <w:proofErr w:type="spellStart"/>
      <w:r>
        <w:t>R</w:t>
      </w:r>
      <w:r w:rsidR="007035DA">
        <w:t>uby</w:t>
      </w:r>
      <w:proofErr w:type="spellEnd"/>
      <w:r w:rsidR="007035DA">
        <w:t xml:space="preserve"> foi criada por </w:t>
      </w:r>
      <w:proofErr w:type="spellStart"/>
      <w:r w:rsidR="007035DA">
        <w:t>Yuki</w:t>
      </w:r>
      <w:proofErr w:type="spellEnd"/>
      <w:r w:rsidR="007035DA">
        <w:tab/>
      </w:r>
      <w:proofErr w:type="spellStart"/>
      <w:r w:rsidR="007035DA">
        <w:t>hiro</w:t>
      </w:r>
      <w:proofErr w:type="spellEnd"/>
      <w:r w:rsidR="007035DA">
        <w:t xml:space="preserve"> Mats</w:t>
      </w:r>
      <w:r w:rsidR="0076574C">
        <w:t>umoto, no Japão, no ano de 1995, desde então vem se tornando uma linguagem robusta o suficiente para ser utilizada em sistemas de qualquer natureza</w:t>
      </w:r>
      <w:r w:rsidR="00620428">
        <w:rPr>
          <w:noProof/>
          <w:lang w:val="en-US"/>
        </w:rPr>
        <w:t xml:space="preserve"> </w:t>
      </w:r>
      <w:r w:rsidR="00620428" w:rsidRPr="00620428">
        <w:rPr>
          <w:noProof/>
          <w:lang w:val="en-US"/>
        </w:rPr>
        <w:t>(MATSUMOTO, 2001)</w:t>
      </w:r>
      <w:r w:rsidR="0076574C">
        <w:t>.</w:t>
      </w:r>
    </w:p>
    <w:p w14:paraId="23D58E5F" w14:textId="77777777" w:rsidR="00374A11" w:rsidRDefault="00CE2EE6" w:rsidP="002F2696">
      <w:proofErr w:type="spellStart"/>
      <w:r>
        <w:t>Ruby</w:t>
      </w:r>
      <w:proofErr w:type="spellEnd"/>
      <w:r>
        <w:t xml:space="preserve"> é uma linguagem de programação totalmente orientada a objetos</w:t>
      </w:r>
      <w:r w:rsidR="00954693">
        <w:t xml:space="preserve">, já que tudo em </w:t>
      </w:r>
      <w:proofErr w:type="spellStart"/>
      <w:r w:rsidR="00954693">
        <w:t>Ruby</w:t>
      </w:r>
      <w:proofErr w:type="spellEnd"/>
      <w:r w:rsidR="00954693">
        <w:t xml:space="preserve"> é um objeto, sem exceções.</w:t>
      </w:r>
      <w:r w:rsidR="00374A11">
        <w:t xml:space="preserve"> </w:t>
      </w:r>
    </w:p>
    <w:p w14:paraId="52C3859D" w14:textId="77777777" w:rsidR="00374A11" w:rsidRDefault="00374A11" w:rsidP="002F2696">
      <w:r>
        <w:t xml:space="preserve">Muitas linguagens de programação incorporaram aspectos de programação orientada a objetos, mas poucas conseguem ser totalmente orientadas a objetos assim como </w:t>
      </w:r>
      <w:proofErr w:type="spellStart"/>
      <w:r>
        <w:t>Ruby</w:t>
      </w:r>
      <w:proofErr w:type="spellEnd"/>
      <w:r w:rsidR="00620428">
        <w:rPr>
          <w:noProof/>
          <w:lang w:val="en-US"/>
        </w:rPr>
        <w:t xml:space="preserve"> </w:t>
      </w:r>
      <w:r w:rsidR="00620428" w:rsidRPr="00620428">
        <w:rPr>
          <w:noProof/>
          <w:lang w:val="en-US"/>
        </w:rPr>
        <w:t>(MATSUMOTO, 2001)</w:t>
      </w:r>
      <w:r>
        <w:t xml:space="preserve">. </w:t>
      </w:r>
    </w:p>
    <w:p w14:paraId="31E9AD3B" w14:textId="77777777" w:rsidR="00CE2EE6" w:rsidRDefault="00374A11" w:rsidP="002F2696">
      <w:r>
        <w:t>Como exemplo pode-se citar a linguagem de programação Java, ela é classificada como uma linguagem de programação orientada a objetos, mas existem representações de tipos primitivos</w:t>
      </w:r>
      <w:r w:rsidR="00724AA8">
        <w:t xml:space="preserve"> (</w:t>
      </w:r>
      <w:proofErr w:type="spellStart"/>
      <w:r w:rsidR="00724AA8">
        <w:t>integer</w:t>
      </w:r>
      <w:proofErr w:type="spellEnd"/>
      <w:r w:rsidR="00724AA8">
        <w:t xml:space="preserve">, </w:t>
      </w:r>
      <w:proofErr w:type="spellStart"/>
      <w:r w:rsidR="00724AA8">
        <w:t>double</w:t>
      </w:r>
      <w:proofErr w:type="spellEnd"/>
      <w:r w:rsidR="00724AA8">
        <w:t xml:space="preserve">, byte, char, </w:t>
      </w:r>
      <w:proofErr w:type="spellStart"/>
      <w:r w:rsidR="00724AA8">
        <w:t>etc</w:t>
      </w:r>
      <w:proofErr w:type="spellEnd"/>
      <w:r w:rsidR="00724AA8">
        <w:t>)</w:t>
      </w:r>
      <w:r>
        <w:t xml:space="preserve"> em Java, ou seja, esses tipos primitivos não são objetos, sendo assim Java não é uma linguagem totalmente orientada a objetos</w:t>
      </w:r>
      <w:r w:rsidR="00E275B0">
        <w:t xml:space="preserve"> </w:t>
      </w:r>
      <w:r w:rsidR="00E275B0">
        <w:rPr>
          <w:noProof/>
          <w:lang w:val="en-US"/>
        </w:rPr>
        <w:t xml:space="preserve"> </w:t>
      </w:r>
      <w:r w:rsidR="00E275B0" w:rsidRPr="00E275B0">
        <w:rPr>
          <w:noProof/>
          <w:lang w:val="en-US"/>
        </w:rPr>
        <w:t>(SIERRA, 2008)</w:t>
      </w:r>
      <w:r>
        <w:t xml:space="preserve">. </w:t>
      </w:r>
      <w:r w:rsidR="004735F0">
        <w:t xml:space="preserve">Em </w:t>
      </w:r>
      <w:proofErr w:type="spellStart"/>
      <w:r w:rsidR="004735F0">
        <w:t>Ruby</w:t>
      </w:r>
      <w:proofErr w:type="spellEnd"/>
      <w:r w:rsidR="004735F0">
        <w:t xml:space="preserve"> até os inteiros são objetos da classe </w:t>
      </w:r>
      <w:proofErr w:type="spellStart"/>
      <w:r w:rsidR="004735F0">
        <w:t>FixNum</w:t>
      </w:r>
      <w:proofErr w:type="spellEnd"/>
      <w:r w:rsidR="004735F0">
        <w:t>.</w:t>
      </w:r>
    </w:p>
    <w:p w14:paraId="6CA77810" w14:textId="77777777" w:rsidR="002252C8" w:rsidRDefault="002252C8" w:rsidP="002F2696">
      <w:r>
        <w:t xml:space="preserve">Segundo </w:t>
      </w:r>
      <w:r w:rsidRPr="002252C8">
        <w:rPr>
          <w:noProof/>
          <w:lang w:val="en-US"/>
        </w:rPr>
        <w:t>(MATSUMOTO, 2001)</w:t>
      </w:r>
      <w:r>
        <w:t xml:space="preserve">, quando a linguagem </w:t>
      </w:r>
      <w:proofErr w:type="spellStart"/>
      <w:r>
        <w:t>Ruby</w:t>
      </w:r>
      <w:proofErr w:type="spellEnd"/>
      <w:r>
        <w:t xml:space="preserve"> foi desenvolvida o principal foco de seu criador era gerar uma linguagem que pudesse aumentar a produtividade dos desenvolvedores de forma fácil, com base nessa necessidade do criador da linguagem, </w:t>
      </w:r>
      <w:proofErr w:type="spellStart"/>
      <w:r>
        <w:t>Ruby</w:t>
      </w:r>
      <w:proofErr w:type="spellEnd"/>
      <w:r>
        <w:t xml:space="preserve"> adquiriu algumas características, descritas abaixo</w:t>
      </w:r>
      <w:r w:rsidR="008470ED">
        <w:rPr>
          <w:noProof/>
          <w:lang w:val="en-US"/>
        </w:rPr>
        <w:t xml:space="preserve"> </w:t>
      </w:r>
      <w:r w:rsidR="008470ED" w:rsidRPr="008470ED">
        <w:rPr>
          <w:noProof/>
          <w:lang w:val="en-US"/>
        </w:rPr>
        <w:t>(MATSUMOTO, 2001)</w:t>
      </w:r>
      <w:r>
        <w:t>:</w:t>
      </w:r>
    </w:p>
    <w:p w14:paraId="6FB5F086" w14:textId="77777777" w:rsidR="002252C8" w:rsidRDefault="0000665E" w:rsidP="00043143">
      <w:pPr>
        <w:numPr>
          <w:ilvl w:val="0"/>
          <w:numId w:val="5"/>
        </w:numPr>
      </w:pPr>
      <w:r>
        <w:t xml:space="preserve"> </w:t>
      </w:r>
      <w:r w:rsidR="004103B3">
        <w:t>Programaçã</w:t>
      </w:r>
      <w:r w:rsidR="00E21628">
        <w:t xml:space="preserve">o Interativa: </w:t>
      </w:r>
      <w:proofErr w:type="spellStart"/>
      <w:r w:rsidR="00E21628">
        <w:t>Ruby</w:t>
      </w:r>
      <w:proofErr w:type="spellEnd"/>
      <w:r w:rsidR="00E21628">
        <w:t xml:space="preserve"> é uma linguagem de script, ou seja, não é necessário compilar o código. Existe um interpretador para facilitar o desenvolvimento.</w:t>
      </w:r>
    </w:p>
    <w:p w14:paraId="31D9487B" w14:textId="77777777" w:rsidR="00E21628" w:rsidRDefault="00726957" w:rsidP="00043143">
      <w:pPr>
        <w:numPr>
          <w:ilvl w:val="0"/>
          <w:numId w:val="5"/>
        </w:numPr>
      </w:pPr>
      <w:r>
        <w:t xml:space="preserve"> Programação Dinâmica:</w:t>
      </w:r>
      <w:r w:rsidR="00E21628">
        <w:t xml:space="preserve"> Praticamente tudo que é feito em </w:t>
      </w:r>
      <w:proofErr w:type="spellStart"/>
      <w:r w:rsidR="00E21628">
        <w:t>Ruby</w:t>
      </w:r>
      <w:proofErr w:type="spellEnd"/>
      <w:r w:rsidR="00E21628">
        <w:t xml:space="preserve"> é feito em tempo de execução. Os tipos das variáveis, expressões, classes e definições de métodos são determinados em tempo de execução. Uma característica interessante é a possibilidade de alteração de suas classes em tempo de execução de maneira totalmente dinâ</w:t>
      </w:r>
      <w:r w:rsidR="00CB6E25">
        <w:t>mica, garantindo grande flexibilidade no desenvolvimento.</w:t>
      </w:r>
    </w:p>
    <w:p w14:paraId="77BE5DA3" w14:textId="77777777" w:rsidR="00726957" w:rsidRDefault="00917974" w:rsidP="00043143">
      <w:pPr>
        <w:numPr>
          <w:ilvl w:val="0"/>
          <w:numId w:val="5"/>
        </w:numPr>
      </w:pPr>
      <w:r>
        <w:t xml:space="preserve"> Sintaxe Familiar:</w:t>
      </w:r>
      <w:r w:rsidR="00B209F9">
        <w:t xml:space="preserve"> </w:t>
      </w:r>
      <w:r w:rsidR="00BC1DE8">
        <w:t xml:space="preserve">A sintaxe da linguagem </w:t>
      </w:r>
      <w:proofErr w:type="spellStart"/>
      <w:r w:rsidR="00BC1DE8">
        <w:t>Ruby</w:t>
      </w:r>
      <w:proofErr w:type="spellEnd"/>
      <w:r w:rsidR="00BC1DE8">
        <w:t xml:space="preserve"> é muito parecida com a sintaxe de linguagens renomadas, como por exemplo, Java, Perl, Python, C/C++,  essa característica ajuda na disseminação da linguagem.</w:t>
      </w:r>
    </w:p>
    <w:p w14:paraId="5D1B36F1" w14:textId="77777777" w:rsidR="00917974" w:rsidRDefault="00917974" w:rsidP="00043143">
      <w:pPr>
        <w:numPr>
          <w:ilvl w:val="0"/>
          <w:numId w:val="5"/>
        </w:numPr>
      </w:pPr>
      <w:r>
        <w:t xml:space="preserve"> Bibliotecas de classes:</w:t>
      </w:r>
      <w:r w:rsidR="008E680A">
        <w:t xml:space="preserve"> </w:t>
      </w:r>
      <w:proofErr w:type="spellStart"/>
      <w:r w:rsidR="008E680A">
        <w:t>Ruby</w:t>
      </w:r>
      <w:proofErr w:type="spellEnd"/>
      <w:r w:rsidR="008E680A">
        <w:t xml:space="preserve"> possui uma grande quantidade de bibliotecas que</w:t>
      </w:r>
      <w:r w:rsidR="008F6899">
        <w:t xml:space="preserve"> já vem com a distribuição padrão e</w:t>
      </w:r>
      <w:r w:rsidR="008E680A">
        <w:t xml:space="preserve"> cobrem um vasto domínio de necessidades, </w:t>
      </w:r>
      <w:r w:rsidR="008E680A">
        <w:lastRenderedPageBreak/>
        <w:t>começando pelos tipos básicos (</w:t>
      </w:r>
      <w:proofErr w:type="spellStart"/>
      <w:r w:rsidR="008E680A">
        <w:t>strings</w:t>
      </w:r>
      <w:proofErr w:type="spellEnd"/>
      <w:r w:rsidR="008E680A">
        <w:t xml:space="preserve">, </w:t>
      </w:r>
      <w:proofErr w:type="spellStart"/>
      <w:r w:rsidR="008E680A">
        <w:t>arrays</w:t>
      </w:r>
      <w:proofErr w:type="spellEnd"/>
      <w:r w:rsidR="008E680A">
        <w:t xml:space="preserve">, </w:t>
      </w:r>
      <w:proofErr w:type="spellStart"/>
      <w:r w:rsidR="008E680A">
        <w:t>hashes</w:t>
      </w:r>
      <w:proofErr w:type="spellEnd"/>
      <w:r w:rsidR="008E680A">
        <w:t>) e indo até tópicos mais avançados, como programação para recursos de rede e threads</w:t>
      </w:r>
      <w:r w:rsidR="00106D22">
        <w:t>. Mesmo possuindo</w:t>
      </w:r>
      <w:r w:rsidR="008F6899">
        <w:t xml:space="preserve"> uma grande quantidade de bibliotecas nativas, é possível adicionar novas bibliotecas desenvolvidas por terceiros.</w:t>
      </w:r>
    </w:p>
    <w:p w14:paraId="781797C9" w14:textId="77777777" w:rsidR="00917974" w:rsidRDefault="00917974" w:rsidP="00043143">
      <w:pPr>
        <w:numPr>
          <w:ilvl w:val="0"/>
          <w:numId w:val="5"/>
        </w:numPr>
      </w:pPr>
      <w:r>
        <w:t xml:space="preserve"> Portabilidade:</w:t>
      </w:r>
      <w:r w:rsidR="008B79BD">
        <w:t xml:space="preserve"> Programas escritos em </w:t>
      </w:r>
      <w:proofErr w:type="spellStart"/>
      <w:r w:rsidR="008B79BD">
        <w:t>Ruby</w:t>
      </w:r>
      <w:proofErr w:type="spellEnd"/>
      <w:r w:rsidR="008B79BD">
        <w:t xml:space="preserve"> podem ser rodados em qualquer ambiente computacional que possua um interpretador </w:t>
      </w:r>
      <w:proofErr w:type="spellStart"/>
      <w:r w:rsidR="008B79BD">
        <w:t>Ruby</w:t>
      </w:r>
      <w:proofErr w:type="spellEnd"/>
      <w:r w:rsidR="008B79BD">
        <w:t xml:space="preserve">, ou seja, é possível criar programas </w:t>
      </w:r>
      <w:proofErr w:type="spellStart"/>
      <w:r w:rsidR="008B79BD">
        <w:t>Ruby</w:t>
      </w:r>
      <w:proofErr w:type="spellEnd"/>
      <w:r w:rsidR="008B79BD">
        <w:t xml:space="preserve"> em um plataforma e migrá-los para outra sem a necessidade de nenhuma modificação.</w:t>
      </w:r>
    </w:p>
    <w:p w14:paraId="3C26EADD" w14:textId="77777777" w:rsidR="00052BB4" w:rsidRDefault="00052BB4" w:rsidP="00052BB4">
      <w:pPr>
        <w:pStyle w:val="Heading2"/>
      </w:pPr>
      <w:bookmarkStart w:id="130" w:name="_Toc178691191"/>
      <w:r>
        <w:t>PADRÃO ARQUITETURAL MVC</w:t>
      </w:r>
      <w:bookmarkEnd w:id="130"/>
    </w:p>
    <w:p w14:paraId="3C0CE90B" w14:textId="77777777" w:rsidR="009B55E0" w:rsidRDefault="00052BB4" w:rsidP="00052BB4">
      <w:r>
        <w:t xml:space="preserve">Em 1979, </w:t>
      </w:r>
      <w:proofErr w:type="spellStart"/>
      <w:r>
        <w:t>Trygve</w:t>
      </w:r>
      <w:proofErr w:type="spellEnd"/>
      <w:r>
        <w:t xml:space="preserve"> </w:t>
      </w:r>
      <w:proofErr w:type="spellStart"/>
      <w:r>
        <w:t>Reenskaug</w:t>
      </w:r>
      <w:proofErr w:type="spellEnd"/>
      <w:r>
        <w:t xml:space="preserve"> desenvolveu um padrão arquitetural </w:t>
      </w:r>
      <w:r w:rsidR="00F76729">
        <w:t xml:space="preserve">para desenvolvimento de aplicativos, padrão </w:t>
      </w:r>
      <w:r>
        <w:t xml:space="preserve">conhecido como Modelo – Visão – Controlador </w:t>
      </w:r>
      <w:r w:rsidRPr="00052BB4">
        <w:rPr>
          <w:b/>
        </w:rPr>
        <w:t>(MVC)</w:t>
      </w:r>
      <w:r w:rsidR="007D58B5">
        <w:t xml:space="preserve">. </w:t>
      </w:r>
    </w:p>
    <w:p w14:paraId="56550CC8" w14:textId="77777777" w:rsidR="00052BB4" w:rsidRDefault="007D58B5" w:rsidP="00052BB4">
      <w:r>
        <w:t>Como o próprio nome sugere esse padrão arquitetural divide a arquitetura das aplicações em 3 camadas básicas</w:t>
      </w:r>
      <w:r w:rsidR="009F446F">
        <w:rPr>
          <w:noProof/>
          <w:lang w:val="en-US"/>
        </w:rPr>
        <w:t xml:space="preserve"> </w:t>
      </w:r>
      <w:r w:rsidR="009F446F" w:rsidRPr="009F446F">
        <w:rPr>
          <w:noProof/>
          <w:lang w:val="en-US"/>
        </w:rPr>
        <w:t>(RUBY, THOMAS e HANSSON, 2010)</w:t>
      </w:r>
      <w:r>
        <w:t>:</w:t>
      </w:r>
    </w:p>
    <w:p w14:paraId="17D840EE" w14:textId="77777777" w:rsidR="007D58B5" w:rsidRDefault="007D58B5" w:rsidP="00043143">
      <w:pPr>
        <w:numPr>
          <w:ilvl w:val="0"/>
          <w:numId w:val="6"/>
        </w:numPr>
      </w:pPr>
      <w:r>
        <w:t xml:space="preserve"> Modelo:</w:t>
      </w:r>
      <w:r w:rsidR="003045E0">
        <w:t xml:space="preserve"> O modelo é responsável por representar os estados dos objetos da aplicação. O estado dos objetos pode ser considerado transiente, quando o estado é mantido apenas por algumas interações, ou persistente, quando o estado é grava em um mecanismo de persistência, como os banco de dados.</w:t>
      </w:r>
      <w:r w:rsidR="0055439C">
        <w:t xml:space="preserve"> O modelo é muito mais que apenas dados, ele assegura algumas regras de negócios relacionadas com os dados representados por ele.</w:t>
      </w:r>
    </w:p>
    <w:p w14:paraId="5E3FAFFE" w14:textId="77777777" w:rsidR="007D58B5" w:rsidRDefault="007D58B5" w:rsidP="00043143">
      <w:pPr>
        <w:numPr>
          <w:ilvl w:val="0"/>
          <w:numId w:val="6"/>
        </w:numPr>
      </w:pPr>
      <w:r>
        <w:t xml:space="preserve"> Visão:</w:t>
      </w:r>
      <w:r w:rsidR="0073753B">
        <w:t xml:space="preserve"> A visão é responsável por gerar a interface com o usuário, baseando-se nos dados do modelo.</w:t>
      </w:r>
    </w:p>
    <w:p w14:paraId="4C4F92B1" w14:textId="77777777" w:rsidR="007D58B5" w:rsidRPr="007D58B5" w:rsidRDefault="007D58B5" w:rsidP="00043143">
      <w:pPr>
        <w:numPr>
          <w:ilvl w:val="0"/>
          <w:numId w:val="6"/>
        </w:numPr>
      </w:pPr>
      <w:r>
        <w:t xml:space="preserve"> Controlador:</w:t>
      </w:r>
      <w:r w:rsidR="0073753B">
        <w:t xml:space="preserve"> Os controladores são responsáveis por coordenar o funcionamento da aplicação, eles recebem os eventos gerados pela visão, interagem com os modelos e respondem aos eventos delegando o fluxo para outras visões.</w:t>
      </w:r>
    </w:p>
    <w:p w14:paraId="23BB6DF7" w14:textId="77777777" w:rsidR="0096603A" w:rsidRDefault="0096603A" w:rsidP="005E45AF">
      <w:pPr>
        <w:pStyle w:val="Heading2"/>
      </w:pPr>
      <w:bookmarkStart w:id="131" w:name="_Toc178691192"/>
      <w:r>
        <w:t>FRAMEWORK DE DESENVOLVIMENTO RAILS</w:t>
      </w:r>
      <w:bookmarkEnd w:id="131"/>
    </w:p>
    <w:p w14:paraId="68765227" w14:textId="77777777" w:rsidR="000B0AF9" w:rsidRDefault="000B0AF9" w:rsidP="000B0AF9">
      <w:proofErr w:type="spellStart"/>
      <w:r>
        <w:t>Rails</w:t>
      </w:r>
      <w:proofErr w:type="spellEnd"/>
      <w:r>
        <w:t xml:space="preserve"> é um framework para desenvolvimento de aplicações para web escrito em </w:t>
      </w:r>
      <w:proofErr w:type="spellStart"/>
      <w:r>
        <w:t>Ruby</w:t>
      </w:r>
      <w:proofErr w:type="spellEnd"/>
      <w:r>
        <w:t xml:space="preserve">. </w:t>
      </w:r>
      <w:r w:rsidR="00735346">
        <w:t xml:space="preserve">Criado por David </w:t>
      </w:r>
      <w:proofErr w:type="spellStart"/>
      <w:r w:rsidR="00735346">
        <w:t>Heinemeier</w:t>
      </w:r>
      <w:proofErr w:type="spellEnd"/>
      <w:r w:rsidR="00735346">
        <w:t xml:space="preserve"> </w:t>
      </w:r>
      <w:proofErr w:type="spellStart"/>
      <w:r w:rsidR="00735346">
        <w:t>Hansson</w:t>
      </w:r>
      <w:proofErr w:type="spellEnd"/>
      <w:r w:rsidR="00735346">
        <w:t xml:space="preserve">, tem como seu principal objetivo </w:t>
      </w:r>
      <w:r>
        <w:t xml:space="preserve">facilitar o desenvolvimento de aplicações para web, levando em consideração alguns aspectos que os </w:t>
      </w:r>
      <w:r>
        <w:lastRenderedPageBreak/>
        <w:t>desenvolvedores precisam conhecer para começar a desenvolver uma aplicação</w:t>
      </w:r>
      <w:r w:rsidR="00EB0A5F">
        <w:rPr>
          <w:noProof/>
          <w:lang w:val="en-US"/>
        </w:rPr>
        <w:t xml:space="preserve"> </w:t>
      </w:r>
      <w:r w:rsidR="00EB0A5F" w:rsidRPr="00EB0A5F">
        <w:rPr>
          <w:noProof/>
          <w:lang w:val="en-US"/>
        </w:rPr>
        <w:t>(RUBY, THOMAS e HANSSON, 2010)</w:t>
      </w:r>
      <w:r>
        <w:t>.</w:t>
      </w:r>
    </w:p>
    <w:p w14:paraId="1E3A8F91" w14:textId="77777777" w:rsidR="0014341A" w:rsidRDefault="0014341A" w:rsidP="000B0AF9">
      <w:r>
        <w:t xml:space="preserve">Os principais conceitos utilizados na criação do </w:t>
      </w:r>
      <w:proofErr w:type="spellStart"/>
      <w:r>
        <w:t>Rails</w:t>
      </w:r>
      <w:proofErr w:type="spellEnd"/>
      <w:r>
        <w:t xml:space="preserve"> foram:</w:t>
      </w:r>
    </w:p>
    <w:p w14:paraId="47A268A5" w14:textId="77777777" w:rsidR="0014341A" w:rsidRDefault="0014341A" w:rsidP="00043143">
      <w:pPr>
        <w:numPr>
          <w:ilvl w:val="0"/>
          <w:numId w:val="7"/>
        </w:numPr>
      </w:pPr>
      <w:r>
        <w:t xml:space="preserve"> Convenção ao invés de configuração: Principal fundamento do framework, para tudo no </w:t>
      </w:r>
      <w:proofErr w:type="spellStart"/>
      <w:r>
        <w:t>Rails</w:t>
      </w:r>
      <w:proofErr w:type="spellEnd"/>
      <w:r>
        <w:t xml:space="preserve"> existe uma convenção, como por exemplo:</w:t>
      </w:r>
    </w:p>
    <w:p w14:paraId="3C9559E8" w14:textId="77777777" w:rsidR="0014341A" w:rsidRDefault="0014341A" w:rsidP="00043143">
      <w:pPr>
        <w:numPr>
          <w:ilvl w:val="1"/>
          <w:numId w:val="7"/>
        </w:numPr>
      </w:pPr>
      <w:r>
        <w:t xml:space="preserve"> Estrutura de diretórios da aplicação;</w:t>
      </w:r>
    </w:p>
    <w:p w14:paraId="48A6FC90" w14:textId="77777777" w:rsidR="0014341A" w:rsidRDefault="0014341A" w:rsidP="00043143">
      <w:pPr>
        <w:numPr>
          <w:ilvl w:val="1"/>
          <w:numId w:val="7"/>
        </w:numPr>
      </w:pPr>
      <w:r>
        <w:t xml:space="preserve"> Padrão de nomes dos controladores, sempre seguindo o nome dos modelos;</w:t>
      </w:r>
    </w:p>
    <w:p w14:paraId="4933EDA3" w14:textId="77777777" w:rsidR="0014341A" w:rsidRDefault="0014341A" w:rsidP="00043143">
      <w:pPr>
        <w:numPr>
          <w:ilvl w:val="1"/>
          <w:numId w:val="7"/>
        </w:numPr>
      </w:pPr>
      <w:r>
        <w:t xml:space="preserve"> Padrão de nomes das visões, sempre seguindo os nomes das ações dos controladores;</w:t>
      </w:r>
    </w:p>
    <w:p w14:paraId="6830716F" w14:textId="77777777" w:rsidR="0014341A" w:rsidRDefault="0014341A" w:rsidP="00043143">
      <w:pPr>
        <w:numPr>
          <w:ilvl w:val="1"/>
          <w:numId w:val="7"/>
        </w:numPr>
      </w:pPr>
      <w:r>
        <w:t xml:space="preserve"> Padrão de nomes de tabelas do banco de dados, sempre o nome do modelo no plural;</w:t>
      </w:r>
    </w:p>
    <w:p w14:paraId="257CACC2" w14:textId="77777777" w:rsidR="00DB1653" w:rsidRDefault="00DB1653" w:rsidP="00DB1653">
      <w:pPr>
        <w:ind w:left="1429" w:firstLine="0"/>
      </w:pPr>
      <w:r>
        <w:t>Conhecer e obedecer as convenções é muito importante para aproveitar todas as facilidades do framework</w:t>
      </w:r>
      <w:r w:rsidR="000F5CCC">
        <w:t>.</w:t>
      </w:r>
    </w:p>
    <w:p w14:paraId="3AFC4480" w14:textId="77777777" w:rsidR="00484A93" w:rsidRDefault="00484A93" w:rsidP="00DB1653">
      <w:pPr>
        <w:ind w:left="1429" w:firstLine="0"/>
      </w:pPr>
    </w:p>
    <w:p w14:paraId="7ADCBAEA" w14:textId="77777777" w:rsidR="002254E4" w:rsidRDefault="0014341A" w:rsidP="00043143">
      <w:pPr>
        <w:numPr>
          <w:ilvl w:val="0"/>
          <w:numId w:val="7"/>
        </w:numPr>
      </w:pPr>
      <w:r>
        <w:t xml:space="preserve"> Não se repita:</w:t>
      </w:r>
      <w:r w:rsidR="000F5CCC">
        <w:t xml:space="preserve"> Grande facilidade para reu</w:t>
      </w:r>
      <w:r w:rsidR="002254E4">
        <w:t xml:space="preserve">so de código através de </w:t>
      </w:r>
      <w:proofErr w:type="spellStart"/>
      <w:r w:rsidR="002254E4" w:rsidRPr="00EF5DB1">
        <w:rPr>
          <w:i/>
        </w:rPr>
        <w:t>plugins</w:t>
      </w:r>
      <w:proofErr w:type="spellEnd"/>
      <w:r w:rsidR="002254E4">
        <w:t xml:space="preserve">. Alguns do </w:t>
      </w:r>
      <w:proofErr w:type="spellStart"/>
      <w:r w:rsidR="002254E4" w:rsidRPr="00882659">
        <w:rPr>
          <w:i/>
        </w:rPr>
        <w:t>plugins</w:t>
      </w:r>
      <w:proofErr w:type="spellEnd"/>
      <w:r w:rsidR="002254E4">
        <w:t xml:space="preserve"> mais populares para o desenvolvimento </w:t>
      </w:r>
      <w:proofErr w:type="spellStart"/>
      <w:r w:rsidR="002254E4">
        <w:t>Rails</w:t>
      </w:r>
      <w:proofErr w:type="spellEnd"/>
      <w:r w:rsidR="002254E4">
        <w:t xml:space="preserve"> são:</w:t>
      </w:r>
    </w:p>
    <w:p w14:paraId="00FB89BD" w14:textId="77777777" w:rsidR="002254E4" w:rsidRDefault="002254E4" w:rsidP="00043143">
      <w:pPr>
        <w:numPr>
          <w:ilvl w:val="1"/>
          <w:numId w:val="7"/>
        </w:numPr>
      </w:pPr>
      <w:r>
        <w:t xml:space="preserve"> </w:t>
      </w:r>
      <w:proofErr w:type="spellStart"/>
      <w:r>
        <w:t>Devise</w:t>
      </w:r>
      <w:proofErr w:type="spellEnd"/>
      <w:r>
        <w:t>: É capaz de criar uma estrutura completa para autenticação de usuários;</w:t>
      </w:r>
    </w:p>
    <w:p w14:paraId="4CDFCC56" w14:textId="77777777" w:rsidR="002254E4" w:rsidRDefault="002254E4" w:rsidP="00043143">
      <w:pPr>
        <w:numPr>
          <w:ilvl w:val="1"/>
          <w:numId w:val="7"/>
        </w:numPr>
      </w:pPr>
      <w:r>
        <w:t xml:space="preserve"> Will </w:t>
      </w:r>
      <w:proofErr w:type="spellStart"/>
      <w:r>
        <w:t>Paginate</w:t>
      </w:r>
      <w:proofErr w:type="spellEnd"/>
      <w:r>
        <w:t>: Serve para paginar os itens nas listagens;</w:t>
      </w:r>
    </w:p>
    <w:p w14:paraId="40AECD52" w14:textId="77777777" w:rsidR="00C81623" w:rsidRDefault="00C81623" w:rsidP="00043143">
      <w:pPr>
        <w:numPr>
          <w:ilvl w:val="1"/>
          <w:numId w:val="7"/>
        </w:numPr>
      </w:pPr>
      <w:r>
        <w:t xml:space="preserve"> </w:t>
      </w:r>
      <w:proofErr w:type="spellStart"/>
      <w:r>
        <w:t>PaperClip</w:t>
      </w:r>
      <w:proofErr w:type="spellEnd"/>
      <w:r>
        <w:t>: Serve para controlar upload de arquivos;</w:t>
      </w:r>
    </w:p>
    <w:p w14:paraId="0D078C13" w14:textId="77777777" w:rsidR="00484A93" w:rsidRDefault="00484A93" w:rsidP="00484A93">
      <w:pPr>
        <w:ind w:left="1789" w:firstLine="0"/>
      </w:pPr>
    </w:p>
    <w:p w14:paraId="75955ABD" w14:textId="77777777" w:rsidR="00C81623" w:rsidRDefault="00C81623" w:rsidP="00C81623">
      <w:r>
        <w:t xml:space="preserve">A estrutura interna do </w:t>
      </w:r>
      <w:proofErr w:type="spellStart"/>
      <w:r>
        <w:t>Rails</w:t>
      </w:r>
      <w:proofErr w:type="spellEnd"/>
      <w:r>
        <w:t xml:space="preserve"> é divida nos seguintes componentes</w:t>
      </w:r>
      <w:r w:rsidR="0093083C">
        <w:rPr>
          <w:noProof/>
          <w:lang w:val="en-US"/>
        </w:rPr>
        <w:t xml:space="preserve"> </w:t>
      </w:r>
      <w:r w:rsidR="0093083C" w:rsidRPr="0093083C">
        <w:rPr>
          <w:noProof/>
          <w:lang w:val="en-US"/>
        </w:rPr>
        <w:t>(FERNANDEZ, 2010)</w:t>
      </w:r>
      <w:r>
        <w:t>:</w:t>
      </w:r>
    </w:p>
    <w:p w14:paraId="7DC6FA72" w14:textId="77777777" w:rsidR="00C81623" w:rsidRDefault="00C81623" w:rsidP="00043143">
      <w:pPr>
        <w:numPr>
          <w:ilvl w:val="0"/>
          <w:numId w:val="7"/>
        </w:numPr>
      </w:pPr>
      <w:r>
        <w:t xml:space="preserve"> </w:t>
      </w:r>
      <w:proofErr w:type="spellStart"/>
      <w:r w:rsidRPr="00274EEB">
        <w:rPr>
          <w:i/>
        </w:rPr>
        <w:t>Action</w:t>
      </w:r>
      <w:proofErr w:type="spellEnd"/>
      <w:r w:rsidRPr="00274EEB">
        <w:rPr>
          <w:i/>
        </w:rPr>
        <w:t xml:space="preserve"> </w:t>
      </w:r>
      <w:proofErr w:type="spellStart"/>
      <w:r w:rsidRPr="00274EEB">
        <w:rPr>
          <w:i/>
        </w:rPr>
        <w:t>Controller</w:t>
      </w:r>
      <w:proofErr w:type="spellEnd"/>
      <w:r w:rsidR="00127898">
        <w:t xml:space="preserve">: Cuida do gerenciamento dos controles das aplicações. Processa as requisições HTTP, extrai os parâmetros e faz o encaminhamento para a ação desejada. Outros serviços provenientes do </w:t>
      </w:r>
      <w:proofErr w:type="spellStart"/>
      <w:r w:rsidR="00127898" w:rsidRPr="00FB2C43">
        <w:rPr>
          <w:i/>
        </w:rPr>
        <w:t>Action</w:t>
      </w:r>
      <w:proofErr w:type="spellEnd"/>
      <w:r w:rsidR="00127898" w:rsidRPr="00FB2C43">
        <w:rPr>
          <w:i/>
        </w:rPr>
        <w:t xml:space="preserve"> </w:t>
      </w:r>
      <w:proofErr w:type="spellStart"/>
      <w:r w:rsidR="00127898" w:rsidRPr="00FB2C43">
        <w:rPr>
          <w:i/>
        </w:rPr>
        <w:t>Controller</w:t>
      </w:r>
      <w:proofErr w:type="spellEnd"/>
      <w:r w:rsidR="00127898">
        <w:t xml:space="preserve"> são:</w:t>
      </w:r>
    </w:p>
    <w:p w14:paraId="5582D5EF" w14:textId="77777777" w:rsidR="00127898" w:rsidRDefault="00127898" w:rsidP="00043143">
      <w:pPr>
        <w:numPr>
          <w:ilvl w:val="1"/>
          <w:numId w:val="7"/>
        </w:numPr>
      </w:pPr>
      <w:r>
        <w:t xml:space="preserve"> Gerenciamento de sessões HTTP;</w:t>
      </w:r>
    </w:p>
    <w:p w14:paraId="175608AB" w14:textId="77777777" w:rsidR="00127898" w:rsidRDefault="00127898" w:rsidP="00043143">
      <w:pPr>
        <w:numPr>
          <w:ilvl w:val="1"/>
          <w:numId w:val="7"/>
        </w:numPr>
      </w:pPr>
      <w:r>
        <w:t xml:space="preserve"> </w:t>
      </w:r>
      <w:proofErr w:type="spellStart"/>
      <w:r>
        <w:t>Renderização</w:t>
      </w:r>
      <w:proofErr w:type="spellEnd"/>
      <w:r>
        <w:t xml:space="preserve"> de </w:t>
      </w:r>
      <w:proofErr w:type="spellStart"/>
      <w:r>
        <w:t>templates</w:t>
      </w:r>
      <w:proofErr w:type="spellEnd"/>
      <w:r>
        <w:t>;</w:t>
      </w:r>
    </w:p>
    <w:p w14:paraId="5A974F9A" w14:textId="77777777" w:rsidR="00127898" w:rsidRDefault="00127898" w:rsidP="00043143">
      <w:pPr>
        <w:numPr>
          <w:ilvl w:val="1"/>
          <w:numId w:val="7"/>
        </w:numPr>
      </w:pPr>
      <w:r>
        <w:t xml:space="preserve"> Redirecionamentos.</w:t>
      </w:r>
    </w:p>
    <w:p w14:paraId="79D5ABB8" w14:textId="77777777" w:rsidR="00127898" w:rsidRDefault="00C81623" w:rsidP="00043143">
      <w:pPr>
        <w:numPr>
          <w:ilvl w:val="0"/>
          <w:numId w:val="7"/>
        </w:numPr>
      </w:pPr>
      <w:r>
        <w:t xml:space="preserve"> </w:t>
      </w:r>
      <w:proofErr w:type="spellStart"/>
      <w:r w:rsidRPr="0043428F">
        <w:rPr>
          <w:i/>
        </w:rPr>
        <w:t>Action</w:t>
      </w:r>
      <w:proofErr w:type="spellEnd"/>
      <w:r w:rsidRPr="0043428F">
        <w:rPr>
          <w:i/>
        </w:rPr>
        <w:t xml:space="preserve"> </w:t>
      </w:r>
      <w:proofErr w:type="spellStart"/>
      <w:r w:rsidRPr="0043428F">
        <w:rPr>
          <w:i/>
        </w:rPr>
        <w:t>Dispatch</w:t>
      </w:r>
      <w:proofErr w:type="spellEnd"/>
      <w:r w:rsidR="00127898">
        <w:t xml:space="preserve">: </w:t>
      </w:r>
      <w:r w:rsidR="00A63389">
        <w:t>É responsável pelo roteamento das requisições HTTP.</w:t>
      </w:r>
      <w:r w:rsidR="00127898">
        <w:t xml:space="preserve"> </w:t>
      </w:r>
    </w:p>
    <w:p w14:paraId="1529BDD0" w14:textId="77777777" w:rsidR="00C81623" w:rsidRDefault="00C81623" w:rsidP="00043143">
      <w:pPr>
        <w:numPr>
          <w:ilvl w:val="0"/>
          <w:numId w:val="7"/>
        </w:numPr>
      </w:pPr>
      <w:r>
        <w:lastRenderedPageBreak/>
        <w:t xml:space="preserve"> </w:t>
      </w:r>
      <w:proofErr w:type="spellStart"/>
      <w:r w:rsidRPr="008C30BB">
        <w:rPr>
          <w:i/>
        </w:rPr>
        <w:t>Action</w:t>
      </w:r>
      <w:proofErr w:type="spellEnd"/>
      <w:r w:rsidRPr="008C30BB">
        <w:rPr>
          <w:i/>
        </w:rPr>
        <w:t xml:space="preserve"> </w:t>
      </w:r>
      <w:proofErr w:type="spellStart"/>
      <w:r w:rsidRPr="008C30BB">
        <w:rPr>
          <w:i/>
        </w:rPr>
        <w:t>View</w:t>
      </w:r>
      <w:proofErr w:type="spellEnd"/>
      <w:r w:rsidR="00A63389">
        <w:t xml:space="preserve">: É responsável pela geração das respostas para as requisições feitas, por padrão </w:t>
      </w:r>
      <w:proofErr w:type="spellStart"/>
      <w:r w:rsidR="00A63389">
        <w:t>Rails</w:t>
      </w:r>
      <w:proofErr w:type="spellEnd"/>
      <w:r w:rsidR="00A63389">
        <w:t xml:space="preserve"> tem suporte a </w:t>
      </w:r>
      <w:proofErr w:type="spellStart"/>
      <w:r w:rsidR="00A63389">
        <w:t>html</w:t>
      </w:r>
      <w:proofErr w:type="spellEnd"/>
      <w:r w:rsidR="00A63389">
        <w:t xml:space="preserve">, </w:t>
      </w:r>
      <w:proofErr w:type="spellStart"/>
      <w:r w:rsidR="00A63389">
        <w:t>xml</w:t>
      </w:r>
      <w:proofErr w:type="spellEnd"/>
      <w:r w:rsidR="00A63389">
        <w:t xml:space="preserve"> e </w:t>
      </w:r>
      <w:proofErr w:type="spellStart"/>
      <w:r w:rsidR="00A63389">
        <w:t>json</w:t>
      </w:r>
      <w:proofErr w:type="spellEnd"/>
      <w:r w:rsidR="00A63389">
        <w:t>.</w:t>
      </w:r>
    </w:p>
    <w:p w14:paraId="7D6393B9" w14:textId="77777777" w:rsidR="00C81623" w:rsidRDefault="00C81623" w:rsidP="00043143">
      <w:pPr>
        <w:numPr>
          <w:ilvl w:val="0"/>
          <w:numId w:val="7"/>
        </w:numPr>
      </w:pPr>
      <w:r>
        <w:t xml:space="preserve"> </w:t>
      </w:r>
      <w:proofErr w:type="spellStart"/>
      <w:r w:rsidRPr="009325C3">
        <w:rPr>
          <w:i/>
        </w:rPr>
        <w:t>Action</w:t>
      </w:r>
      <w:proofErr w:type="spellEnd"/>
      <w:r w:rsidRPr="009325C3">
        <w:rPr>
          <w:i/>
        </w:rPr>
        <w:t xml:space="preserve"> Mailer</w:t>
      </w:r>
      <w:r w:rsidR="00A63389">
        <w:t xml:space="preserve">: </w:t>
      </w:r>
      <w:r w:rsidR="00CF533E">
        <w:t>É utilizado para gerenciar o envio e recebimento de e-mails.</w:t>
      </w:r>
    </w:p>
    <w:p w14:paraId="70272521" w14:textId="77777777" w:rsidR="00910AAC" w:rsidRDefault="00C81623" w:rsidP="00043143">
      <w:pPr>
        <w:numPr>
          <w:ilvl w:val="0"/>
          <w:numId w:val="7"/>
        </w:numPr>
      </w:pPr>
      <w:r>
        <w:t xml:space="preserve"> </w:t>
      </w:r>
      <w:r w:rsidRPr="003004FC">
        <w:rPr>
          <w:i/>
        </w:rPr>
        <w:t>Active Record</w:t>
      </w:r>
      <w:r w:rsidR="00910AAC">
        <w:t xml:space="preserve">: É a base para os modelos nas aplicações </w:t>
      </w:r>
      <w:proofErr w:type="spellStart"/>
      <w:r w:rsidR="00910AAC">
        <w:t>Rails</w:t>
      </w:r>
      <w:proofErr w:type="spellEnd"/>
      <w:r w:rsidR="00910AAC">
        <w:t>. Algumas de suas características são:</w:t>
      </w:r>
    </w:p>
    <w:p w14:paraId="28C845D2" w14:textId="77777777" w:rsidR="00C81623" w:rsidRDefault="00910AAC" w:rsidP="00043143">
      <w:pPr>
        <w:numPr>
          <w:ilvl w:val="1"/>
          <w:numId w:val="7"/>
        </w:numPr>
      </w:pPr>
      <w:r>
        <w:t xml:space="preserve"> Possibilita a independência de uma banco de dados específico;</w:t>
      </w:r>
    </w:p>
    <w:p w14:paraId="262B533F" w14:textId="77777777" w:rsidR="00910AAC" w:rsidRDefault="00910AAC" w:rsidP="00043143">
      <w:pPr>
        <w:numPr>
          <w:ilvl w:val="1"/>
          <w:numId w:val="7"/>
        </w:numPr>
      </w:pPr>
      <w:r>
        <w:t xml:space="preserve"> É capaz de fazer buscas avançadas;</w:t>
      </w:r>
    </w:p>
    <w:p w14:paraId="67255613" w14:textId="77777777" w:rsidR="00C81623" w:rsidRDefault="00910AAC" w:rsidP="00043143">
      <w:pPr>
        <w:numPr>
          <w:ilvl w:val="1"/>
          <w:numId w:val="7"/>
        </w:numPr>
      </w:pPr>
      <w:r>
        <w:t xml:space="preserve"> Possibilita a criação de relacionamentos entre os modelos.</w:t>
      </w:r>
    </w:p>
    <w:p w14:paraId="1E640DF7" w14:textId="77777777" w:rsidR="00C81623" w:rsidRPr="004C40AE" w:rsidRDefault="00C81623" w:rsidP="00043143">
      <w:pPr>
        <w:numPr>
          <w:ilvl w:val="0"/>
          <w:numId w:val="7"/>
        </w:numPr>
      </w:pPr>
      <w:r>
        <w:t xml:space="preserve"> </w:t>
      </w:r>
      <w:r w:rsidRPr="005D2D89">
        <w:rPr>
          <w:i/>
        </w:rPr>
        <w:t xml:space="preserve">Active </w:t>
      </w:r>
      <w:proofErr w:type="spellStart"/>
      <w:r w:rsidRPr="005D2D89">
        <w:rPr>
          <w:i/>
        </w:rPr>
        <w:t>Sup</w:t>
      </w:r>
      <w:r w:rsidR="000A4834" w:rsidRPr="005D2D89">
        <w:rPr>
          <w:i/>
        </w:rPr>
        <w:t>p</w:t>
      </w:r>
      <w:r w:rsidRPr="005D2D89">
        <w:rPr>
          <w:i/>
        </w:rPr>
        <w:t>ort</w:t>
      </w:r>
      <w:proofErr w:type="spellEnd"/>
      <w:r w:rsidR="0019427B">
        <w:t xml:space="preserve">: </w:t>
      </w:r>
      <w:r w:rsidR="0060088E">
        <w:t xml:space="preserve">Classes utilitárias usadas por todo o framework </w:t>
      </w:r>
      <w:proofErr w:type="spellStart"/>
      <w:r w:rsidR="00EA3EE6">
        <w:t>Rails</w:t>
      </w:r>
      <w:proofErr w:type="spellEnd"/>
      <w:r w:rsidR="00EA3EE6">
        <w:t>.</w:t>
      </w:r>
      <w:r w:rsidR="00EA3EE6" w:rsidRPr="004C40AE">
        <w:t xml:space="preserve"> </w:t>
      </w:r>
    </w:p>
    <w:p w14:paraId="7F788841" w14:textId="77777777" w:rsidR="0096603A" w:rsidRDefault="0096603A" w:rsidP="0096603A">
      <w:pPr>
        <w:pStyle w:val="Heading2"/>
      </w:pPr>
      <w:bookmarkStart w:id="132" w:name="_Toc178691193"/>
      <w:r>
        <w:t xml:space="preserve">DESENVOLVIMENTO </w:t>
      </w:r>
      <w:r w:rsidR="003F2538">
        <w:t xml:space="preserve">PARA DISPOSITIVOS </w:t>
      </w:r>
      <w:r>
        <w:t>M</w:t>
      </w:r>
      <w:r w:rsidR="003F2538">
        <w:t>ÓVEIS</w:t>
      </w:r>
      <w:bookmarkEnd w:id="132"/>
    </w:p>
    <w:p w14:paraId="4E102969" w14:textId="77777777" w:rsidR="00F22001" w:rsidRDefault="00B87130" w:rsidP="00F22001">
      <w:r>
        <w:rPr>
          <w:noProof/>
          <w:lang w:val="en-US"/>
        </w:rPr>
        <w:t>Segundo</w:t>
      </w:r>
      <w:r w:rsidR="00022C55">
        <w:rPr>
          <w:noProof/>
          <w:lang w:val="en-US"/>
        </w:rPr>
        <w:t xml:space="preserve"> </w:t>
      </w:r>
      <w:r w:rsidR="00022C55" w:rsidRPr="00022C55">
        <w:rPr>
          <w:noProof/>
          <w:lang w:val="en-US"/>
        </w:rPr>
        <w:t>(FLING, 2009)</w:t>
      </w:r>
      <w:r w:rsidR="00022C55">
        <w:rPr>
          <w:noProof/>
          <w:lang w:val="en-US"/>
        </w:rPr>
        <w:t xml:space="preserve"> </w:t>
      </w:r>
      <w:r>
        <w:rPr>
          <w:noProof/>
          <w:lang w:val="en-US"/>
        </w:rPr>
        <w:t>o</w:t>
      </w:r>
      <w:r w:rsidR="000D0FC3">
        <w:t xml:space="preserve"> telefone</w:t>
      </w:r>
      <w:r w:rsidR="00F22001">
        <w:t xml:space="preserve"> </w:t>
      </w:r>
      <w:r w:rsidR="00EB1546">
        <w:t>foi</w:t>
      </w:r>
      <w:r w:rsidR="000D0FC3">
        <w:t xml:space="preserve"> </w:t>
      </w:r>
      <w:r w:rsidR="0094732D">
        <w:t xml:space="preserve">uma das maiores invenções da humanidade, ele revolucionou as comunicações, </w:t>
      </w:r>
      <w:r w:rsidR="00EC1D38">
        <w:t xml:space="preserve">permitindo </w:t>
      </w:r>
      <w:r w:rsidR="0094732D">
        <w:t xml:space="preserve">que </w:t>
      </w:r>
      <w:r w:rsidR="00732F50">
        <w:t xml:space="preserve">as </w:t>
      </w:r>
      <w:r w:rsidR="0094732D">
        <w:t>pessoas</w:t>
      </w:r>
      <w:r w:rsidR="00F615F4">
        <w:t xml:space="preserve">, mesmo distantes, </w:t>
      </w:r>
      <w:r w:rsidR="000C2993">
        <w:t>consigam</w:t>
      </w:r>
      <w:r w:rsidR="00F615F4">
        <w:t xml:space="preserve"> se comunicar</w:t>
      </w:r>
      <w:r w:rsidR="006055F2">
        <w:t xml:space="preserve"> de maneira rápida e fácil</w:t>
      </w:r>
      <w:r w:rsidR="0094732D">
        <w:t>.</w:t>
      </w:r>
    </w:p>
    <w:p w14:paraId="5D118E77" w14:textId="77777777" w:rsidR="008B7962" w:rsidRDefault="008B7962" w:rsidP="008B7962">
      <w:r>
        <w:t>Hoje em dia o</w:t>
      </w:r>
      <w:r w:rsidR="007E6795">
        <w:t>s</w:t>
      </w:r>
      <w:r>
        <w:t xml:space="preserve"> telefone</w:t>
      </w:r>
      <w:r w:rsidR="007E6795">
        <w:t>s</w:t>
      </w:r>
      <w:r>
        <w:t xml:space="preserve"> representa</w:t>
      </w:r>
      <w:r w:rsidR="007E6795">
        <w:t>m</w:t>
      </w:r>
      <w:r>
        <w:t xml:space="preserve"> dispositivo</w:t>
      </w:r>
      <w:r w:rsidR="007E6795">
        <w:t>s</w:t>
      </w:r>
      <w:r>
        <w:t xml:space="preserve"> com muitas funcionalidades, com um telefone é possível fazer ligações, mandar mensagens de texto, navegar na internet, jogar</w:t>
      </w:r>
      <w:r w:rsidR="00606129">
        <w:t>, acessar mapas, ouvir músicas, assistir vídeos</w:t>
      </w:r>
      <w:r>
        <w:t xml:space="preserve"> e utilizar aplicações em geral.</w:t>
      </w:r>
    </w:p>
    <w:p w14:paraId="05934599" w14:textId="77777777" w:rsidR="007E6795" w:rsidRDefault="007E6795" w:rsidP="008B7962">
      <w:r>
        <w:t>Graças a evolução do hardware para dispositivos móveis é possível</w:t>
      </w:r>
      <w:r w:rsidR="0062148B">
        <w:t xml:space="preserve">, cada vez mais, </w:t>
      </w:r>
      <w:r>
        <w:t>adicionar funcionalidades aos telefones atuais</w:t>
      </w:r>
      <w:r w:rsidR="000E2FCA">
        <w:t>.</w:t>
      </w:r>
    </w:p>
    <w:p w14:paraId="7DE1B44D" w14:textId="77777777" w:rsidR="0094732D" w:rsidRPr="00F22001" w:rsidRDefault="00C62704" w:rsidP="00B94A91">
      <w:r>
        <w:t>Com essa evolução dos telefones, o desenvolvimento de aplicativos para platafor</w:t>
      </w:r>
      <w:r w:rsidR="00B94A91">
        <w:t xml:space="preserve">mas móveis vem se popularizando, algumas das principais tecnologias utilizadas para desenvolvimento de aplicações móveis serão introduzidas </w:t>
      </w:r>
      <w:r w:rsidR="00151748">
        <w:t>a seguir</w:t>
      </w:r>
      <w:r w:rsidR="00B94A91">
        <w:t>.</w:t>
      </w:r>
    </w:p>
    <w:p w14:paraId="56CEF73D" w14:textId="77777777" w:rsidR="00851364" w:rsidRDefault="00C648D3" w:rsidP="00851364">
      <w:pPr>
        <w:pStyle w:val="Heading3"/>
      </w:pPr>
      <w:bookmarkStart w:id="133" w:name="_Toc178691194"/>
      <w:r>
        <w:t>JAVA MICRO EDITION (J2</w:t>
      </w:r>
      <w:r w:rsidR="00851364">
        <w:t>ME</w:t>
      </w:r>
      <w:r>
        <w:t>)</w:t>
      </w:r>
      <w:bookmarkEnd w:id="133"/>
    </w:p>
    <w:p w14:paraId="5CEFD65F" w14:textId="77777777" w:rsidR="002F555D" w:rsidRDefault="002F555D" w:rsidP="002F555D">
      <w:r>
        <w:t xml:space="preserve">Java Micro </w:t>
      </w:r>
      <w:proofErr w:type="spellStart"/>
      <w:r>
        <w:t>Edition</w:t>
      </w:r>
      <w:proofErr w:type="spellEnd"/>
      <w:r>
        <w:t xml:space="preserve"> (</w:t>
      </w:r>
      <w:r w:rsidRPr="002F555D">
        <w:rPr>
          <w:b/>
        </w:rPr>
        <w:t>J2ME</w:t>
      </w:r>
      <w:r>
        <w:t>)</w:t>
      </w:r>
      <w:r w:rsidR="008B7954">
        <w:t xml:space="preserve"> é </w:t>
      </w:r>
      <w:r w:rsidR="00534587">
        <w:t xml:space="preserve">um conjunto de tecnologias e especificações </w:t>
      </w:r>
      <w:r w:rsidR="00CA04A2">
        <w:t>que têm como principal objetivo a criação de uma máquina virtual Java capaz de ser executada em dispositivos com limitações de recursos de hardware, ideal para dispositivos móveis.</w:t>
      </w:r>
    </w:p>
    <w:p w14:paraId="77FFD3F9" w14:textId="77777777" w:rsidR="004C0CAB" w:rsidRDefault="004C0CAB" w:rsidP="002F555D">
      <w:r>
        <w:t>Aplicativos escritos usando J2ME podem ser executados em qualquer dispositivo que possua uma máquina virtual Java, como os dispositivos listados aba</w:t>
      </w:r>
      <w:r w:rsidR="0051033C">
        <w:t>i</w:t>
      </w:r>
      <w:r>
        <w:t>xo:</w:t>
      </w:r>
    </w:p>
    <w:p w14:paraId="2C73F304" w14:textId="77777777" w:rsidR="004C0CAB" w:rsidRDefault="0051033C" w:rsidP="00043143">
      <w:pPr>
        <w:numPr>
          <w:ilvl w:val="0"/>
          <w:numId w:val="8"/>
        </w:numPr>
      </w:pPr>
      <w:r>
        <w:t xml:space="preserve"> Celular;</w:t>
      </w:r>
    </w:p>
    <w:p w14:paraId="773EA828" w14:textId="77777777" w:rsidR="0051033C" w:rsidRDefault="0051033C" w:rsidP="00043143">
      <w:pPr>
        <w:numPr>
          <w:ilvl w:val="0"/>
          <w:numId w:val="8"/>
        </w:numPr>
      </w:pPr>
      <w:r>
        <w:t xml:space="preserve"> Palm;</w:t>
      </w:r>
    </w:p>
    <w:p w14:paraId="39C60037" w14:textId="77777777" w:rsidR="0051033C" w:rsidRDefault="0051033C" w:rsidP="00043143">
      <w:pPr>
        <w:numPr>
          <w:ilvl w:val="0"/>
          <w:numId w:val="8"/>
        </w:numPr>
      </w:pPr>
      <w:r>
        <w:t xml:space="preserve"> Pager;</w:t>
      </w:r>
    </w:p>
    <w:p w14:paraId="7C031737" w14:textId="77777777" w:rsidR="0051033C" w:rsidRDefault="0051033C" w:rsidP="00043143">
      <w:pPr>
        <w:numPr>
          <w:ilvl w:val="0"/>
          <w:numId w:val="8"/>
        </w:numPr>
      </w:pPr>
      <w:r>
        <w:lastRenderedPageBreak/>
        <w:t xml:space="preserve"> </w:t>
      </w:r>
      <w:proofErr w:type="spellStart"/>
      <w:r>
        <w:t>Tablets</w:t>
      </w:r>
      <w:proofErr w:type="spellEnd"/>
      <w:r>
        <w:t>;</w:t>
      </w:r>
    </w:p>
    <w:p w14:paraId="1D9EA5FF" w14:textId="77777777" w:rsidR="005D63D4" w:rsidRPr="002F555D" w:rsidRDefault="00FF22D9" w:rsidP="00FF22D9">
      <w:r>
        <w:t xml:space="preserve">A linguagem de desenvolvimento é </w:t>
      </w:r>
      <w:r w:rsidR="002E51BF">
        <w:t xml:space="preserve">puramente </w:t>
      </w:r>
      <w:r>
        <w:t xml:space="preserve">Java com limitações </w:t>
      </w:r>
      <w:r w:rsidR="008951A5">
        <w:t xml:space="preserve">em algumas </w:t>
      </w:r>
      <w:r>
        <w:t>bibliotecas, isso facilita o crescimento da comunidade que desenvolve para esta plataforma</w:t>
      </w:r>
      <w:r w:rsidR="00FA5CCF">
        <w:rPr>
          <w:noProof/>
          <w:lang w:val="en-US"/>
        </w:rPr>
        <w:t xml:space="preserve"> </w:t>
      </w:r>
      <w:r w:rsidR="00FA5CCF" w:rsidRPr="00FA5CCF">
        <w:rPr>
          <w:noProof/>
          <w:lang w:val="en-US"/>
        </w:rPr>
        <w:t>(RISCHPATER, 2008)</w:t>
      </w:r>
      <w:r>
        <w:t>.</w:t>
      </w:r>
    </w:p>
    <w:p w14:paraId="6A52FBC7" w14:textId="77777777" w:rsidR="00851364" w:rsidRDefault="00851364" w:rsidP="00851364">
      <w:pPr>
        <w:pStyle w:val="Heading3"/>
      </w:pPr>
      <w:bookmarkStart w:id="134" w:name="_Toc178691195"/>
      <w:r>
        <w:t>IPHONE</w:t>
      </w:r>
      <w:bookmarkEnd w:id="134"/>
    </w:p>
    <w:p w14:paraId="0C9200D3" w14:textId="77777777" w:rsidR="00814463" w:rsidRDefault="00814463" w:rsidP="000D2921">
      <w:r>
        <w:t xml:space="preserve">O IPhone é um dispositivo criado pela empresa Apple, é considerado um dos telefones mais sofisticados do mundo, sempre em busca da simplicidade e praticidade durante seu uso. </w:t>
      </w:r>
    </w:p>
    <w:p w14:paraId="583657F9" w14:textId="77777777" w:rsidR="000D2921" w:rsidRDefault="000D2921" w:rsidP="000D2921">
      <w:r>
        <w:t xml:space="preserve">O desenvolvimento para IPhone é feito utilizando uma linguagem de programação chamada </w:t>
      </w:r>
      <w:proofErr w:type="spellStart"/>
      <w:r>
        <w:t>Objetctive</w:t>
      </w:r>
      <w:proofErr w:type="spellEnd"/>
      <w:r>
        <w:t>-C e ferramentas feitas para rodarem apenas em máquinas Apple, ou seja, o desenvolvimento é mais restrito</w:t>
      </w:r>
      <w:r w:rsidR="00A43871">
        <w:t>,</w:t>
      </w:r>
      <w:r>
        <w:t xml:space="preserve"> </w:t>
      </w:r>
      <w:r w:rsidR="00A43871">
        <w:t xml:space="preserve">ao contrário do desenvolvimento para J2ME que é aberto para qualquer plataforma </w:t>
      </w:r>
      <w:r w:rsidR="00A43871" w:rsidRPr="00A43871">
        <w:rPr>
          <w:noProof/>
          <w:lang w:val="en-US"/>
        </w:rPr>
        <w:t>(NEUBURG, 2011)</w:t>
      </w:r>
      <w:r>
        <w:t>.</w:t>
      </w:r>
    </w:p>
    <w:p w14:paraId="37D9C393" w14:textId="77777777" w:rsidR="00E0145E" w:rsidRDefault="00E0145E" w:rsidP="000D2921">
      <w:r>
        <w:t xml:space="preserve">Segundo </w:t>
      </w:r>
      <w:r w:rsidRPr="00E0145E">
        <w:rPr>
          <w:noProof/>
          <w:lang w:val="en-US"/>
        </w:rPr>
        <w:t>(PILONE, 2010)</w:t>
      </w:r>
      <w:r>
        <w:t xml:space="preserve"> as ferramentas necessárias para o desenvolvimento de aplicações para IPhone são:</w:t>
      </w:r>
    </w:p>
    <w:p w14:paraId="3830A942" w14:textId="77777777" w:rsidR="00E0145E" w:rsidRDefault="00E0145E" w:rsidP="00043143">
      <w:pPr>
        <w:numPr>
          <w:ilvl w:val="0"/>
          <w:numId w:val="9"/>
        </w:numPr>
      </w:pPr>
      <w:r>
        <w:t xml:space="preserve"> </w:t>
      </w:r>
      <w:proofErr w:type="spellStart"/>
      <w:r>
        <w:t>XCode</w:t>
      </w:r>
      <w:proofErr w:type="spellEnd"/>
      <w:r>
        <w:t xml:space="preserve">: </w:t>
      </w:r>
      <w:r w:rsidR="005F64F2">
        <w:t xml:space="preserve">Ferramenta para </w:t>
      </w:r>
      <w:r w:rsidR="004B05DB">
        <w:t>gerenciamento e</w:t>
      </w:r>
      <w:r w:rsidR="005F64F2">
        <w:t xml:space="preserve"> edição de </w:t>
      </w:r>
      <w:r w:rsidR="004B05DB">
        <w:t>código para IPhone, com ele é possível navegar pelos diretórios do aplicativo, editar o código e depurar o código. É um ambiente de desenvolvimento completo e se integra completamente com os outros componentes necessários para o desenvolvimento de aplicativos para IPhone.</w:t>
      </w:r>
    </w:p>
    <w:p w14:paraId="3DDA0E10" w14:textId="77777777" w:rsidR="00E0145E" w:rsidRDefault="00E0145E" w:rsidP="00043143">
      <w:pPr>
        <w:numPr>
          <w:ilvl w:val="0"/>
          <w:numId w:val="9"/>
        </w:numPr>
      </w:pPr>
      <w:r>
        <w:t xml:space="preserve"> </w:t>
      </w:r>
      <w:r w:rsidRPr="000B5653">
        <w:rPr>
          <w:i/>
        </w:rPr>
        <w:t xml:space="preserve">Interface </w:t>
      </w:r>
      <w:proofErr w:type="spellStart"/>
      <w:r w:rsidRPr="000B5653">
        <w:rPr>
          <w:i/>
        </w:rPr>
        <w:t>Builder</w:t>
      </w:r>
      <w:proofErr w:type="spellEnd"/>
      <w:r>
        <w:t>:</w:t>
      </w:r>
      <w:r w:rsidR="00095F02">
        <w:t xml:space="preserve"> Ferramenta para a criação das interfaces visuais da aplicação, você pode arrastar e soltar os componentes para criar suas interfaces visuais, facilitando muito o desenvolvimento.</w:t>
      </w:r>
    </w:p>
    <w:p w14:paraId="715A416B" w14:textId="77777777" w:rsidR="00E0145E" w:rsidRDefault="00E0145E" w:rsidP="00043143">
      <w:pPr>
        <w:numPr>
          <w:ilvl w:val="0"/>
          <w:numId w:val="9"/>
        </w:numPr>
      </w:pPr>
      <w:r>
        <w:t xml:space="preserve"> </w:t>
      </w:r>
      <w:proofErr w:type="spellStart"/>
      <w:r w:rsidRPr="00132481">
        <w:rPr>
          <w:i/>
        </w:rPr>
        <w:t>Instruments</w:t>
      </w:r>
      <w:proofErr w:type="spellEnd"/>
      <w:r>
        <w:t>:</w:t>
      </w:r>
      <w:r w:rsidR="00095F02">
        <w:t xml:space="preserve"> Ferramenta utilizada para a coleta de dados de aplicações e otimização das mesmas.</w:t>
      </w:r>
    </w:p>
    <w:p w14:paraId="2E8C9C42" w14:textId="77777777" w:rsidR="00E0145E" w:rsidRPr="000D2921" w:rsidRDefault="00E0145E" w:rsidP="00043143">
      <w:pPr>
        <w:numPr>
          <w:ilvl w:val="0"/>
          <w:numId w:val="9"/>
        </w:numPr>
      </w:pPr>
      <w:r>
        <w:t xml:space="preserve"> IPhone </w:t>
      </w:r>
      <w:r w:rsidRPr="00A93947">
        <w:rPr>
          <w:i/>
        </w:rPr>
        <w:t>Simulator</w:t>
      </w:r>
      <w:r>
        <w:t>:</w:t>
      </w:r>
      <w:r w:rsidR="00095F02">
        <w:t xml:space="preserve"> Simulador para testar o aplicativo a ser desenvolvido sem a necessidade de ter um IPhone em mãos para efetuar os testes, reduzindo o tempo de desenvolvimento.</w:t>
      </w:r>
    </w:p>
    <w:p w14:paraId="63536984" w14:textId="77777777" w:rsidR="00851364" w:rsidRDefault="00851364" w:rsidP="00851364">
      <w:pPr>
        <w:pStyle w:val="Heading3"/>
      </w:pPr>
      <w:bookmarkStart w:id="135" w:name="_Toc178691196"/>
      <w:r>
        <w:t>ANDROID</w:t>
      </w:r>
      <w:bookmarkEnd w:id="135"/>
    </w:p>
    <w:p w14:paraId="1203C91E" w14:textId="77777777" w:rsidR="006E6492" w:rsidRDefault="006505D5" w:rsidP="00A43B8F">
      <w:r>
        <w:t xml:space="preserve">A plataforma </w:t>
      </w:r>
      <w:proofErr w:type="spellStart"/>
      <w:r>
        <w:t>Android</w:t>
      </w:r>
      <w:proofErr w:type="spellEnd"/>
      <w:r>
        <w:t xml:space="preserve"> foi criada sobre </w:t>
      </w:r>
      <w:r w:rsidR="00C905BF">
        <w:t xml:space="preserve">o </w:t>
      </w:r>
      <w:proofErr w:type="spellStart"/>
      <w:r w:rsidR="00C905BF" w:rsidRPr="00A85891">
        <w:rPr>
          <w:i/>
        </w:rPr>
        <w:t>kernel</w:t>
      </w:r>
      <w:proofErr w:type="spellEnd"/>
      <w:r w:rsidR="00C905BF">
        <w:t xml:space="preserve"> do Linux, ou seja, foi criada baseada num sistema operacional sólido e estável. </w:t>
      </w:r>
      <w:r w:rsidR="006E6492">
        <w:t xml:space="preserve">O </w:t>
      </w:r>
      <w:proofErr w:type="spellStart"/>
      <w:r w:rsidR="006E6492">
        <w:t>Android</w:t>
      </w:r>
      <w:proofErr w:type="spellEnd"/>
      <w:r w:rsidR="006E6492">
        <w:t xml:space="preserve"> tem sua arquitetura de sistema como é mostrado na </w:t>
      </w:r>
      <w:r w:rsidR="00AD4D19">
        <w:t>FIGURA 2.1</w:t>
      </w:r>
      <w:r w:rsidR="006E6492">
        <w:t>:</w:t>
      </w:r>
    </w:p>
    <w:p w14:paraId="36474769" w14:textId="77777777" w:rsidR="00927CBE" w:rsidRDefault="00927CBE" w:rsidP="00A43B8F"/>
    <w:p w14:paraId="678B53DE" w14:textId="77777777" w:rsidR="006E6492" w:rsidRDefault="00CD491A" w:rsidP="00927CBE">
      <w:pPr>
        <w:pStyle w:val="FIGURA"/>
      </w:pPr>
      <w:r>
        <w:pict w14:anchorId="4D9CFA84">
          <v:shape id="_x0000_i1026" type="#_x0000_t75" style="width:397.15pt;height:268.25pt">
            <v:imagedata r:id="rId13" o:title="arquiteturaAndroid"/>
          </v:shape>
        </w:pict>
      </w:r>
    </w:p>
    <w:p w14:paraId="671D6BD9" w14:textId="77777777" w:rsidR="006E6492" w:rsidRDefault="006E6492" w:rsidP="006E6492">
      <w:pPr>
        <w:pStyle w:val="FIGURA"/>
      </w:pPr>
      <w:r>
        <w:t xml:space="preserve">Figura 2.1 - Arquitetura do </w:t>
      </w:r>
      <w:proofErr w:type="spellStart"/>
      <w:r>
        <w:t>Android</w:t>
      </w:r>
      <w:proofErr w:type="spellEnd"/>
      <w:r w:rsidR="00F20AB9">
        <w:t xml:space="preserve">. FONTE </w:t>
      </w:r>
      <w:r w:rsidR="00F20AB9">
        <w:rPr>
          <w:noProof/>
          <w:lang w:val="en-US"/>
        </w:rPr>
        <w:t xml:space="preserve"> </w:t>
      </w:r>
      <w:r w:rsidR="00F20AB9" w:rsidRPr="00F20AB9">
        <w:rPr>
          <w:noProof/>
          <w:lang w:val="en-US"/>
        </w:rPr>
        <w:t>(BURNETTE, 2010)</w:t>
      </w:r>
    </w:p>
    <w:p w14:paraId="6EBF5BDD" w14:textId="77777777" w:rsidR="006E6492" w:rsidRDefault="006E6492" w:rsidP="00A43B8F"/>
    <w:p w14:paraId="3E342D0A" w14:textId="77777777" w:rsidR="00A43B8F" w:rsidRDefault="00C905BF" w:rsidP="00A43B8F">
      <w:r>
        <w:t xml:space="preserve">Internamente o </w:t>
      </w:r>
      <w:proofErr w:type="spellStart"/>
      <w:r>
        <w:t>Android</w:t>
      </w:r>
      <w:proofErr w:type="spellEnd"/>
      <w:r>
        <w:t xml:space="preserve"> utiliza-se de vários recursos do </w:t>
      </w:r>
      <w:proofErr w:type="spellStart"/>
      <w:r w:rsidR="00CC4FE1" w:rsidRPr="008B1C4C">
        <w:rPr>
          <w:i/>
        </w:rPr>
        <w:t>kernel</w:t>
      </w:r>
      <w:proofErr w:type="spellEnd"/>
      <w:r w:rsidR="00CC4FE1">
        <w:t xml:space="preserve"> do </w:t>
      </w:r>
      <w:r>
        <w:t>Linux:</w:t>
      </w:r>
    </w:p>
    <w:p w14:paraId="72B0A6EE" w14:textId="77777777" w:rsidR="00C905BF" w:rsidRDefault="00C905BF" w:rsidP="00043143">
      <w:pPr>
        <w:numPr>
          <w:ilvl w:val="0"/>
          <w:numId w:val="10"/>
        </w:numPr>
      </w:pPr>
      <w:r>
        <w:t xml:space="preserve"> Gerenciamento de memória;</w:t>
      </w:r>
    </w:p>
    <w:p w14:paraId="7E00F18B" w14:textId="77777777" w:rsidR="00C905BF" w:rsidRDefault="00C905BF" w:rsidP="00043143">
      <w:pPr>
        <w:numPr>
          <w:ilvl w:val="0"/>
          <w:numId w:val="10"/>
        </w:numPr>
      </w:pPr>
      <w:r>
        <w:t xml:space="preserve"> Gerenciamento de processos;</w:t>
      </w:r>
    </w:p>
    <w:p w14:paraId="053F4FB8" w14:textId="77777777" w:rsidR="006E6492" w:rsidRDefault="006E6492" w:rsidP="00043143">
      <w:pPr>
        <w:numPr>
          <w:ilvl w:val="0"/>
          <w:numId w:val="10"/>
        </w:numPr>
      </w:pPr>
      <w:r>
        <w:t xml:space="preserve"> Gerenciamento de Energia;</w:t>
      </w:r>
    </w:p>
    <w:p w14:paraId="68E200CF" w14:textId="77777777" w:rsidR="00C905BF" w:rsidRDefault="00C905BF" w:rsidP="00043143">
      <w:pPr>
        <w:numPr>
          <w:ilvl w:val="0"/>
          <w:numId w:val="10"/>
        </w:numPr>
      </w:pPr>
      <w:r>
        <w:t xml:space="preserve"> Acesso a rede;</w:t>
      </w:r>
    </w:p>
    <w:p w14:paraId="41460387" w14:textId="77777777" w:rsidR="006E6492" w:rsidRDefault="006E6492" w:rsidP="00043143">
      <w:pPr>
        <w:numPr>
          <w:ilvl w:val="0"/>
          <w:numId w:val="10"/>
        </w:numPr>
      </w:pPr>
      <w:r>
        <w:t xml:space="preserve"> Driver de comunicação com câmera;</w:t>
      </w:r>
    </w:p>
    <w:p w14:paraId="36023553" w14:textId="77777777" w:rsidR="006E6492" w:rsidRDefault="006E6492" w:rsidP="00043143">
      <w:pPr>
        <w:numPr>
          <w:ilvl w:val="0"/>
          <w:numId w:val="10"/>
        </w:numPr>
      </w:pPr>
      <w:r>
        <w:t xml:space="preserve"> Driver de comunicação com redes sem fio;</w:t>
      </w:r>
    </w:p>
    <w:p w14:paraId="0DC47E7B" w14:textId="77777777" w:rsidR="00CC4FE1" w:rsidRDefault="00CC4FE1" w:rsidP="00CC4FE1">
      <w:r>
        <w:t xml:space="preserve">A próxima camada acima do </w:t>
      </w:r>
      <w:proofErr w:type="spellStart"/>
      <w:r w:rsidRPr="004D5647">
        <w:rPr>
          <w:i/>
        </w:rPr>
        <w:t>kernel</w:t>
      </w:r>
      <w:proofErr w:type="spellEnd"/>
      <w:r>
        <w:t xml:space="preserve"> é composta pelas bibliotecas nativas do sistema, essas bibliotecas são responsáveis por realizar operações básicas para</w:t>
      </w:r>
      <w:r w:rsidR="00565D8C">
        <w:t xml:space="preserve"> as camadas superiores. Alguns exemplos de componentes presentes na camada de bibliotecas são mostrados a seguir:</w:t>
      </w:r>
    </w:p>
    <w:p w14:paraId="4634F98B" w14:textId="77777777" w:rsidR="00565D8C" w:rsidRDefault="00A448E0" w:rsidP="00043143">
      <w:pPr>
        <w:numPr>
          <w:ilvl w:val="0"/>
          <w:numId w:val="11"/>
        </w:numPr>
      </w:pPr>
      <w:r>
        <w:t xml:space="preserve"> </w:t>
      </w:r>
      <w:proofErr w:type="spellStart"/>
      <w:r w:rsidRPr="00287103">
        <w:rPr>
          <w:i/>
        </w:rPr>
        <w:t>Surface</w:t>
      </w:r>
      <w:proofErr w:type="spellEnd"/>
      <w:r w:rsidRPr="00287103">
        <w:rPr>
          <w:i/>
        </w:rPr>
        <w:t xml:space="preserve"> Manager</w:t>
      </w:r>
      <w:r>
        <w:t>:</w:t>
      </w:r>
      <w:r w:rsidR="00311832">
        <w:t xml:space="preserve"> </w:t>
      </w:r>
      <w:r w:rsidR="00FB2FEE">
        <w:t>Responsável pelo gerenciamento de janelas, possibilita a criação de diversos efeitos durante o uso do dispositivo.</w:t>
      </w:r>
    </w:p>
    <w:p w14:paraId="7956208F" w14:textId="77777777" w:rsidR="00A448E0" w:rsidRDefault="00A448E0" w:rsidP="00043143">
      <w:pPr>
        <w:numPr>
          <w:ilvl w:val="0"/>
          <w:numId w:val="11"/>
        </w:numPr>
      </w:pPr>
      <w:r>
        <w:t xml:space="preserve"> Gráficos 2D e 3D:</w:t>
      </w:r>
      <w:r w:rsidR="00FB2FEE">
        <w:t xml:space="preserve"> </w:t>
      </w:r>
      <w:r w:rsidR="00311832">
        <w:t xml:space="preserve">Motor de </w:t>
      </w:r>
      <w:proofErr w:type="spellStart"/>
      <w:r w:rsidR="00311832">
        <w:t>renderização</w:t>
      </w:r>
      <w:proofErr w:type="spellEnd"/>
      <w:r w:rsidR="00311832">
        <w:t xml:space="preserve"> capaz de gerar gráficos em 2D e 3D em uma única interface visual. É possível utilizar recursos para </w:t>
      </w:r>
      <w:proofErr w:type="spellStart"/>
      <w:r w:rsidR="00311832">
        <w:t>renderização</w:t>
      </w:r>
      <w:proofErr w:type="spellEnd"/>
      <w:r w:rsidR="00311832">
        <w:t xml:space="preserve"> </w:t>
      </w:r>
      <w:r w:rsidR="00311832">
        <w:lastRenderedPageBreak/>
        <w:t>3D caso o telefone utilizado seja compatível, possibilitando a execução de jogos com gráficos mais refinados.</w:t>
      </w:r>
    </w:p>
    <w:p w14:paraId="782C10B2" w14:textId="77777777" w:rsidR="00F5563C" w:rsidRDefault="00F5563C" w:rsidP="00043143">
      <w:pPr>
        <w:numPr>
          <w:ilvl w:val="0"/>
          <w:numId w:val="11"/>
        </w:numPr>
      </w:pPr>
      <w:r>
        <w:t xml:space="preserve"> </w:t>
      </w:r>
      <w:proofErr w:type="spellStart"/>
      <w:r w:rsidRPr="007C0088">
        <w:rPr>
          <w:i/>
        </w:rPr>
        <w:t>Codecs</w:t>
      </w:r>
      <w:proofErr w:type="spellEnd"/>
      <w:r>
        <w:t xml:space="preserve"> para vídeos e áudio:</w:t>
      </w:r>
      <w:r w:rsidR="00311832">
        <w:t xml:space="preserve"> São responsáveis por interpretar arquivos de áudio e vídeo em diversos formatos, alguns dois mais conhecidos são: AAC, AVC (H.264), H.263, MP3 e MPEG-4.</w:t>
      </w:r>
    </w:p>
    <w:p w14:paraId="4D897B84" w14:textId="77777777" w:rsidR="00F5563C" w:rsidRDefault="00F5563C" w:rsidP="00043143">
      <w:pPr>
        <w:numPr>
          <w:ilvl w:val="0"/>
          <w:numId w:val="11"/>
        </w:numPr>
      </w:pPr>
      <w:r>
        <w:t xml:space="preserve"> Banco de dados interno:</w:t>
      </w:r>
      <w:r w:rsidR="00760DDB">
        <w:t xml:space="preserve"> Banco de dados </w:t>
      </w:r>
      <w:proofErr w:type="spellStart"/>
      <w:r w:rsidR="00760DDB">
        <w:t>SQLite</w:t>
      </w:r>
      <w:proofErr w:type="spellEnd"/>
      <w:r w:rsidR="00760DDB">
        <w:t xml:space="preserve"> embutido, utilizado para armazenamento persistente de dados.</w:t>
      </w:r>
    </w:p>
    <w:p w14:paraId="2E5464B9" w14:textId="77777777" w:rsidR="00F5563C" w:rsidRDefault="00F5563C" w:rsidP="00043143">
      <w:pPr>
        <w:numPr>
          <w:ilvl w:val="0"/>
          <w:numId w:val="11"/>
        </w:numPr>
      </w:pPr>
      <w:r>
        <w:t xml:space="preserve"> Mecanismo para exibição de conteúdo HTML:</w:t>
      </w:r>
      <w:r w:rsidR="002C7182">
        <w:t xml:space="preserve"> Para garantir um bom desempenho na exibição de páginas HTML, o </w:t>
      </w:r>
      <w:proofErr w:type="spellStart"/>
      <w:r w:rsidR="002C7182">
        <w:t>Android</w:t>
      </w:r>
      <w:proofErr w:type="spellEnd"/>
      <w:r w:rsidR="002C7182">
        <w:t xml:space="preserve"> usa uma biblioteca chamada </w:t>
      </w:r>
      <w:proofErr w:type="spellStart"/>
      <w:r w:rsidR="002C7182">
        <w:t>WebKit</w:t>
      </w:r>
      <w:proofErr w:type="spellEnd"/>
      <w:r w:rsidR="002C7182">
        <w:t xml:space="preserve">, mesma biblioteca utilizada no browser </w:t>
      </w:r>
      <w:proofErr w:type="spellStart"/>
      <w:r w:rsidR="002C7182">
        <w:t>GoogleChrome</w:t>
      </w:r>
      <w:proofErr w:type="spellEnd"/>
      <w:r w:rsidR="009264EC">
        <w:t>, Safari, IPhone e celulares Nokia da linha S60</w:t>
      </w:r>
      <w:r w:rsidR="002C7182">
        <w:t>.</w:t>
      </w:r>
    </w:p>
    <w:p w14:paraId="76A8EB04" w14:textId="77777777" w:rsidR="00A817D9" w:rsidRDefault="00A817D9" w:rsidP="00A817D9">
      <w:r>
        <w:t xml:space="preserve">Juntamente com a camada de bibliotecas existe a camada responsável pela execução do </w:t>
      </w:r>
      <w:proofErr w:type="spellStart"/>
      <w:r>
        <w:t>Android</w:t>
      </w:r>
      <w:proofErr w:type="spellEnd"/>
      <w:r>
        <w:t xml:space="preserve">, essa camada é composta por uma máquina virtual Java chamada </w:t>
      </w:r>
      <w:proofErr w:type="spellStart"/>
      <w:r>
        <w:t>Dalvik</w:t>
      </w:r>
      <w:proofErr w:type="spellEnd"/>
      <w:r>
        <w:t>, desenvolvida pela Google e otimizada para dispositivos móveis.</w:t>
      </w:r>
      <w:r w:rsidR="00B42E20">
        <w:t xml:space="preserve"> Todo o código escrito para </w:t>
      </w:r>
      <w:proofErr w:type="spellStart"/>
      <w:r w:rsidR="00B42E20">
        <w:t>Android</w:t>
      </w:r>
      <w:proofErr w:type="spellEnd"/>
      <w:r w:rsidR="00B42E20">
        <w:t xml:space="preserve"> é feito em Java.</w:t>
      </w:r>
    </w:p>
    <w:p w14:paraId="494CE22D" w14:textId="77777777" w:rsidR="00B42E20" w:rsidRDefault="00B42E20" w:rsidP="00A817D9">
      <w:r>
        <w:t>Pelo fato da execução das aplicações ocorrer dentro de uma maquina virtual Java é possível acessar grande parte das bibliotecas disponíveis no Java, garantindo um grande ganho de velocidade durante o desenvolvimento.</w:t>
      </w:r>
    </w:p>
    <w:p w14:paraId="258DBD94" w14:textId="77777777" w:rsidR="00245645" w:rsidRDefault="00245645" w:rsidP="00245645">
      <w:r>
        <w:t>A próxima camada, logo após a camada de execução, é a camada que possui aplicativos básicos para o funcionamento do telefone, como por exemplo:</w:t>
      </w:r>
    </w:p>
    <w:p w14:paraId="49AE9974" w14:textId="77777777" w:rsidR="00245645" w:rsidRDefault="00B3160C" w:rsidP="00043143">
      <w:pPr>
        <w:numPr>
          <w:ilvl w:val="0"/>
          <w:numId w:val="12"/>
        </w:numPr>
      </w:pPr>
      <w:r>
        <w:t xml:space="preserve"> </w:t>
      </w:r>
      <w:r w:rsidR="000A6167">
        <w:t>Gerenciador de atividades</w:t>
      </w:r>
      <w:r>
        <w:t>:</w:t>
      </w:r>
      <w:r w:rsidR="00F31381">
        <w:t xml:space="preserve"> Gerencia o ciclo de vida das aplicações, trata de eventos como os que ocorrem quando o usuário recebe uma mensagem de texto ou recebe uma ligação.</w:t>
      </w:r>
    </w:p>
    <w:p w14:paraId="4A41C3F1" w14:textId="77777777" w:rsidR="00F31381" w:rsidRDefault="00B3160C" w:rsidP="00043143">
      <w:pPr>
        <w:numPr>
          <w:ilvl w:val="0"/>
          <w:numId w:val="12"/>
        </w:numPr>
      </w:pPr>
      <w:r>
        <w:t xml:space="preserve"> </w:t>
      </w:r>
      <w:r w:rsidR="000A6167">
        <w:t>Provedor de conteúdo</w:t>
      </w:r>
      <w:r>
        <w:t>:</w:t>
      </w:r>
      <w:r w:rsidR="00F31381">
        <w:t xml:space="preserve"> Armazena dados que devem ser compartilhados entre os aplicativos, como por exemplo os contatos do telefone do usuário. </w:t>
      </w:r>
    </w:p>
    <w:p w14:paraId="5806D55B" w14:textId="77777777" w:rsidR="00B3160C" w:rsidRDefault="00B3160C" w:rsidP="00043143">
      <w:pPr>
        <w:numPr>
          <w:ilvl w:val="0"/>
          <w:numId w:val="12"/>
        </w:numPr>
      </w:pPr>
      <w:r>
        <w:t xml:space="preserve"> </w:t>
      </w:r>
      <w:r w:rsidR="000A6167">
        <w:t>Gerenciador de recursos</w:t>
      </w:r>
      <w:r>
        <w:t>:</w:t>
      </w:r>
      <w:r w:rsidR="00F31381">
        <w:t xml:space="preserve"> </w:t>
      </w:r>
      <w:r w:rsidR="00D535F8">
        <w:t>Gerencia tudo que é distribuído com os aplicativos que não seja código, como por exemplo imagens, ícones, sons e vídeos.</w:t>
      </w:r>
    </w:p>
    <w:p w14:paraId="1933F7FA" w14:textId="77777777" w:rsidR="00B3160C" w:rsidRDefault="00B3160C" w:rsidP="00043143">
      <w:pPr>
        <w:numPr>
          <w:ilvl w:val="0"/>
          <w:numId w:val="12"/>
        </w:numPr>
      </w:pPr>
      <w:r>
        <w:t xml:space="preserve"> </w:t>
      </w:r>
      <w:r w:rsidR="000A6167">
        <w:t>Gerenciador de localização</w:t>
      </w:r>
      <w:r w:rsidR="00AB0DE0">
        <w:t>:</w:t>
      </w:r>
      <w:r w:rsidR="003E5941">
        <w:t xml:space="preserve"> Responsável por capturar e disponibilizar, para as aplicações, dados sobre a localização do dispositivo.</w:t>
      </w:r>
    </w:p>
    <w:p w14:paraId="79BCE538" w14:textId="77777777" w:rsidR="00AB0DE0" w:rsidRDefault="00AB0DE0" w:rsidP="00043143">
      <w:pPr>
        <w:numPr>
          <w:ilvl w:val="0"/>
          <w:numId w:val="12"/>
        </w:numPr>
      </w:pPr>
      <w:r>
        <w:t xml:space="preserve"> </w:t>
      </w:r>
      <w:r w:rsidR="000A6167">
        <w:t>Gerenciador de notificações</w:t>
      </w:r>
      <w:r>
        <w:t>:</w:t>
      </w:r>
      <w:r w:rsidR="00506083">
        <w:t xml:space="preserve"> Responsável por exibir alertas disparados pelo o sistema para o usuário, serve como central de comunicação entre o sistema e o usuário.</w:t>
      </w:r>
    </w:p>
    <w:p w14:paraId="5EB28669" w14:textId="77777777" w:rsidR="00415DC2" w:rsidRDefault="00415DC2" w:rsidP="00415DC2">
      <w:r>
        <w:lastRenderedPageBreak/>
        <w:t xml:space="preserve">A última camada na arquitetura de aplicações </w:t>
      </w:r>
      <w:proofErr w:type="spellStart"/>
      <w:r>
        <w:t>Android</w:t>
      </w:r>
      <w:proofErr w:type="spellEnd"/>
      <w:r>
        <w:t xml:space="preserve"> é a camada dos aplicativos que rodam no </w:t>
      </w:r>
      <w:proofErr w:type="spellStart"/>
      <w:r>
        <w:t>Android</w:t>
      </w:r>
      <w:proofErr w:type="spellEnd"/>
      <w:r>
        <w:t xml:space="preserve">. Essa é a camada pela qual o usuário vai interagir com o sistema, enviando eventos e requisições para os aplicativos. Alguns dos aplicativos que já vem instalados por num sistema </w:t>
      </w:r>
      <w:proofErr w:type="spellStart"/>
      <w:r>
        <w:t>Android</w:t>
      </w:r>
      <w:proofErr w:type="spellEnd"/>
      <w:r>
        <w:t xml:space="preserve"> são:</w:t>
      </w:r>
    </w:p>
    <w:p w14:paraId="01DB47BC" w14:textId="77777777" w:rsidR="00415DC2" w:rsidRDefault="00415DC2" w:rsidP="00043143">
      <w:pPr>
        <w:numPr>
          <w:ilvl w:val="0"/>
          <w:numId w:val="13"/>
        </w:numPr>
      </w:pPr>
      <w:r>
        <w:t xml:space="preserve"> Aplicativo para discagem de números de telefone;</w:t>
      </w:r>
    </w:p>
    <w:p w14:paraId="545BA5C0" w14:textId="77777777" w:rsidR="00415DC2" w:rsidRDefault="00415DC2" w:rsidP="00043143">
      <w:pPr>
        <w:numPr>
          <w:ilvl w:val="0"/>
          <w:numId w:val="13"/>
        </w:numPr>
      </w:pPr>
      <w:r>
        <w:t xml:space="preserve"> Leitor de </w:t>
      </w:r>
      <w:proofErr w:type="spellStart"/>
      <w:r>
        <w:t>email</w:t>
      </w:r>
      <w:proofErr w:type="spellEnd"/>
      <w:r>
        <w:t>;</w:t>
      </w:r>
    </w:p>
    <w:p w14:paraId="5AF2A844" w14:textId="77777777" w:rsidR="00415DC2" w:rsidRDefault="00415DC2" w:rsidP="00043143">
      <w:pPr>
        <w:numPr>
          <w:ilvl w:val="0"/>
          <w:numId w:val="13"/>
        </w:numPr>
      </w:pPr>
      <w:r>
        <w:t xml:space="preserve"> Gerenciador de contatos;</w:t>
      </w:r>
    </w:p>
    <w:p w14:paraId="2A2E30AA" w14:textId="77777777" w:rsidR="003F7C75" w:rsidRDefault="00415DC2" w:rsidP="00043143">
      <w:pPr>
        <w:numPr>
          <w:ilvl w:val="0"/>
          <w:numId w:val="13"/>
        </w:numPr>
      </w:pPr>
      <w:r>
        <w:t xml:space="preserve"> Navegador de i</w:t>
      </w:r>
      <w:r w:rsidR="003F7C75">
        <w:t>nternet;</w:t>
      </w:r>
    </w:p>
    <w:p w14:paraId="490DBC2E" w14:textId="77777777" w:rsidR="008E685F" w:rsidRDefault="008E685F" w:rsidP="008E685F">
      <w:r>
        <w:t xml:space="preserve">Através de um aplicativos chamado </w:t>
      </w:r>
      <w:proofErr w:type="spellStart"/>
      <w:r>
        <w:t>Android</w:t>
      </w:r>
      <w:proofErr w:type="spellEnd"/>
      <w:r>
        <w:t xml:space="preserve"> Market é possível instalar dezenas de outros aplicativos no </w:t>
      </w:r>
      <w:proofErr w:type="spellStart"/>
      <w:r>
        <w:t>Android</w:t>
      </w:r>
      <w:proofErr w:type="spellEnd"/>
      <w:r>
        <w:t>.</w:t>
      </w:r>
    </w:p>
    <w:p w14:paraId="2EF9030F" w14:textId="77777777" w:rsidR="0096603A" w:rsidRDefault="001F3172" w:rsidP="0096603A">
      <w:pPr>
        <w:pStyle w:val="Heading2"/>
      </w:pPr>
      <w:bookmarkStart w:id="136" w:name="_Toc178691197"/>
      <w:r>
        <w:t>METODOLOGIAS DE DESENVOLVIMENTO DE SOFTWARE</w:t>
      </w:r>
      <w:bookmarkEnd w:id="136"/>
    </w:p>
    <w:p w14:paraId="21F721D4" w14:textId="77777777" w:rsidR="00AB43D1" w:rsidRPr="00AB43D1" w:rsidRDefault="00AB43D1" w:rsidP="00AB43D1">
      <w:r>
        <w:t>Nesta etapa serão apresentadas algumas metodologias de desenvolvimento mais conhecidas.</w:t>
      </w:r>
    </w:p>
    <w:p w14:paraId="20D99184" w14:textId="77777777" w:rsidR="0044615B" w:rsidRDefault="0044615B" w:rsidP="0044615B">
      <w:pPr>
        <w:pStyle w:val="Heading3"/>
      </w:pPr>
      <w:bookmarkStart w:id="137" w:name="_Toc178691198"/>
      <w:r>
        <w:t>CASCATA</w:t>
      </w:r>
      <w:bookmarkEnd w:id="137"/>
    </w:p>
    <w:p w14:paraId="55B04414" w14:textId="77777777" w:rsidR="005927C1" w:rsidRDefault="00D41BB3" w:rsidP="005927C1">
      <w:r>
        <w:t>Foi a primeira metodologia para desenvolvimento de software amplamente utilizada pelas empresas</w:t>
      </w:r>
      <w:r w:rsidR="006D538A">
        <w:t xml:space="preserve">. Por volta de 1970 a indústria de software descobriu que o processo de desenvolvimento de software precisava ter uma organização maior, com base nesta necessidade </w:t>
      </w:r>
      <w:proofErr w:type="spellStart"/>
      <w:r w:rsidR="006D538A">
        <w:t>Royce</w:t>
      </w:r>
      <w:proofErr w:type="spellEnd"/>
      <w:r w:rsidR="006D538A">
        <w:t xml:space="preserve"> desenvolveu uma metodologia linear para desenvolvimento de software</w:t>
      </w:r>
      <w:r w:rsidR="00660CEA">
        <w:rPr>
          <w:noProof/>
          <w:lang w:val="en-US"/>
        </w:rPr>
        <w:t xml:space="preserve"> </w:t>
      </w:r>
      <w:r w:rsidR="00660CEA" w:rsidRPr="00660CEA">
        <w:rPr>
          <w:noProof/>
          <w:lang w:val="en-US"/>
        </w:rPr>
        <w:t>(ROYCE, 1970)</w:t>
      </w:r>
      <w:r w:rsidR="006D538A">
        <w:t>.</w:t>
      </w:r>
    </w:p>
    <w:p w14:paraId="663085E9" w14:textId="77777777" w:rsidR="00B45A2C" w:rsidRDefault="00B45A2C" w:rsidP="005927C1">
      <w:r>
        <w:t>Nesta metodologia o desenvolvimento segue algumas etapas previamente definidas</w:t>
      </w:r>
      <w:r w:rsidR="00A8376C">
        <w:t xml:space="preserve">. </w:t>
      </w:r>
      <w:r w:rsidR="00EC4557">
        <w:t xml:space="preserve">Segundo </w:t>
      </w:r>
      <w:r w:rsidR="00A8376C" w:rsidRPr="00A8376C">
        <w:rPr>
          <w:noProof/>
          <w:lang w:val="en-US"/>
        </w:rPr>
        <w:t>(PRESSMAN, 2009)</w:t>
      </w:r>
      <w:r w:rsidR="00EC4557">
        <w:rPr>
          <w:noProof/>
          <w:lang w:val="en-US"/>
        </w:rPr>
        <w:t>, as etapas existentes são</w:t>
      </w:r>
      <w:r w:rsidR="00A8376C">
        <w:t>:</w:t>
      </w:r>
    </w:p>
    <w:p w14:paraId="6E8E22E5" w14:textId="77777777" w:rsidR="00A8376C" w:rsidRDefault="00A8376C" w:rsidP="00043143">
      <w:pPr>
        <w:numPr>
          <w:ilvl w:val="0"/>
          <w:numId w:val="14"/>
        </w:numPr>
      </w:pPr>
      <w:r>
        <w:t xml:space="preserve"> Engenharia do Sistema:</w:t>
      </w:r>
      <w:r w:rsidR="00CD7851">
        <w:t xml:space="preserve"> Etapa inicial dedicada à análise de requisitos de forma ampla, ideal para definir restrições tecnológicas.</w:t>
      </w:r>
    </w:p>
    <w:p w14:paraId="5DDD9091" w14:textId="77777777" w:rsidR="00A8376C" w:rsidRDefault="00A8376C" w:rsidP="00043143">
      <w:pPr>
        <w:numPr>
          <w:ilvl w:val="0"/>
          <w:numId w:val="14"/>
        </w:numPr>
      </w:pPr>
      <w:r>
        <w:t xml:space="preserve"> Análise de Requisitos:</w:t>
      </w:r>
      <w:r w:rsidR="003E65B5">
        <w:t xml:space="preserve"> Levantamento das funcionalidades necessárias para o software. Nesta fase é criado um conhecimento profundo sobre o domínio de negócios do software. Tudo que for levantando deve ser documentado e revisto pelo cliente.</w:t>
      </w:r>
    </w:p>
    <w:p w14:paraId="180001BD" w14:textId="77777777" w:rsidR="00A8376C" w:rsidRDefault="00A8376C" w:rsidP="00043143">
      <w:pPr>
        <w:numPr>
          <w:ilvl w:val="0"/>
          <w:numId w:val="14"/>
        </w:numPr>
      </w:pPr>
      <w:r>
        <w:t xml:space="preserve"> Projeto:</w:t>
      </w:r>
      <w:r w:rsidR="002662AD">
        <w:t xml:space="preserve"> Nesta etapa são tomadas decisões de arquitetura e modelagem respeitando os requisitos levantados nas fases anteriores. O resultado é um </w:t>
      </w:r>
      <w:r w:rsidR="002662AD">
        <w:lastRenderedPageBreak/>
        <w:t xml:space="preserve">documento que representa detalhadamente como cada parte </w:t>
      </w:r>
      <w:r w:rsidR="00972485">
        <w:t xml:space="preserve">do sistema </w:t>
      </w:r>
      <w:r w:rsidR="002662AD">
        <w:t>deve ser implementada.</w:t>
      </w:r>
    </w:p>
    <w:p w14:paraId="534F7B30" w14:textId="77777777" w:rsidR="00A8376C" w:rsidRDefault="00A8376C" w:rsidP="00043143">
      <w:pPr>
        <w:numPr>
          <w:ilvl w:val="0"/>
          <w:numId w:val="14"/>
        </w:numPr>
      </w:pPr>
      <w:r>
        <w:t xml:space="preserve"> Geração de Código:</w:t>
      </w:r>
      <w:r w:rsidR="00DA2DA3">
        <w:t xml:space="preserve"> Etapa onde ocorre a codificação do que foi estabelecido na fase de projeto.</w:t>
      </w:r>
    </w:p>
    <w:p w14:paraId="2B35BDE0" w14:textId="77777777" w:rsidR="00A8376C" w:rsidRDefault="00A8376C" w:rsidP="00043143">
      <w:pPr>
        <w:numPr>
          <w:ilvl w:val="0"/>
          <w:numId w:val="14"/>
        </w:numPr>
      </w:pPr>
      <w:r>
        <w:t xml:space="preserve"> Testes:</w:t>
      </w:r>
      <w:r w:rsidR="00DA2DA3">
        <w:t xml:space="preserve"> </w:t>
      </w:r>
      <w:r w:rsidR="0081550F">
        <w:t>Nesta etapa deve ser feita a validação de cada funcionalidade do sistema de modo a garantir que o que foi implementado está de acordo com o que foi projetado.</w:t>
      </w:r>
    </w:p>
    <w:p w14:paraId="47C20142" w14:textId="77777777" w:rsidR="00AB6D8C" w:rsidRPr="005927C1" w:rsidRDefault="00A8376C" w:rsidP="00043143">
      <w:pPr>
        <w:numPr>
          <w:ilvl w:val="0"/>
          <w:numId w:val="14"/>
        </w:numPr>
      </w:pPr>
      <w:r>
        <w:t xml:space="preserve"> Manutenção:</w:t>
      </w:r>
      <w:r w:rsidR="00AB6D8C">
        <w:t xml:space="preserve"> </w:t>
      </w:r>
      <w:r w:rsidR="007F2C33">
        <w:t>Etapa destinada à correções nas funcionalidades já implementadas ou destinada à adição de novas implementações.</w:t>
      </w:r>
    </w:p>
    <w:p w14:paraId="78B7145E" w14:textId="77777777" w:rsidR="0044615B" w:rsidRDefault="00C316C3" w:rsidP="0044615B">
      <w:pPr>
        <w:pStyle w:val="Heading3"/>
      </w:pPr>
      <w:bookmarkStart w:id="138" w:name="_Toc178691199"/>
      <w:r>
        <w:t>RATIONAL UNIFIED PROCESS (</w:t>
      </w:r>
      <w:r w:rsidR="0044615B">
        <w:t>RUP</w:t>
      </w:r>
      <w:r>
        <w:t>)</w:t>
      </w:r>
      <w:bookmarkEnd w:id="138"/>
    </w:p>
    <w:p w14:paraId="229560B9" w14:textId="77777777" w:rsidR="005B130B" w:rsidRDefault="00494D2A" w:rsidP="005B130B">
      <w:proofErr w:type="spellStart"/>
      <w:r>
        <w:t>Rational</w:t>
      </w:r>
      <w:proofErr w:type="spellEnd"/>
      <w:r>
        <w:t xml:space="preserve"> </w:t>
      </w:r>
      <w:proofErr w:type="spellStart"/>
      <w:r>
        <w:t>Unified</w:t>
      </w:r>
      <w:proofErr w:type="spellEnd"/>
      <w:r>
        <w:t xml:space="preserve"> </w:t>
      </w:r>
      <w:proofErr w:type="spellStart"/>
      <w:r>
        <w:t>Process</w:t>
      </w:r>
      <w:proofErr w:type="spellEnd"/>
      <w:r>
        <w:t xml:space="preserve"> (</w:t>
      </w:r>
      <w:r w:rsidRPr="00494D2A">
        <w:rPr>
          <w:b/>
        </w:rPr>
        <w:t>RUP</w:t>
      </w:r>
      <w:r>
        <w:t>)</w:t>
      </w:r>
      <w:r w:rsidR="004F204C">
        <w:t xml:space="preserve"> </w:t>
      </w:r>
      <w:r w:rsidR="000339E0">
        <w:t>é a versão do Processo Unificado (</w:t>
      </w:r>
      <w:r w:rsidR="000339E0" w:rsidRPr="000339E0">
        <w:rPr>
          <w:b/>
        </w:rPr>
        <w:t>UP</w:t>
      </w:r>
      <w:r w:rsidR="000339E0">
        <w:t xml:space="preserve">), para desenvolvimento de software, criada pela </w:t>
      </w:r>
      <w:proofErr w:type="spellStart"/>
      <w:r w:rsidR="000339E0">
        <w:t>Rational</w:t>
      </w:r>
      <w:proofErr w:type="spellEnd"/>
      <w:r w:rsidR="000339E0">
        <w:t xml:space="preserve"> Corporation</w:t>
      </w:r>
      <w:r w:rsidR="00767C5F">
        <w:rPr>
          <w:noProof/>
          <w:lang w:val="en-US"/>
        </w:rPr>
        <w:t xml:space="preserve"> </w:t>
      </w:r>
      <w:r w:rsidR="00767C5F" w:rsidRPr="00767C5F">
        <w:rPr>
          <w:noProof/>
          <w:lang w:val="en-US"/>
        </w:rPr>
        <w:t>(JACOBSON, 1999)</w:t>
      </w:r>
      <w:r w:rsidR="000339E0">
        <w:t>.</w:t>
      </w:r>
    </w:p>
    <w:p w14:paraId="57AC5560" w14:textId="77777777" w:rsidR="0037170D" w:rsidRDefault="0037170D" w:rsidP="005B130B">
      <w:r>
        <w:t>Por muito tempo RUP foi largamente utilizado em grandes aplicações, assim ganhou a fama de que era um processo pesado.</w:t>
      </w:r>
      <w:r w:rsidR="002B5379">
        <w:t xml:space="preserve"> Com a crescente utilização de metodologias ágeis para desenvolvimento de software, a </w:t>
      </w:r>
      <w:proofErr w:type="spellStart"/>
      <w:r w:rsidR="002B5379">
        <w:t>Rational</w:t>
      </w:r>
      <w:proofErr w:type="spellEnd"/>
      <w:r w:rsidR="002B5379">
        <w:t xml:space="preserve"> Corporation tem seus esforços voltados para mostrar que o RUP é um processo adaptável e flexível</w:t>
      </w:r>
      <w:r w:rsidR="00740B21">
        <w:rPr>
          <w:noProof/>
          <w:lang w:val="en-US"/>
        </w:rPr>
        <w:t xml:space="preserve"> </w:t>
      </w:r>
      <w:r w:rsidR="00740B21" w:rsidRPr="00740B21">
        <w:rPr>
          <w:noProof/>
          <w:lang w:val="en-US"/>
        </w:rPr>
        <w:t>(EVANS, 2003)</w:t>
      </w:r>
      <w:r w:rsidR="002B5379">
        <w:t>.</w:t>
      </w:r>
    </w:p>
    <w:p w14:paraId="0954183F" w14:textId="77777777" w:rsidR="00A94D91" w:rsidRDefault="00A94D91" w:rsidP="005B130B">
      <w:r>
        <w:t>O processo unificado é dividido em quatro fases:</w:t>
      </w:r>
    </w:p>
    <w:p w14:paraId="7A32F097" w14:textId="77777777" w:rsidR="00A94D91" w:rsidRDefault="00A94D91" w:rsidP="00043143">
      <w:pPr>
        <w:numPr>
          <w:ilvl w:val="0"/>
          <w:numId w:val="15"/>
        </w:numPr>
      </w:pPr>
      <w:r>
        <w:t xml:space="preserve"> Concepção:</w:t>
      </w:r>
      <w:r w:rsidR="00D0256A">
        <w:t xml:space="preserve"> Etapa dedicada</w:t>
      </w:r>
      <w:r w:rsidR="007A6A30">
        <w:t xml:space="preserve"> à coleta de requisitos, levantamento dos principais riscos e um levantamento </w:t>
      </w:r>
      <w:r w:rsidR="00B609F5">
        <w:t>dos esforços</w:t>
      </w:r>
      <w:r w:rsidR="00747FD5">
        <w:t>.</w:t>
      </w:r>
    </w:p>
    <w:p w14:paraId="0F44CA8B" w14:textId="77777777" w:rsidR="00A94D91" w:rsidRDefault="00A94D91" w:rsidP="00043143">
      <w:pPr>
        <w:numPr>
          <w:ilvl w:val="0"/>
          <w:numId w:val="15"/>
        </w:numPr>
      </w:pPr>
      <w:r>
        <w:t xml:space="preserve"> Elaboração:</w:t>
      </w:r>
      <w:r w:rsidR="00930E5B">
        <w:t xml:space="preserve"> Os requisitos são estudados mais profundamente. A arquitetura do sistema é desenvolvida e testada com objetivo de reduzir riscos e obter uma estimativa mais precisa </w:t>
      </w:r>
      <w:r w:rsidR="00437EBF">
        <w:t>dos esforços. Esta etapa é subdividida em iterações que contêm: levantamento de requisitos, modelagem, programação e testes.</w:t>
      </w:r>
    </w:p>
    <w:p w14:paraId="5D1AE95F" w14:textId="77777777" w:rsidR="00A94D91" w:rsidRDefault="00A94D91" w:rsidP="00043143">
      <w:pPr>
        <w:numPr>
          <w:ilvl w:val="0"/>
          <w:numId w:val="15"/>
        </w:numPr>
      </w:pPr>
      <w:r>
        <w:t xml:space="preserve"> Construção:</w:t>
      </w:r>
      <w:r w:rsidR="001432DA">
        <w:t xml:space="preserve"> Com base na estrutura criada na etapa de elaboração, as implementações do sistemas são iniciadas. Essas implementações são divididas em iterações incluem codificação e testes de aceitação com os clientes.</w:t>
      </w:r>
    </w:p>
    <w:p w14:paraId="6C77C829" w14:textId="77777777" w:rsidR="00A94D91" w:rsidRPr="005B130B" w:rsidRDefault="00A94D91" w:rsidP="00043143">
      <w:pPr>
        <w:numPr>
          <w:ilvl w:val="0"/>
          <w:numId w:val="15"/>
        </w:numPr>
        <w:ind w:left="1430" w:hanging="361"/>
      </w:pPr>
      <w:r>
        <w:t xml:space="preserve"> Transição:</w:t>
      </w:r>
      <w:r w:rsidR="00D47982">
        <w:t xml:space="preserve"> </w:t>
      </w:r>
      <w:r w:rsidR="006B7036">
        <w:t>As implementações estão finalizadas e o sistema pode ser entregue para o cliente.</w:t>
      </w:r>
      <w:r w:rsidR="002A3C61">
        <w:t xml:space="preserve"> Alguns ajustes no sistema são aceitáveis antes da entrega final para o cliente.</w:t>
      </w:r>
    </w:p>
    <w:p w14:paraId="4A46C741" w14:textId="77777777" w:rsidR="0044615B" w:rsidRDefault="007864E2" w:rsidP="0044615B">
      <w:pPr>
        <w:pStyle w:val="Heading3"/>
      </w:pPr>
      <w:bookmarkStart w:id="139" w:name="_Toc178691200"/>
      <w:r>
        <w:lastRenderedPageBreak/>
        <w:t>PROGRAMAÇÃO EXTREMA</w:t>
      </w:r>
      <w:r w:rsidR="0021533E">
        <w:t xml:space="preserve"> (</w:t>
      </w:r>
      <w:r w:rsidR="0044615B">
        <w:t>XP</w:t>
      </w:r>
      <w:r w:rsidR="0021533E">
        <w:t>)</w:t>
      </w:r>
      <w:bookmarkEnd w:id="139"/>
    </w:p>
    <w:p w14:paraId="1856D3EB" w14:textId="77777777" w:rsidR="00CD6D91" w:rsidRDefault="007864E2" w:rsidP="00CD6D91">
      <w:r>
        <w:t xml:space="preserve">Depois de muitos anos trabalhando com desenvolvimento de software, Kent Beck propôs uma metodologia para desenvolvimento de software conhecida como Programação Extrema </w:t>
      </w:r>
      <w:r w:rsidRPr="007864E2">
        <w:rPr>
          <w:b/>
        </w:rPr>
        <w:t>(XP)</w:t>
      </w:r>
      <w:r w:rsidR="00962D8F">
        <w:t xml:space="preserve">, também conhecida como </w:t>
      </w:r>
      <w:r w:rsidR="00962D8F" w:rsidRPr="00962D8F">
        <w:rPr>
          <w:i/>
        </w:rPr>
        <w:t xml:space="preserve">Extreme </w:t>
      </w:r>
      <w:proofErr w:type="spellStart"/>
      <w:r w:rsidR="00962D8F" w:rsidRPr="00962D8F">
        <w:rPr>
          <w:i/>
        </w:rPr>
        <w:t>Programming</w:t>
      </w:r>
      <w:proofErr w:type="spellEnd"/>
      <w:r>
        <w:t>.</w:t>
      </w:r>
    </w:p>
    <w:p w14:paraId="560CA6E7" w14:textId="77777777" w:rsidR="00CA457A" w:rsidRDefault="00CA457A" w:rsidP="00CD6D91">
      <w:r>
        <w:t xml:space="preserve">Com base em sua experiência com </w:t>
      </w:r>
      <w:proofErr w:type="spellStart"/>
      <w:r>
        <w:t>SmallTalk</w:t>
      </w:r>
      <w:proofErr w:type="spellEnd"/>
      <w:r>
        <w:t>, em 1996 Beck publicou seu livro sobre técnicas para programação</w:t>
      </w:r>
      <w:r w:rsidR="009E6E34">
        <w:rPr>
          <w:noProof/>
          <w:lang w:val="en-US"/>
        </w:rPr>
        <w:t xml:space="preserve"> </w:t>
      </w:r>
      <w:r w:rsidR="009E6E34" w:rsidRPr="009E6E34">
        <w:rPr>
          <w:noProof/>
          <w:lang w:val="en-US"/>
        </w:rPr>
        <w:t>(BECK, 1996)</w:t>
      </w:r>
      <w:r>
        <w:t>.</w:t>
      </w:r>
      <w:r w:rsidR="00B1274D">
        <w:t xml:space="preserve"> No mesmo ano da publicação do livro, Beck foi convidado para liderar um projeto muito importante na Chrysler, era um sistema para controlar a folha de pagamento da empresa, este sistema já estava com prazos e custos estourados</w:t>
      </w:r>
      <w:r w:rsidR="003037D2">
        <w:t xml:space="preserve"> e ainda não possuía resultados.</w:t>
      </w:r>
      <w:r w:rsidR="00B339BD">
        <w:t xml:space="preserve"> Com a participação de Martin Fowler e Ron </w:t>
      </w:r>
      <w:proofErr w:type="spellStart"/>
      <w:r w:rsidR="00B339BD">
        <w:t>Jeffries</w:t>
      </w:r>
      <w:proofErr w:type="spellEnd"/>
      <w:r w:rsidR="00B339BD">
        <w:t>, Beck conseguiu alta produtividade para a equipe e eles conseguiram entregar um sistema de excelente qualidade começando do zero e gastando menos tempo do que foi gasto nas tentativas anteriores.</w:t>
      </w:r>
    </w:p>
    <w:p w14:paraId="3E6BBF2A" w14:textId="77777777" w:rsidR="009B4BAC" w:rsidRDefault="009B4BAC" w:rsidP="00CD6D91">
      <w:r>
        <w:t>Neste projeto da Chrysler, Beck decidiu utilizar uma série de práticas que foram consideradas eficientes em outros projetos, este foi o início da Programação Extrema.</w:t>
      </w:r>
      <w:r w:rsidR="00F307D9">
        <w:t xml:space="preserve"> Algumas das práticas utilizadas</w:t>
      </w:r>
      <w:r w:rsidR="008C2C64">
        <w:t>, que foram impactantes para o aumento da qualidade do produto,</w:t>
      </w:r>
      <w:r w:rsidR="00F307D9">
        <w:t xml:space="preserve"> </w:t>
      </w:r>
      <w:r w:rsidR="008C2C64">
        <w:t>são</w:t>
      </w:r>
      <w:r w:rsidR="00F307D9">
        <w:t>:</w:t>
      </w:r>
    </w:p>
    <w:p w14:paraId="46918087" w14:textId="77777777" w:rsidR="00F307D9" w:rsidRDefault="00F307D9" w:rsidP="00043143">
      <w:pPr>
        <w:numPr>
          <w:ilvl w:val="0"/>
          <w:numId w:val="16"/>
        </w:numPr>
      </w:pPr>
      <w:r>
        <w:t xml:space="preserve"> Revisão de código;</w:t>
      </w:r>
    </w:p>
    <w:p w14:paraId="56FCA5D1" w14:textId="77777777" w:rsidR="00F307D9" w:rsidRDefault="008C2C64" w:rsidP="00043143">
      <w:pPr>
        <w:numPr>
          <w:ilvl w:val="0"/>
          <w:numId w:val="16"/>
        </w:numPr>
      </w:pPr>
      <w:r>
        <w:t xml:space="preserve"> Testes;</w:t>
      </w:r>
    </w:p>
    <w:p w14:paraId="3572168C" w14:textId="77777777" w:rsidR="008C2C64" w:rsidRDefault="008C2C64" w:rsidP="00043143">
      <w:pPr>
        <w:numPr>
          <w:ilvl w:val="0"/>
          <w:numId w:val="16"/>
        </w:numPr>
      </w:pPr>
      <w:r>
        <w:t xml:space="preserve"> Integração rápida;</w:t>
      </w:r>
    </w:p>
    <w:p w14:paraId="74D7C79B" w14:textId="77777777" w:rsidR="008C2C64" w:rsidRDefault="008C2C64" w:rsidP="00043143">
      <w:pPr>
        <w:numPr>
          <w:ilvl w:val="0"/>
          <w:numId w:val="16"/>
        </w:numPr>
      </w:pPr>
      <w:r>
        <w:t xml:space="preserve"> Feedback do cliente;</w:t>
      </w:r>
    </w:p>
    <w:p w14:paraId="151181D8" w14:textId="77777777" w:rsidR="008C2C64" w:rsidRDefault="008C2C64" w:rsidP="00043143">
      <w:pPr>
        <w:numPr>
          <w:ilvl w:val="0"/>
          <w:numId w:val="16"/>
        </w:numPr>
      </w:pPr>
      <w:r>
        <w:t xml:space="preserve"> Design simples;</w:t>
      </w:r>
    </w:p>
    <w:p w14:paraId="5BAEEABF" w14:textId="77777777" w:rsidR="0013318E" w:rsidRDefault="0013318E" w:rsidP="0013318E"/>
    <w:p w14:paraId="607092D4" w14:textId="77777777" w:rsidR="0013318E" w:rsidRDefault="0013318E" w:rsidP="0013318E">
      <w:r>
        <w:t xml:space="preserve">Além de aplicar as práticas descritas acima, Beck intensificou o uso destas práticas, como por exemplo: </w:t>
      </w:r>
    </w:p>
    <w:p w14:paraId="59BDA901" w14:textId="77777777" w:rsidR="0013318E" w:rsidRDefault="0013318E" w:rsidP="00043143">
      <w:pPr>
        <w:numPr>
          <w:ilvl w:val="0"/>
          <w:numId w:val="17"/>
        </w:numPr>
      </w:pPr>
      <w:r>
        <w:t xml:space="preserve"> Intensificou a revisão de código através da programação em pares;</w:t>
      </w:r>
    </w:p>
    <w:p w14:paraId="5C096AF8" w14:textId="77777777" w:rsidR="0013318E" w:rsidRDefault="0013318E" w:rsidP="00043143">
      <w:pPr>
        <w:numPr>
          <w:ilvl w:val="0"/>
          <w:numId w:val="17"/>
        </w:numPr>
      </w:pPr>
      <w:r>
        <w:t xml:space="preserve"> Intensificou o uso de testes com testes automatizados;</w:t>
      </w:r>
    </w:p>
    <w:p w14:paraId="7059A39A" w14:textId="77777777" w:rsidR="0013318E" w:rsidRDefault="0013318E" w:rsidP="00043143">
      <w:pPr>
        <w:numPr>
          <w:ilvl w:val="0"/>
          <w:numId w:val="17"/>
        </w:numPr>
      </w:pPr>
      <w:r>
        <w:t xml:space="preserve"> Intensificou o feedback do cliente fazendo o cliente mais presente no desenvolvimento do software.</w:t>
      </w:r>
    </w:p>
    <w:p w14:paraId="39E64049" w14:textId="77777777" w:rsidR="003867AA" w:rsidRDefault="003867AA" w:rsidP="003867AA">
      <w:r>
        <w:t>Com base nestes princípios e práticas utilizados, em 1999, Beck publicou um livro</w:t>
      </w:r>
      <w:r>
        <w:rPr>
          <w:noProof/>
          <w:lang w:val="en-US"/>
        </w:rPr>
        <w:t xml:space="preserve"> </w:t>
      </w:r>
      <w:r w:rsidRPr="003867AA">
        <w:rPr>
          <w:noProof/>
          <w:lang w:val="en-US"/>
        </w:rPr>
        <w:t>(BECK, 1999)</w:t>
      </w:r>
      <w:r>
        <w:t xml:space="preserve"> que ajudou a popularizar a metodologia em questão. O livro aborda os principais valores da metodologia:</w:t>
      </w:r>
    </w:p>
    <w:p w14:paraId="513CF561" w14:textId="77777777" w:rsidR="003867AA" w:rsidRDefault="00264B53" w:rsidP="00043143">
      <w:pPr>
        <w:numPr>
          <w:ilvl w:val="0"/>
          <w:numId w:val="18"/>
        </w:numPr>
      </w:pPr>
      <w:r>
        <w:lastRenderedPageBreak/>
        <w:t xml:space="preserve"> Comunicação: </w:t>
      </w:r>
      <w:r w:rsidR="005F47A1">
        <w:t>é fundamental para conseguir atender as necessidades do cliente, a presença do cliente aumenta o feedback e favorece o desenvolvimento de um produto com mais qualidade.</w:t>
      </w:r>
    </w:p>
    <w:p w14:paraId="2A9E614E" w14:textId="77777777" w:rsidR="005F47A1" w:rsidRDefault="005F47A1" w:rsidP="00043143">
      <w:pPr>
        <w:numPr>
          <w:ilvl w:val="0"/>
          <w:numId w:val="18"/>
        </w:numPr>
      </w:pPr>
      <w:r>
        <w:t xml:space="preserve"> Simplicidade: </w:t>
      </w:r>
      <w:r w:rsidR="00E017D1">
        <w:t>deve ser sempre utilizada para evitar que o tempo da equipe seja gasto com atividades que não precisam ser complexas. Além disso a complexidade aumenta a possibilidade de introdução de erros. Quanto mais simples for o código desenvolvimento mais facilmente um desenvolvedor pode compreender o que foi feito e conseguir contribuir.</w:t>
      </w:r>
    </w:p>
    <w:p w14:paraId="1907C9BA" w14:textId="77777777" w:rsidR="00AB78D5" w:rsidRDefault="00AB78D5" w:rsidP="00043143">
      <w:pPr>
        <w:numPr>
          <w:ilvl w:val="0"/>
          <w:numId w:val="18"/>
        </w:numPr>
      </w:pPr>
      <w:r>
        <w:t xml:space="preserve"> Coragem: </w:t>
      </w:r>
      <w:r w:rsidR="00A96A7E">
        <w:t>é comum existir uma resistência em relação às mudanças, mesmo assim as mudanças são necessárias</w:t>
      </w:r>
      <w:r w:rsidR="00881839">
        <w:t>,</w:t>
      </w:r>
      <w:r w:rsidR="00A96A7E">
        <w:t xml:space="preserve"> tendo em vista que podemos não tomar as melhores decisões durante o desenvolvimento de um </w:t>
      </w:r>
      <w:r w:rsidR="00214267">
        <w:t>sistema</w:t>
      </w:r>
      <w:r w:rsidR="00A96A7E">
        <w:t>. Para garantir que o sistema a ser desenvolvido está tomando o rumo correto deve-se ter coragem para mudar e inovar.</w:t>
      </w:r>
    </w:p>
    <w:p w14:paraId="5AD2969F" w14:textId="77777777" w:rsidR="00182620" w:rsidRDefault="00182620" w:rsidP="00043143">
      <w:pPr>
        <w:numPr>
          <w:ilvl w:val="0"/>
          <w:numId w:val="18"/>
        </w:numPr>
      </w:pPr>
      <w:r>
        <w:t xml:space="preserve"> </w:t>
      </w:r>
      <w:r w:rsidRPr="00104804">
        <w:rPr>
          <w:i/>
        </w:rPr>
        <w:t>Feedback</w:t>
      </w:r>
      <w:r>
        <w:t xml:space="preserve">: </w:t>
      </w:r>
      <w:r w:rsidR="00D51F40">
        <w:t>deve ser constante entre os participantes de um projeto para compartilhar soluções e problemas, aumentando o nível de entendimento de todos sobre o projeto.</w:t>
      </w:r>
      <w:r w:rsidR="005E2CD0">
        <w:t xml:space="preserve"> Quanto mais cedo um problema for detectado e compartilhado mais cedo ele será resolvido e todos saberão com lidar com ele posteriormente.</w:t>
      </w:r>
    </w:p>
    <w:p w14:paraId="5BE9387D" w14:textId="77777777" w:rsidR="005C69C5" w:rsidRPr="007864E2" w:rsidRDefault="005C69C5" w:rsidP="00043143">
      <w:pPr>
        <w:numPr>
          <w:ilvl w:val="0"/>
          <w:numId w:val="18"/>
        </w:numPr>
      </w:pPr>
      <w:r>
        <w:t xml:space="preserve"> Respeito: </w:t>
      </w:r>
      <w:r w:rsidR="006C55F6">
        <w:t>deve existir entre os participantes de um projeto para que os outros valores possam ser eficazes.</w:t>
      </w:r>
      <w:r w:rsidR="00B62DEE">
        <w:t xml:space="preserve"> A falta de respeito pode comprometer a comunicação e o feedback, reduzindo a transparência entre os membros da equipe. </w:t>
      </w:r>
    </w:p>
    <w:p w14:paraId="1D28EE60" w14:textId="77777777" w:rsidR="0044615B" w:rsidRDefault="0044615B" w:rsidP="0044615B">
      <w:pPr>
        <w:pStyle w:val="Heading3"/>
      </w:pPr>
      <w:bookmarkStart w:id="140" w:name="_Toc178691201"/>
      <w:r>
        <w:t>LEAN</w:t>
      </w:r>
      <w:bookmarkEnd w:id="140"/>
    </w:p>
    <w:p w14:paraId="464D9FFB" w14:textId="77777777" w:rsidR="009551DD" w:rsidRDefault="00C23F57" w:rsidP="009551DD">
      <w:r>
        <w:t xml:space="preserve">Na década de 40 a Toyota ainda era uma pequena empresa, que percebeu a possibilidade de crescimento se conseguisse produzir veículos baratos e com qualidade. </w:t>
      </w:r>
      <w:proofErr w:type="spellStart"/>
      <w:r>
        <w:t>Taiichi</w:t>
      </w:r>
      <w:proofErr w:type="spellEnd"/>
      <w:r>
        <w:t xml:space="preserve"> </w:t>
      </w:r>
      <w:proofErr w:type="spellStart"/>
      <w:r>
        <w:t>Ohno</w:t>
      </w:r>
      <w:proofErr w:type="spellEnd"/>
      <w:r>
        <w:t xml:space="preserve"> e </w:t>
      </w:r>
      <w:proofErr w:type="spellStart"/>
      <w:r>
        <w:t>Shigeo</w:t>
      </w:r>
      <w:proofErr w:type="spellEnd"/>
      <w:r>
        <w:t xml:space="preserve"> </w:t>
      </w:r>
      <w:proofErr w:type="spellStart"/>
      <w:r>
        <w:t>Shingo</w:t>
      </w:r>
      <w:proofErr w:type="spellEnd"/>
      <w:r>
        <w:t xml:space="preserve"> receberam o desafio para reduzir os custos na linha de produção da Toyota, para atingir o objetivo proposto, eles propuseram a eliminação de todo desperdício presente desde a fabricação até a entrega do produto. </w:t>
      </w:r>
      <w:r w:rsidR="00372930">
        <w:t xml:space="preserve">As mudanças para redução de custo foram base para o início do pensamento </w:t>
      </w:r>
      <w:proofErr w:type="spellStart"/>
      <w:r w:rsidR="00372930" w:rsidRPr="002863BB">
        <w:rPr>
          <w:i/>
        </w:rPr>
        <w:t>Lean</w:t>
      </w:r>
      <w:proofErr w:type="spellEnd"/>
      <w:r w:rsidR="00372930">
        <w:t>.</w:t>
      </w:r>
      <w:r w:rsidR="006C3E3C">
        <w:t xml:space="preserve"> Os princípios elementares para a cultura </w:t>
      </w:r>
      <w:proofErr w:type="spellStart"/>
      <w:r w:rsidR="006C3E3C" w:rsidRPr="002850F4">
        <w:rPr>
          <w:i/>
        </w:rPr>
        <w:t>Lean</w:t>
      </w:r>
      <w:proofErr w:type="spellEnd"/>
      <w:r w:rsidR="006C3E3C">
        <w:t xml:space="preserve"> utilizada pela Toyota eram</w:t>
      </w:r>
      <w:r w:rsidR="00486DB4">
        <w:rPr>
          <w:noProof/>
          <w:lang w:val="en-US"/>
        </w:rPr>
        <w:t xml:space="preserve"> </w:t>
      </w:r>
      <w:r w:rsidR="00486DB4" w:rsidRPr="00486DB4">
        <w:rPr>
          <w:noProof/>
          <w:lang w:val="en-US"/>
        </w:rPr>
        <w:t>(OHNO, 1988)</w:t>
      </w:r>
      <w:r w:rsidR="006C3E3C">
        <w:t>:</w:t>
      </w:r>
    </w:p>
    <w:p w14:paraId="2AFF487C" w14:textId="77777777" w:rsidR="006C3E3C" w:rsidRDefault="006C3E3C" w:rsidP="00043143">
      <w:pPr>
        <w:numPr>
          <w:ilvl w:val="0"/>
          <w:numId w:val="19"/>
        </w:numPr>
      </w:pPr>
      <w:r>
        <w:lastRenderedPageBreak/>
        <w:t xml:space="preserve"> </w:t>
      </w:r>
      <w:r w:rsidRPr="00864E62">
        <w:rPr>
          <w:i/>
        </w:rPr>
        <w:t>Just in Time</w:t>
      </w:r>
      <w:r>
        <w:t>: Eliminou a necessidade de estocar itens para a produção, eliminado custos e problemas de armazenamento.</w:t>
      </w:r>
    </w:p>
    <w:p w14:paraId="1E8C90E5" w14:textId="77777777" w:rsidR="00471BE3" w:rsidRDefault="006C3E3C" w:rsidP="00043143">
      <w:pPr>
        <w:numPr>
          <w:ilvl w:val="0"/>
          <w:numId w:val="19"/>
        </w:numPr>
      </w:pPr>
      <w:r>
        <w:t xml:space="preserve"> </w:t>
      </w:r>
      <w:r w:rsidRPr="003760FD">
        <w:rPr>
          <w:i/>
        </w:rPr>
        <w:t xml:space="preserve">Stop </w:t>
      </w:r>
      <w:proofErr w:type="spellStart"/>
      <w:r w:rsidRPr="003760FD">
        <w:rPr>
          <w:i/>
        </w:rPr>
        <w:t>the</w:t>
      </w:r>
      <w:proofErr w:type="spellEnd"/>
      <w:r w:rsidRPr="003760FD">
        <w:rPr>
          <w:i/>
        </w:rPr>
        <w:t xml:space="preserve"> </w:t>
      </w:r>
      <w:proofErr w:type="spellStart"/>
      <w:r w:rsidRPr="003760FD">
        <w:rPr>
          <w:i/>
        </w:rPr>
        <w:t>line</w:t>
      </w:r>
      <w:proofErr w:type="spellEnd"/>
      <w:r>
        <w:t xml:space="preserve">: </w:t>
      </w:r>
      <w:r w:rsidR="00664C7E">
        <w:t>uma parada na linha de produção era forçada se um defeito fosse encontrado, evitando a produção de produtos com erros. A linha de produção só retomava o funcionamento normal quando o defeito fosse eliminado.</w:t>
      </w:r>
    </w:p>
    <w:p w14:paraId="119F5E7C" w14:textId="77777777" w:rsidR="00471BE3" w:rsidRDefault="00471BE3" w:rsidP="00471BE3">
      <w:r>
        <w:t>Mais tarde esses princípios foram estendidos para outras áreas da empresa.</w:t>
      </w:r>
    </w:p>
    <w:p w14:paraId="29F884DA" w14:textId="77777777" w:rsidR="0083065B" w:rsidRDefault="0083065B" w:rsidP="00471BE3">
      <w:r>
        <w:t xml:space="preserve">Os princípios </w:t>
      </w:r>
      <w:proofErr w:type="spellStart"/>
      <w:r>
        <w:t>Lean</w:t>
      </w:r>
      <w:proofErr w:type="spellEnd"/>
      <w:r>
        <w:t xml:space="preserve"> são voltados para a redução de custos e podem ser aplicados no desenvolvimento de qualquer tipo de produto. Alguns princípios podem surgir dependendo do contexto do produto a ser desenvolvido, no desenvolvimento de software podemos destacar os seguintes princípios</w:t>
      </w:r>
      <w:r w:rsidR="00FA77DB">
        <w:t xml:space="preserve"> elementares</w:t>
      </w:r>
      <w:r w:rsidR="00301101">
        <w:rPr>
          <w:noProof/>
          <w:lang w:val="en-US"/>
        </w:rPr>
        <w:t xml:space="preserve"> </w:t>
      </w:r>
      <w:r w:rsidR="00301101" w:rsidRPr="00301101">
        <w:rPr>
          <w:noProof/>
          <w:lang w:val="en-US"/>
        </w:rPr>
        <w:t>(POPPENDIECK, 2003)</w:t>
      </w:r>
      <w:r>
        <w:t>:</w:t>
      </w:r>
    </w:p>
    <w:p w14:paraId="3E0D75D0" w14:textId="77777777" w:rsidR="00CB7082" w:rsidRDefault="00CB7082" w:rsidP="00043143">
      <w:pPr>
        <w:numPr>
          <w:ilvl w:val="0"/>
          <w:numId w:val="20"/>
        </w:numPr>
      </w:pPr>
      <w:r>
        <w:t xml:space="preserve"> Elimine o desperdício:</w:t>
      </w:r>
      <w:r w:rsidR="002E47C3">
        <w:t xml:space="preserve"> </w:t>
      </w:r>
      <w:r w:rsidR="00CB27E6">
        <w:t xml:space="preserve">de acordo com o criado do pensamento </w:t>
      </w:r>
      <w:proofErr w:type="spellStart"/>
      <w:r w:rsidR="00CB27E6">
        <w:t>Lean</w:t>
      </w:r>
      <w:proofErr w:type="spellEnd"/>
      <w:r w:rsidR="00CB27E6">
        <w:t>, desperdício é tudo aquilo que não acrescenta valor ao produto na percepção do cliente. Alguns tipos de desperdícios que devem ser evitados durante o desenvolvimento de software são listados abaixo:</w:t>
      </w:r>
    </w:p>
    <w:p w14:paraId="256D8581" w14:textId="77777777" w:rsidR="00CB27E6" w:rsidRDefault="00DF65D8" w:rsidP="00043143">
      <w:pPr>
        <w:numPr>
          <w:ilvl w:val="1"/>
          <w:numId w:val="20"/>
        </w:numPr>
      </w:pPr>
      <w:r>
        <w:t xml:space="preserve"> Funcionalidades incompletas</w:t>
      </w:r>
      <w:r w:rsidR="001E0867">
        <w:t>, poderiam ser evitadas através de um planejamento prévio</w:t>
      </w:r>
      <w:r>
        <w:t>;</w:t>
      </w:r>
    </w:p>
    <w:p w14:paraId="75A770A4" w14:textId="77777777" w:rsidR="00DF65D8" w:rsidRDefault="00DF65D8" w:rsidP="00043143">
      <w:pPr>
        <w:numPr>
          <w:ilvl w:val="1"/>
          <w:numId w:val="20"/>
        </w:numPr>
      </w:pPr>
      <w:r>
        <w:t xml:space="preserve"> Excesso de processos</w:t>
      </w:r>
      <w:r w:rsidR="001E0867">
        <w:t>, normalmente não acrescentam valor para o cliente final</w:t>
      </w:r>
      <w:r>
        <w:t>;</w:t>
      </w:r>
    </w:p>
    <w:p w14:paraId="3399280F" w14:textId="77777777" w:rsidR="00DF65D8" w:rsidRDefault="00DF65D8" w:rsidP="00043143">
      <w:pPr>
        <w:numPr>
          <w:ilvl w:val="1"/>
          <w:numId w:val="20"/>
        </w:numPr>
      </w:pPr>
      <w:r>
        <w:t xml:space="preserve"> Antecipação de funcionalidades, pois aumenta a complexidade do sistema desnecessariamente;</w:t>
      </w:r>
    </w:p>
    <w:p w14:paraId="15A29142" w14:textId="77777777" w:rsidR="00094023" w:rsidRDefault="00094023" w:rsidP="00043143">
      <w:pPr>
        <w:numPr>
          <w:ilvl w:val="1"/>
          <w:numId w:val="20"/>
        </w:numPr>
      </w:pPr>
      <w:r>
        <w:t xml:space="preserve"> Troca de tarefas, pois o número excessivo de trocas de contexto reduz a produtividade;</w:t>
      </w:r>
    </w:p>
    <w:p w14:paraId="18AB413C" w14:textId="77777777" w:rsidR="0052448C" w:rsidRDefault="0052448C" w:rsidP="00043143">
      <w:pPr>
        <w:numPr>
          <w:ilvl w:val="1"/>
          <w:numId w:val="20"/>
        </w:numPr>
      </w:pPr>
      <w:r>
        <w:t xml:space="preserve"> Esperar por informações, ter que esperar em alguma etapa do ciclo de desenvolvimento atrasa todo o ciclo;</w:t>
      </w:r>
    </w:p>
    <w:p w14:paraId="7CF24D5F" w14:textId="77777777" w:rsidR="0052448C" w:rsidRDefault="0052448C" w:rsidP="00043143">
      <w:pPr>
        <w:numPr>
          <w:ilvl w:val="1"/>
          <w:numId w:val="20"/>
        </w:numPr>
      </w:pPr>
      <w:r>
        <w:t xml:space="preserve"> </w:t>
      </w:r>
      <w:r w:rsidR="003F7D5C">
        <w:t>Troca de pessoas entre equipes causa desperdício em razão da perda de conhecimento;</w:t>
      </w:r>
    </w:p>
    <w:p w14:paraId="768F26A7" w14:textId="77777777" w:rsidR="003F7D5C" w:rsidRDefault="0018468E" w:rsidP="00043143">
      <w:pPr>
        <w:numPr>
          <w:ilvl w:val="1"/>
          <w:numId w:val="20"/>
        </w:numPr>
      </w:pPr>
      <w:r>
        <w:t xml:space="preserve"> </w:t>
      </w:r>
      <w:r w:rsidR="001A3D80">
        <w:t>Defeitos causam desperdício pois o tempo gasto costuma ser muito grande quando se comparado com o tempo utilizado na prevenção;</w:t>
      </w:r>
    </w:p>
    <w:p w14:paraId="6CCAB94B" w14:textId="77777777" w:rsidR="00CB7082" w:rsidRDefault="00CB7082" w:rsidP="00043143">
      <w:pPr>
        <w:numPr>
          <w:ilvl w:val="0"/>
          <w:numId w:val="20"/>
        </w:numPr>
      </w:pPr>
      <w:r>
        <w:t xml:space="preserve"> Amplifique o aprendizado:</w:t>
      </w:r>
      <w:r w:rsidR="00E151BD">
        <w:t xml:space="preserve"> lições devem ser extraídas dos problemas enfrentados e disseminadas entre os membros da equipe</w:t>
      </w:r>
      <w:r w:rsidR="00D05DCD">
        <w:t>, criando uma base de conhecimento para ajudar na evolução e amadurecimento da equipe.</w:t>
      </w:r>
    </w:p>
    <w:p w14:paraId="3833705A" w14:textId="77777777" w:rsidR="00CB7082" w:rsidRDefault="00CB7082" w:rsidP="00043143">
      <w:pPr>
        <w:numPr>
          <w:ilvl w:val="0"/>
          <w:numId w:val="20"/>
        </w:numPr>
      </w:pPr>
      <w:r>
        <w:lastRenderedPageBreak/>
        <w:t xml:space="preserve"> Entregue rápido:</w:t>
      </w:r>
      <w:r w:rsidR="00EF4AF7">
        <w:t xml:space="preserve"> deve-se entregar pequenas partes funcionais do sistema de forma incremental para aumentar a interação com o cliente e aumentar a frequência com que o cliente dá feedbacks.</w:t>
      </w:r>
    </w:p>
    <w:p w14:paraId="2869FB26" w14:textId="77777777" w:rsidR="00CB7082" w:rsidRDefault="00CB7082" w:rsidP="00043143">
      <w:pPr>
        <w:numPr>
          <w:ilvl w:val="0"/>
          <w:numId w:val="20"/>
        </w:numPr>
      </w:pPr>
      <w:r>
        <w:t xml:space="preserve"> Valorize a equipe:</w:t>
      </w:r>
      <w:r w:rsidR="006258EB">
        <w:t xml:space="preserve"> as pessoas não devem ser tratadas </w:t>
      </w:r>
      <w:r w:rsidR="0030275D">
        <w:t xml:space="preserve">apenas </w:t>
      </w:r>
      <w:r w:rsidR="006258EB">
        <w:t>como re</w:t>
      </w:r>
      <w:r w:rsidR="0030275D">
        <w:t>cursos, os membros da equipe devem ter seu trabalho reconhecido para conseguirem motivação e assim contribuir para o desenvolvimento do produto de forma efetiva.</w:t>
      </w:r>
    </w:p>
    <w:p w14:paraId="04D49B1A" w14:textId="77777777" w:rsidR="00CB7082" w:rsidRPr="009551DD" w:rsidRDefault="00AA5B74" w:rsidP="00043143">
      <w:pPr>
        <w:numPr>
          <w:ilvl w:val="0"/>
          <w:numId w:val="20"/>
        </w:numPr>
      </w:pPr>
      <w:r>
        <w:t xml:space="preserve"> Adicione segurança:</w:t>
      </w:r>
      <w:r w:rsidR="00A52FA1">
        <w:t xml:space="preserve"> deve-se implementar soluções que deixe a equipe segura de que o produto que está sendo desenvolvido tem qualidade. Priorize a automatização de testes ao invés da detecção e correção de defeitos.</w:t>
      </w:r>
    </w:p>
    <w:p w14:paraId="6B4EF40F" w14:textId="77777777" w:rsidR="00CA7229" w:rsidRDefault="006B29B5" w:rsidP="00856020">
      <w:pPr>
        <w:pStyle w:val="Heading3"/>
      </w:pPr>
      <w:bookmarkStart w:id="141" w:name="_Toc178691202"/>
      <w:r>
        <w:t>TEST DRIVEN DEVELOPMENT (</w:t>
      </w:r>
      <w:r w:rsidR="0044615B">
        <w:t>TDD</w:t>
      </w:r>
      <w:r>
        <w:t>)</w:t>
      </w:r>
      <w:bookmarkEnd w:id="141"/>
    </w:p>
    <w:p w14:paraId="4EF5C574" w14:textId="77777777" w:rsidR="006E7028" w:rsidRDefault="00CA1362" w:rsidP="006E7028">
      <w:r>
        <w:t>Segundo</w:t>
      </w:r>
      <w:r w:rsidR="009B5809">
        <w:rPr>
          <w:noProof/>
          <w:lang w:val="en-US"/>
        </w:rPr>
        <w:t xml:space="preserve"> </w:t>
      </w:r>
      <w:r w:rsidR="006E7028" w:rsidRPr="006E7028">
        <w:rPr>
          <w:noProof/>
          <w:lang w:val="en-US"/>
        </w:rPr>
        <w:t>(FREEMAN, 2009)</w:t>
      </w:r>
      <w:r w:rsidR="007225B2">
        <w:t>, o desenvolvimento dirigido por testes (</w:t>
      </w:r>
      <w:r w:rsidR="007225B2" w:rsidRPr="007225B2">
        <w:rPr>
          <w:b/>
        </w:rPr>
        <w:t>TDD</w:t>
      </w:r>
      <w:r w:rsidR="007225B2">
        <w:t>)</w:t>
      </w:r>
      <w:r w:rsidR="007225B2">
        <w:rPr>
          <w:b/>
        </w:rPr>
        <w:t xml:space="preserve"> </w:t>
      </w:r>
      <w:r w:rsidR="007225B2">
        <w:t>é uma ideia simples que diz: escreva testes para o seu código antes escrever o próprio código. Utilizar TDD muda o papel que os testes tem no desenvolvimento de software, ao invés de utilizarmos os testes pra evitar que os clientes tenham problemas ao utilizar o sistema, o levantamento dos testes faz com que a equipe entenda a funcionalidade antes de implementá-la</w:t>
      </w:r>
      <w:r w:rsidR="00311D53">
        <w:t>.</w:t>
      </w:r>
    </w:p>
    <w:p w14:paraId="45A4E375" w14:textId="77777777" w:rsidR="00422033" w:rsidRDefault="00422033" w:rsidP="006E7028">
      <w:r>
        <w:t>TDD é uma prática muito usada em abordagens ágeis para desenvolvimento de software, é umas das principais práticas da Programação Extrema.</w:t>
      </w:r>
    </w:p>
    <w:p w14:paraId="61B6E40E" w14:textId="77777777" w:rsidR="00D14A1F" w:rsidRDefault="00D14A1F" w:rsidP="006E7028">
      <w:r>
        <w:t>O ciclo básico para quem usa TDD consiste em:</w:t>
      </w:r>
    </w:p>
    <w:p w14:paraId="4057E426" w14:textId="77777777" w:rsidR="00D14A1F" w:rsidRDefault="00D14A1F" w:rsidP="00043143">
      <w:pPr>
        <w:numPr>
          <w:ilvl w:val="0"/>
          <w:numId w:val="21"/>
        </w:numPr>
      </w:pPr>
      <w:r>
        <w:t xml:space="preserve"> Escrever um teste;</w:t>
      </w:r>
    </w:p>
    <w:p w14:paraId="06D85156" w14:textId="77777777" w:rsidR="00D14A1F" w:rsidRDefault="00D14A1F" w:rsidP="00043143">
      <w:pPr>
        <w:numPr>
          <w:ilvl w:val="0"/>
          <w:numId w:val="21"/>
        </w:numPr>
      </w:pPr>
      <w:r>
        <w:t xml:space="preserve"> Escrever o código para fazer o teste passar;</w:t>
      </w:r>
    </w:p>
    <w:p w14:paraId="33B50751" w14:textId="77777777" w:rsidR="00D14A1F" w:rsidRDefault="008F6F4D" w:rsidP="00043143">
      <w:pPr>
        <w:numPr>
          <w:ilvl w:val="0"/>
          <w:numId w:val="21"/>
        </w:numPr>
      </w:pPr>
      <w:r>
        <w:t xml:space="preserve"> Melhorar o código garantindo que os testes ainda estão passando;</w:t>
      </w:r>
    </w:p>
    <w:p w14:paraId="42E6754F" w14:textId="77777777" w:rsidR="008F6F4D" w:rsidRDefault="008F6F4D" w:rsidP="008F6F4D">
      <w:r>
        <w:t xml:space="preserve">Este ciclo deve ser repetido a cada mudança que for feita no sistema. A </w:t>
      </w:r>
      <w:r w:rsidR="001362F0">
        <w:t>FIGURA 2.2</w:t>
      </w:r>
      <w:r>
        <w:t xml:space="preserve"> representa o ciclo descrito anteriormente.</w:t>
      </w:r>
    </w:p>
    <w:p w14:paraId="1E2F2B19" w14:textId="77777777" w:rsidR="00417DD6" w:rsidRDefault="00CD491A" w:rsidP="000C06E0">
      <w:pPr>
        <w:pStyle w:val="FIGURA"/>
      </w:pPr>
      <w:r>
        <w:lastRenderedPageBreak/>
        <w:pict w14:anchorId="1A437931">
          <v:shape id="_x0000_i1027" type="#_x0000_t75" style="width:279.85pt;height:211.95pt">
            <v:imagedata r:id="rId14" o:title="cicloTDD"/>
          </v:shape>
        </w:pict>
      </w:r>
    </w:p>
    <w:p w14:paraId="129517EE" w14:textId="77777777" w:rsidR="00417DD6" w:rsidRDefault="00417DD6" w:rsidP="00417DD6">
      <w:pPr>
        <w:pStyle w:val="FIGURA"/>
      </w:pPr>
      <w:r>
        <w:t>Figura 2.2 – Ciclo básico para TDD</w:t>
      </w:r>
      <w:r w:rsidR="001362F0">
        <w:t xml:space="preserve">. FONTE </w:t>
      </w:r>
      <w:r w:rsidR="001362F0">
        <w:rPr>
          <w:noProof/>
          <w:lang w:val="en-US"/>
        </w:rPr>
        <w:t xml:space="preserve"> </w:t>
      </w:r>
      <w:r w:rsidR="001362F0" w:rsidRPr="001362F0">
        <w:rPr>
          <w:noProof/>
          <w:lang w:val="en-US"/>
        </w:rPr>
        <w:t>(FREEMAN, 2009)</w:t>
      </w:r>
    </w:p>
    <w:p w14:paraId="7CC3C1A0" w14:textId="77777777" w:rsidR="00EF5442" w:rsidRDefault="00EF5442" w:rsidP="00EF5442">
      <w:r>
        <w:t>A medida que o sistema vai sendo desenvolvido recebemos feedbacks relativos à implementação e design do sistema.</w:t>
      </w:r>
    </w:p>
    <w:p w14:paraId="7CE811DB" w14:textId="77777777" w:rsidR="00EF5442" w:rsidRDefault="00EF5442" w:rsidP="00EF5442">
      <w:r>
        <w:t>Quando escrevemos testes temos os seguintes benefícios:</w:t>
      </w:r>
    </w:p>
    <w:p w14:paraId="6E01ECC7" w14:textId="77777777" w:rsidR="00EF5442" w:rsidRDefault="00774133" w:rsidP="00043143">
      <w:pPr>
        <w:numPr>
          <w:ilvl w:val="0"/>
          <w:numId w:val="22"/>
        </w:numPr>
      </w:pPr>
      <w:r>
        <w:t xml:space="preserve"> Ajuda a ter uma ideia clara de qual deve ser o próximo passo para o desenvolvimento</w:t>
      </w:r>
      <w:r w:rsidR="00226F0F">
        <w:t>, o design tendo a ser melhor;</w:t>
      </w:r>
    </w:p>
    <w:p w14:paraId="5AE56FA0" w14:textId="77777777" w:rsidR="00774133" w:rsidRDefault="00774133" w:rsidP="00043143">
      <w:pPr>
        <w:numPr>
          <w:ilvl w:val="0"/>
          <w:numId w:val="22"/>
        </w:numPr>
      </w:pPr>
      <w:r>
        <w:t xml:space="preserve"> </w:t>
      </w:r>
      <w:r w:rsidR="00226F0F">
        <w:t>O desenvolvimento de componentes desacoplados é favorecido, tendo em vista que componentes desacoplados são mais fáceis de se testar;</w:t>
      </w:r>
    </w:p>
    <w:p w14:paraId="2EF8252B" w14:textId="77777777" w:rsidR="00226F0F" w:rsidRDefault="007710D4" w:rsidP="00043143">
      <w:pPr>
        <w:numPr>
          <w:ilvl w:val="0"/>
          <w:numId w:val="22"/>
        </w:numPr>
      </w:pPr>
      <w:r>
        <w:t xml:space="preserve"> </w:t>
      </w:r>
      <w:r w:rsidR="005C7762">
        <w:t>O código de teste ser como uma especificação executável do código desenvolvido;</w:t>
      </w:r>
    </w:p>
    <w:p w14:paraId="00B6A683" w14:textId="77777777" w:rsidR="008F55E4" w:rsidRDefault="008F55E4" w:rsidP="00043143">
      <w:pPr>
        <w:numPr>
          <w:ilvl w:val="0"/>
          <w:numId w:val="22"/>
        </w:numPr>
      </w:pPr>
      <w:r>
        <w:t xml:space="preserve"> </w:t>
      </w:r>
      <w:r w:rsidR="00EB1F05">
        <w:t>Ganha-se um conjunto de testes de regressão.</w:t>
      </w:r>
    </w:p>
    <w:p w14:paraId="7A1E926E" w14:textId="77777777" w:rsidR="00350E23" w:rsidRDefault="00C05BA3" w:rsidP="00350E23">
      <w:r>
        <w:t>Quando rodamos os testes que foram escritos anteriormente</w:t>
      </w:r>
      <w:r w:rsidR="00350E23">
        <w:t xml:space="preserve"> temos os seguintes benefícios</w:t>
      </w:r>
      <w:r>
        <w:t>:</w:t>
      </w:r>
    </w:p>
    <w:p w14:paraId="01E47190" w14:textId="77777777" w:rsidR="00350E23" w:rsidRDefault="003714BD" w:rsidP="00043143">
      <w:pPr>
        <w:numPr>
          <w:ilvl w:val="0"/>
          <w:numId w:val="23"/>
        </w:numPr>
      </w:pPr>
      <w:r>
        <w:t xml:space="preserve"> Facilidade na detecção  de erros, o erro é detectado de forma instantânea, assim que o conjunto de testes é</w:t>
      </w:r>
      <w:r w:rsidR="007C4756">
        <w:t xml:space="preserve"> executado;</w:t>
      </w:r>
    </w:p>
    <w:p w14:paraId="33E55A09" w14:textId="77777777" w:rsidR="009A1E9B" w:rsidRDefault="009A1E9B" w:rsidP="00043143">
      <w:pPr>
        <w:numPr>
          <w:ilvl w:val="0"/>
          <w:numId w:val="23"/>
        </w:numPr>
      </w:pPr>
      <w:r>
        <w:t xml:space="preserve"> Ajuda a saber quando a funcionalidade está terminada, evitando a criação de partes de código desnecessárias para a funcionalidade em questão.</w:t>
      </w:r>
    </w:p>
    <w:p w14:paraId="00BBD202" w14:textId="77777777" w:rsidR="00437C0D" w:rsidRDefault="00437C0D" w:rsidP="00437C0D"/>
    <w:p w14:paraId="40744CD3" w14:textId="77777777" w:rsidR="00C05BA3" w:rsidRPr="00EF5442" w:rsidRDefault="00C05BA3" w:rsidP="00C05BA3"/>
    <w:p w14:paraId="48B41A09" w14:textId="77777777" w:rsidR="00284030" w:rsidRPr="00113FF7" w:rsidRDefault="00AF167E" w:rsidP="006F3AA5">
      <w:pPr>
        <w:pStyle w:val="Heading1"/>
      </w:pPr>
      <w:bookmarkStart w:id="142" w:name="_Toc178691203"/>
      <w:r>
        <w:lastRenderedPageBreak/>
        <w:t>METODOLOGIA</w:t>
      </w:r>
      <w:bookmarkEnd w:id="142"/>
    </w:p>
    <w:p w14:paraId="4057B957" w14:textId="7B6577BA" w:rsidR="008D60C9" w:rsidRDefault="008D60C9" w:rsidP="007E6AEB">
      <w:r>
        <w:t>Neste cap</w:t>
      </w:r>
      <w:r w:rsidR="00D619D0">
        <w:t>í</w:t>
      </w:r>
      <w:r>
        <w:t xml:space="preserve">tulo, </w:t>
      </w:r>
      <w:r w:rsidR="0003384C">
        <w:t xml:space="preserve">será apresentado </w:t>
      </w:r>
      <w:r w:rsidR="006814F1">
        <w:t>com</w:t>
      </w:r>
      <w:r w:rsidR="0003384C">
        <w:t>o</w:t>
      </w:r>
      <w:r w:rsidR="006814F1">
        <w:t xml:space="preserve"> o sistema foi desenvolvido, as ferramentas escolhidas </w:t>
      </w:r>
      <w:r w:rsidR="001C4A8E">
        <w:t>e mais detalhes sobre o estudo</w:t>
      </w:r>
      <w:r>
        <w:t>.</w:t>
      </w:r>
    </w:p>
    <w:p w14:paraId="359F8AC9" w14:textId="603558A8" w:rsidR="00926E8C" w:rsidRDefault="00C86E55" w:rsidP="00926E8C">
      <w:r>
        <w:t xml:space="preserve">Como estudo de caso foi desenvolvido um sistema de catálogo digital que possibilita </w:t>
      </w:r>
      <w:r w:rsidR="00C717BC">
        <w:t>ao usuário cadastrar</w:t>
      </w:r>
      <w:r>
        <w:t xml:space="preserve"> seus itens e, em seguida, </w:t>
      </w:r>
      <w:r w:rsidR="00C717BC">
        <w:t xml:space="preserve">visualizar os mesmos </w:t>
      </w:r>
      <w:r>
        <w:t xml:space="preserve">em um </w:t>
      </w:r>
      <w:r w:rsidR="00EF0BEB">
        <w:t xml:space="preserve">dispositivo móvel, celular ou </w:t>
      </w:r>
      <w:proofErr w:type="spellStart"/>
      <w:r w:rsidR="00EF0BEB">
        <w:t>tablet</w:t>
      </w:r>
      <w:proofErr w:type="spellEnd"/>
      <w:r>
        <w:t>.</w:t>
      </w:r>
    </w:p>
    <w:p w14:paraId="060671C6" w14:textId="65AAEF79" w:rsidR="00043143" w:rsidRDefault="00043143" w:rsidP="00926E8C">
      <w:r>
        <w:t>Catálogo digital é um termo muito amplo qu</w:t>
      </w:r>
      <w:r w:rsidR="00EC3603">
        <w:t>e pode ser utilizado em diversos contextos</w:t>
      </w:r>
      <w:r>
        <w:t>, como:</w:t>
      </w:r>
    </w:p>
    <w:p w14:paraId="49AC0183" w14:textId="45DC23E9" w:rsidR="00043143" w:rsidRDefault="00043143" w:rsidP="00043143">
      <w:pPr>
        <w:numPr>
          <w:ilvl w:val="0"/>
          <w:numId w:val="28"/>
        </w:numPr>
      </w:pPr>
      <w:r>
        <w:t xml:space="preserve"> Catálogo de Roupas;</w:t>
      </w:r>
    </w:p>
    <w:p w14:paraId="6A547A13" w14:textId="22981F0E" w:rsidR="00043143" w:rsidRDefault="00043143" w:rsidP="00043143">
      <w:pPr>
        <w:numPr>
          <w:ilvl w:val="0"/>
          <w:numId w:val="28"/>
        </w:numPr>
      </w:pPr>
      <w:r>
        <w:t xml:space="preserve"> Catálogo de Remédios;</w:t>
      </w:r>
    </w:p>
    <w:p w14:paraId="3AD899FC" w14:textId="4C56A45C" w:rsidR="00043143" w:rsidRDefault="00043143" w:rsidP="00043143">
      <w:pPr>
        <w:numPr>
          <w:ilvl w:val="0"/>
          <w:numId w:val="28"/>
        </w:numPr>
      </w:pPr>
      <w:r>
        <w:t xml:space="preserve"> Catálogo de Imóveis;</w:t>
      </w:r>
    </w:p>
    <w:p w14:paraId="4333BB38" w14:textId="2056DD8B" w:rsidR="00043143" w:rsidRDefault="00043143" w:rsidP="00043143">
      <w:pPr>
        <w:numPr>
          <w:ilvl w:val="0"/>
          <w:numId w:val="28"/>
        </w:numPr>
      </w:pPr>
      <w:r>
        <w:t xml:space="preserve"> Catálogos de Automóveis;</w:t>
      </w:r>
    </w:p>
    <w:p w14:paraId="429C6F36" w14:textId="11DFA27F" w:rsidR="00043143" w:rsidRDefault="00043143" w:rsidP="00043143">
      <w:r>
        <w:t>Pode-se ver que existem inúmeras aplicações para este tipo de a</w:t>
      </w:r>
      <w:r w:rsidR="00E17CDF">
        <w:t>plicação, este trabalho aborda</w:t>
      </w:r>
      <w:r>
        <w:t xml:space="preserve"> a situação em que o catálogo digital </w:t>
      </w:r>
      <w:r w:rsidR="00E17CDF">
        <w:t>é</w:t>
      </w:r>
      <w:r>
        <w:t xml:space="preserve"> utilizado por um restaurante.</w:t>
      </w:r>
    </w:p>
    <w:p w14:paraId="006E11EE" w14:textId="26067D08" w:rsidR="0003384C" w:rsidRDefault="0003384C" w:rsidP="007E6AEB">
      <w:r>
        <w:t xml:space="preserve">O sistema </w:t>
      </w:r>
      <w:r w:rsidR="00C86E55">
        <w:t>pode</w:t>
      </w:r>
      <w:r w:rsidR="00DB5C96">
        <w:t xml:space="preserve"> ser </w:t>
      </w:r>
      <w:r w:rsidR="00B21714">
        <w:t>dividido</w:t>
      </w:r>
      <w:r w:rsidR="00DB5C96">
        <w:t xml:space="preserve"> </w:t>
      </w:r>
      <w:r w:rsidR="00C86E55">
        <w:t xml:space="preserve">em dois blocos básicos, </w:t>
      </w:r>
      <w:r w:rsidR="001A498E">
        <w:t>de acordo com</w:t>
      </w:r>
      <w:r w:rsidR="00DB5C96">
        <w:t xml:space="preserve"> a </w:t>
      </w:r>
      <w:r w:rsidR="00E4558A">
        <w:t>FIGURA 3.1:</w:t>
      </w:r>
    </w:p>
    <w:p w14:paraId="19B28A57" w14:textId="77777777" w:rsidR="00E4558A" w:rsidRDefault="00CD491A" w:rsidP="007E6AEB">
      <w:r>
        <w:pict w14:anchorId="298CFB1C">
          <v:shape id="_x0000_i1028" type="#_x0000_t75" style="width:390.75pt;height:88.25pt">
            <v:imagedata r:id="rId15" o:title="Diagrama em blocos"/>
          </v:shape>
        </w:pict>
      </w:r>
    </w:p>
    <w:p w14:paraId="7171EBE4" w14:textId="77777777" w:rsidR="00B21714" w:rsidRDefault="00B21714" w:rsidP="00B21714">
      <w:pPr>
        <w:pStyle w:val="FIGURA"/>
      </w:pPr>
      <w:r>
        <w:t>Figura 3.1 – Diagrama em blocos do sistema</w:t>
      </w:r>
    </w:p>
    <w:p w14:paraId="3A738FB0" w14:textId="77777777" w:rsidR="006547E8" w:rsidRDefault="006547E8" w:rsidP="006547E8"/>
    <w:p w14:paraId="7E5C2CEC" w14:textId="77777777" w:rsidR="006547E8" w:rsidRDefault="006547E8" w:rsidP="006547E8">
      <w:r>
        <w:t>O sistema Web que está representado na FIGURA 3.1 é responsável pelos seguintes itens:</w:t>
      </w:r>
    </w:p>
    <w:p w14:paraId="31345FB5" w14:textId="77777777" w:rsidR="006547E8" w:rsidRDefault="006547E8" w:rsidP="00043143">
      <w:pPr>
        <w:numPr>
          <w:ilvl w:val="0"/>
          <w:numId w:val="24"/>
        </w:numPr>
      </w:pPr>
      <w:r>
        <w:t xml:space="preserve"> Controle de usuários;</w:t>
      </w:r>
    </w:p>
    <w:p w14:paraId="414873E7" w14:textId="77777777" w:rsidR="006547E8" w:rsidRDefault="006547E8" w:rsidP="00043143">
      <w:pPr>
        <w:numPr>
          <w:ilvl w:val="0"/>
          <w:numId w:val="24"/>
        </w:numPr>
      </w:pPr>
      <w:r>
        <w:t xml:space="preserve"> Gerenciamento de categorias dos itens;</w:t>
      </w:r>
    </w:p>
    <w:p w14:paraId="139333E5" w14:textId="77777777" w:rsidR="006547E8" w:rsidRDefault="006547E8" w:rsidP="00043143">
      <w:pPr>
        <w:numPr>
          <w:ilvl w:val="0"/>
          <w:numId w:val="24"/>
        </w:numPr>
      </w:pPr>
      <w:r>
        <w:t xml:space="preserve"> Gerenciamento dos itens;</w:t>
      </w:r>
    </w:p>
    <w:p w14:paraId="113A9CE7" w14:textId="77777777" w:rsidR="00CF3FAF" w:rsidRDefault="00CF3FAF" w:rsidP="00043143">
      <w:pPr>
        <w:numPr>
          <w:ilvl w:val="0"/>
          <w:numId w:val="24"/>
        </w:numPr>
      </w:pPr>
      <w:r>
        <w:t xml:space="preserve"> Prover interface HTTP para comunicação com o sistema mobile;</w:t>
      </w:r>
    </w:p>
    <w:p w14:paraId="10A2130D" w14:textId="77777777" w:rsidR="006547E8" w:rsidRDefault="006547E8" w:rsidP="00043143">
      <w:pPr>
        <w:numPr>
          <w:ilvl w:val="0"/>
          <w:numId w:val="24"/>
        </w:numPr>
      </w:pPr>
      <w:r>
        <w:t xml:space="preserve"> Disponibilizar o aplicativos mobile para download;</w:t>
      </w:r>
    </w:p>
    <w:p w14:paraId="34C197FD" w14:textId="77777777" w:rsidR="00CF3FAF" w:rsidRDefault="00CF3FAF" w:rsidP="00CF3FAF"/>
    <w:p w14:paraId="01F09C95" w14:textId="77777777" w:rsidR="00CF3FAF" w:rsidRDefault="00CF3FAF" w:rsidP="00CF3FAF">
      <w:r>
        <w:lastRenderedPageBreak/>
        <w:t>O sistema Mobile que está representado na FIGURA 3.1 é responsável pelos seguintes itens:</w:t>
      </w:r>
    </w:p>
    <w:p w14:paraId="06B3A12D" w14:textId="77777777" w:rsidR="00CF3FAF" w:rsidRDefault="00CF3FAF" w:rsidP="00043143">
      <w:pPr>
        <w:numPr>
          <w:ilvl w:val="0"/>
          <w:numId w:val="25"/>
        </w:numPr>
      </w:pPr>
      <w:r>
        <w:t xml:space="preserve"> Fazer a comunicação com o sistema Web para atualizar as categorias e os itens de um usuário;</w:t>
      </w:r>
    </w:p>
    <w:p w14:paraId="343AF2CC" w14:textId="77777777" w:rsidR="00CF3FAF" w:rsidRDefault="00CF3FAF" w:rsidP="00043143">
      <w:pPr>
        <w:numPr>
          <w:ilvl w:val="0"/>
          <w:numId w:val="25"/>
        </w:numPr>
      </w:pPr>
      <w:r>
        <w:t xml:space="preserve"> Exibir os itens separados por categoria;</w:t>
      </w:r>
    </w:p>
    <w:p w14:paraId="268D5520" w14:textId="6AE0CC28" w:rsidR="000D5275" w:rsidRDefault="000D5275" w:rsidP="000D5275">
      <w:r>
        <w:t>O sistema mobile se comunica com o sistema Web através de requisiçõ</w:t>
      </w:r>
      <w:r w:rsidR="00B44460">
        <w:t>es HTTP para sincronizar os dados cadastrados no sistema.</w:t>
      </w:r>
    </w:p>
    <w:p w14:paraId="54815676" w14:textId="77777777" w:rsidR="00D72978" w:rsidRDefault="00D72978" w:rsidP="00D72978">
      <w:pPr>
        <w:pStyle w:val="Heading2"/>
      </w:pPr>
      <w:bookmarkStart w:id="143" w:name="_Toc178691204"/>
      <w:r>
        <w:t>METODOLOGIA UTILIZADA NO DESENVOLVIMENTO</w:t>
      </w:r>
      <w:bookmarkEnd w:id="143"/>
    </w:p>
    <w:p w14:paraId="00DEE013" w14:textId="77777777" w:rsidR="0094452B" w:rsidRDefault="007738DC" w:rsidP="0094452B">
      <w:r>
        <w:t>A metodologia proposta consiste em</w:t>
      </w:r>
      <w:r w:rsidR="005F72BE">
        <w:t xml:space="preserve"> uma união dos princípios do pensamento </w:t>
      </w:r>
      <w:proofErr w:type="spellStart"/>
      <w:r w:rsidR="005F72BE" w:rsidRPr="005F72BE">
        <w:rPr>
          <w:i/>
        </w:rPr>
        <w:t>Lean</w:t>
      </w:r>
      <w:proofErr w:type="spellEnd"/>
      <w:r w:rsidR="005F72BE">
        <w:rPr>
          <w:i/>
        </w:rPr>
        <w:t xml:space="preserve"> </w:t>
      </w:r>
      <w:r w:rsidR="005F72BE">
        <w:t xml:space="preserve">e práticas do </w:t>
      </w:r>
      <w:r w:rsidR="005F72BE" w:rsidRPr="005F72BE">
        <w:rPr>
          <w:i/>
        </w:rPr>
        <w:t xml:space="preserve">Extreme </w:t>
      </w:r>
      <w:proofErr w:type="spellStart"/>
      <w:r w:rsidR="005F72BE" w:rsidRPr="005F72BE">
        <w:rPr>
          <w:i/>
        </w:rPr>
        <w:t>Programming</w:t>
      </w:r>
      <w:proofErr w:type="spellEnd"/>
      <w:r w:rsidR="005F72BE">
        <w:rPr>
          <w:i/>
        </w:rPr>
        <w:t>.</w:t>
      </w:r>
    </w:p>
    <w:p w14:paraId="0146E39E" w14:textId="77777777" w:rsidR="00140C24" w:rsidRDefault="00140C24" w:rsidP="0094452B">
      <w:r>
        <w:t xml:space="preserve">Alguns dos princípios do pensamento </w:t>
      </w:r>
      <w:proofErr w:type="spellStart"/>
      <w:r w:rsidRPr="00140C24">
        <w:rPr>
          <w:i/>
        </w:rPr>
        <w:t>Lean</w:t>
      </w:r>
      <w:proofErr w:type="spellEnd"/>
      <w:r>
        <w:t xml:space="preserve"> que foram utilizados são:</w:t>
      </w:r>
    </w:p>
    <w:p w14:paraId="1796C60C" w14:textId="4A195925" w:rsidR="00140C24" w:rsidRDefault="00140C24" w:rsidP="00043143">
      <w:pPr>
        <w:numPr>
          <w:ilvl w:val="0"/>
          <w:numId w:val="26"/>
        </w:numPr>
      </w:pPr>
      <w:r>
        <w:t xml:space="preserve"> Elimine o desperdício: Este item tem como foco evitar a geração de defeitos no software, já que defeitos geram um desperdício muito grande quando são corrigidos. </w:t>
      </w:r>
      <w:r w:rsidR="00797CC8">
        <w:t>Neste caso d</w:t>
      </w:r>
      <w:r>
        <w:t xml:space="preserve">eve-se favorecer o trabalho preventivo </w:t>
      </w:r>
      <w:r w:rsidR="009624D3">
        <w:t>utilizando uma abordagem amparada em testes automatizados</w:t>
      </w:r>
      <w:r>
        <w:t>.</w:t>
      </w:r>
    </w:p>
    <w:p w14:paraId="0E386854" w14:textId="77777777" w:rsidR="00140C24" w:rsidRDefault="00140C24" w:rsidP="00043143">
      <w:pPr>
        <w:numPr>
          <w:ilvl w:val="0"/>
          <w:numId w:val="26"/>
        </w:numPr>
      </w:pPr>
      <w:r>
        <w:t xml:space="preserve"> Amplifique o aprendizado: Através da participação de grupos de discussão sobre </w:t>
      </w:r>
      <w:r w:rsidR="00C0027A">
        <w:t>as tecnologias utilizadas é possível economizar muito tempo durante a fase de aprendizado de uma tecnologia.</w:t>
      </w:r>
    </w:p>
    <w:p w14:paraId="25071EEB" w14:textId="010DBD3B" w:rsidR="00C0027A" w:rsidRDefault="00C0027A" w:rsidP="00043143">
      <w:pPr>
        <w:numPr>
          <w:ilvl w:val="0"/>
          <w:numId w:val="26"/>
        </w:numPr>
      </w:pPr>
      <w:r>
        <w:t xml:space="preserve"> Adicione Segurança: Este item está relacionado com a segurança que se deve ter ao </w:t>
      </w:r>
      <w:r w:rsidR="009C52B2">
        <w:t xml:space="preserve">realizar modificações durante o desenvolvimento do </w:t>
      </w:r>
      <w:r>
        <w:t xml:space="preserve">software, um item </w:t>
      </w:r>
      <w:r w:rsidR="009C52B2">
        <w:t xml:space="preserve">imprescindível para </w:t>
      </w:r>
      <w:r>
        <w:t xml:space="preserve">aumentar a segurança durante o desenvolvimento é a </w:t>
      </w:r>
      <w:r w:rsidR="00EF18A4">
        <w:t xml:space="preserve">execução automatizada </w:t>
      </w:r>
      <w:r>
        <w:t>dos testes desenvolvidos.</w:t>
      </w:r>
    </w:p>
    <w:p w14:paraId="1D39E8A4" w14:textId="77777777" w:rsidR="00C0027A" w:rsidRDefault="00C0027A" w:rsidP="00C0027A">
      <w:r>
        <w:t xml:space="preserve">Além dos princípios </w:t>
      </w:r>
      <w:proofErr w:type="spellStart"/>
      <w:r w:rsidRPr="00C0027A">
        <w:rPr>
          <w:i/>
        </w:rPr>
        <w:t>Lean</w:t>
      </w:r>
      <w:proofErr w:type="spellEnd"/>
      <w:r>
        <w:t xml:space="preserve"> algumas práticas de </w:t>
      </w:r>
      <w:r w:rsidRPr="00C0027A">
        <w:rPr>
          <w:i/>
        </w:rPr>
        <w:t xml:space="preserve">Extreme </w:t>
      </w:r>
      <w:proofErr w:type="spellStart"/>
      <w:r w:rsidRPr="00C0027A">
        <w:rPr>
          <w:i/>
        </w:rPr>
        <w:t>Programming</w:t>
      </w:r>
      <w:proofErr w:type="spellEnd"/>
      <w:r>
        <w:t xml:space="preserve"> também foram adotadas:</w:t>
      </w:r>
    </w:p>
    <w:p w14:paraId="519E8D71" w14:textId="77777777" w:rsidR="00C55CB8" w:rsidRPr="00C55CB8" w:rsidRDefault="00C55CB8" w:rsidP="00043143">
      <w:pPr>
        <w:numPr>
          <w:ilvl w:val="0"/>
          <w:numId w:val="27"/>
        </w:numPr>
        <w:rPr>
          <w:i/>
        </w:rPr>
      </w:pPr>
      <w:r>
        <w:t xml:space="preserve"> </w:t>
      </w:r>
      <w:r w:rsidRPr="00C55CB8">
        <w:rPr>
          <w:i/>
        </w:rPr>
        <w:t xml:space="preserve">Test </w:t>
      </w:r>
      <w:proofErr w:type="spellStart"/>
      <w:r w:rsidRPr="00C55CB8">
        <w:rPr>
          <w:i/>
        </w:rPr>
        <w:t>Driven</w:t>
      </w:r>
      <w:proofErr w:type="spellEnd"/>
      <w:r w:rsidRPr="00C55CB8">
        <w:rPr>
          <w:i/>
        </w:rPr>
        <w:t xml:space="preserve"> </w:t>
      </w:r>
      <w:proofErr w:type="spellStart"/>
      <w:r w:rsidRPr="00C55CB8">
        <w:rPr>
          <w:i/>
        </w:rPr>
        <w:t>Development</w:t>
      </w:r>
      <w:proofErr w:type="spellEnd"/>
      <w:r>
        <w:t>: Sem dúvida esta prática é a mais valiosa, pois:</w:t>
      </w:r>
    </w:p>
    <w:p w14:paraId="4AA5108A" w14:textId="77777777" w:rsidR="00C55CB8" w:rsidRPr="00C55CB8" w:rsidRDefault="00C55CB8" w:rsidP="00043143">
      <w:pPr>
        <w:numPr>
          <w:ilvl w:val="1"/>
          <w:numId w:val="27"/>
        </w:numPr>
        <w:rPr>
          <w:i/>
        </w:rPr>
      </w:pPr>
      <w:r>
        <w:t xml:space="preserve"> Aumenta a frequência de </w:t>
      </w:r>
      <w:r w:rsidRPr="00C55CB8">
        <w:rPr>
          <w:i/>
        </w:rPr>
        <w:t>feedback</w:t>
      </w:r>
      <w:r>
        <w:t xml:space="preserve"> do código desenvolvido;</w:t>
      </w:r>
    </w:p>
    <w:p w14:paraId="39785041" w14:textId="0911DFF1" w:rsidR="00631D2A" w:rsidRPr="00C55CB8" w:rsidRDefault="00C55CB8" w:rsidP="00043143">
      <w:pPr>
        <w:numPr>
          <w:ilvl w:val="1"/>
          <w:numId w:val="27"/>
        </w:numPr>
        <w:rPr>
          <w:i/>
        </w:rPr>
      </w:pPr>
      <w:r>
        <w:t xml:space="preserve"> Ajuda a aumentar a coragem para mudanças, graças ao aumento de </w:t>
      </w:r>
      <w:r w:rsidRPr="00C55CB8">
        <w:rPr>
          <w:i/>
        </w:rPr>
        <w:t>feedback</w:t>
      </w:r>
      <w:r w:rsidR="00194E3C">
        <w:t xml:space="preserve"> e consequentemente com o aumento da segurança para os desenvolvedores</w:t>
      </w:r>
      <w:r>
        <w:t>;</w:t>
      </w:r>
    </w:p>
    <w:p w14:paraId="57ABAA73" w14:textId="0CA24DFD" w:rsidR="00C55CB8" w:rsidRPr="00C55CB8" w:rsidRDefault="00C55CB8" w:rsidP="00043143">
      <w:pPr>
        <w:numPr>
          <w:ilvl w:val="1"/>
          <w:numId w:val="27"/>
        </w:numPr>
        <w:rPr>
          <w:i/>
        </w:rPr>
      </w:pPr>
      <w:r>
        <w:t xml:space="preserve"> Faz com que o código se</w:t>
      </w:r>
      <w:r w:rsidR="00D531B1">
        <w:t>ja</w:t>
      </w:r>
      <w:r>
        <w:t xml:space="preserve"> criado da forma mais simples possível, evitando </w:t>
      </w:r>
      <w:r w:rsidR="00C20311">
        <w:t>a criação de código desnecessário</w:t>
      </w:r>
      <w:r>
        <w:t>;</w:t>
      </w:r>
    </w:p>
    <w:p w14:paraId="6FB6D9A3" w14:textId="3AD600C1" w:rsidR="00C55CB8" w:rsidRPr="00C0027A" w:rsidRDefault="00C55CB8" w:rsidP="00043143">
      <w:pPr>
        <w:numPr>
          <w:ilvl w:val="0"/>
          <w:numId w:val="27"/>
        </w:numPr>
      </w:pPr>
      <w:r>
        <w:lastRenderedPageBreak/>
        <w:t xml:space="preserve"> </w:t>
      </w:r>
      <w:proofErr w:type="spellStart"/>
      <w:r>
        <w:t>Refatoração</w:t>
      </w:r>
      <w:proofErr w:type="spellEnd"/>
      <w:r w:rsidR="00762D05">
        <w:t xml:space="preserve">: </w:t>
      </w:r>
      <w:r w:rsidR="00802BDB">
        <w:t xml:space="preserve">É uma prática bem interessante que ajuda a melhoria do </w:t>
      </w:r>
      <w:r w:rsidR="00F11935">
        <w:t xml:space="preserve">código existente. </w:t>
      </w:r>
      <w:proofErr w:type="spellStart"/>
      <w:r w:rsidR="00F11935">
        <w:t>Refatorar</w:t>
      </w:r>
      <w:proofErr w:type="spellEnd"/>
      <w:r w:rsidR="00F11935">
        <w:t xml:space="preserve"> é </w:t>
      </w:r>
      <w:r w:rsidR="00E535C2">
        <w:t xml:space="preserve">o ato de </w:t>
      </w:r>
      <w:r w:rsidR="00F11935">
        <w:t xml:space="preserve">mudar código existente, o ideal é executar os testes do código modificado e verificar se o que foi alterado não causou impacto e tudo continua funcionando corretamente. Para se usar </w:t>
      </w:r>
      <w:proofErr w:type="spellStart"/>
      <w:r w:rsidR="00F11935">
        <w:t>refatoração</w:t>
      </w:r>
      <w:proofErr w:type="spellEnd"/>
      <w:r w:rsidR="00F11935">
        <w:t xml:space="preserve"> é recomendado o uso de </w:t>
      </w:r>
      <w:r w:rsidR="00F11935" w:rsidRPr="00F11935">
        <w:rPr>
          <w:i/>
        </w:rPr>
        <w:t xml:space="preserve">Test </w:t>
      </w:r>
      <w:proofErr w:type="spellStart"/>
      <w:r w:rsidR="00F11935" w:rsidRPr="00F11935">
        <w:rPr>
          <w:i/>
        </w:rPr>
        <w:t>Driven</w:t>
      </w:r>
      <w:proofErr w:type="spellEnd"/>
      <w:r w:rsidR="00F11935" w:rsidRPr="00F11935">
        <w:rPr>
          <w:i/>
        </w:rPr>
        <w:t xml:space="preserve"> </w:t>
      </w:r>
      <w:proofErr w:type="spellStart"/>
      <w:r w:rsidR="00F11935" w:rsidRPr="00F11935">
        <w:rPr>
          <w:i/>
        </w:rPr>
        <w:t>Development</w:t>
      </w:r>
      <w:proofErr w:type="spellEnd"/>
      <w:r w:rsidR="00C84879">
        <w:t xml:space="preserve"> para garantir a segurança durante o desenvolvimento</w:t>
      </w:r>
      <w:r w:rsidR="00F11935">
        <w:t>.</w:t>
      </w:r>
    </w:p>
    <w:p w14:paraId="54C83694" w14:textId="02CB808C" w:rsidR="008D60C9" w:rsidRDefault="00912272" w:rsidP="006F3AA5">
      <w:pPr>
        <w:pStyle w:val="Heading2"/>
      </w:pPr>
      <w:bookmarkStart w:id="144" w:name="_Toc178691205"/>
      <w:r>
        <w:t>DESENVOLVIMENTO DO SISTEMA WEB</w:t>
      </w:r>
      <w:bookmarkEnd w:id="144"/>
    </w:p>
    <w:p w14:paraId="1FE2A90E" w14:textId="3C2F93AE" w:rsidR="00787242" w:rsidRDefault="007F276A" w:rsidP="00787242">
      <w:r>
        <w:t>O sistema web pode ser dividido nos seguintes casos de uso, segundo a FIGURA 3.2:</w:t>
      </w:r>
    </w:p>
    <w:p w14:paraId="7DE353D0" w14:textId="5A0D8CF4" w:rsidR="00B0545B" w:rsidRDefault="00CD491A" w:rsidP="00787242">
      <w:r>
        <w:pict w14:anchorId="20760255">
          <v:shape id="_x0000_i1029" type="#_x0000_t75" style="width:378.6pt;height:298.45pt">
            <v:imagedata r:id="rId16" o:title=""/>
          </v:shape>
        </w:pict>
      </w:r>
    </w:p>
    <w:p w14:paraId="4D53A839" w14:textId="08131064" w:rsidR="009A3C4E" w:rsidRDefault="009A3C4E" w:rsidP="009A3C4E">
      <w:pPr>
        <w:pStyle w:val="FIGURA"/>
      </w:pPr>
      <w:r>
        <w:t>Figura 3.2 – Diagrama de Casos de Uso do Sistema Web</w:t>
      </w:r>
    </w:p>
    <w:p w14:paraId="385184CA" w14:textId="01478522" w:rsidR="007747C0" w:rsidRDefault="007747C0" w:rsidP="007747C0">
      <w:r>
        <w:t xml:space="preserve">O caso de uso “Gerenciar usuários” comtempla todas as funcionalidades relacionadas </w:t>
      </w:r>
      <w:r w:rsidR="006237F4">
        <w:t>a</w:t>
      </w:r>
      <w:r>
        <w:t>os usuários do sistema, listadas a seguir:</w:t>
      </w:r>
    </w:p>
    <w:p w14:paraId="588B9BBA" w14:textId="2B092840" w:rsidR="007747C0" w:rsidRDefault="007747C0" w:rsidP="007747C0">
      <w:pPr>
        <w:numPr>
          <w:ilvl w:val="0"/>
          <w:numId w:val="29"/>
        </w:numPr>
      </w:pPr>
      <w:r>
        <w:t xml:space="preserve"> </w:t>
      </w:r>
      <w:r w:rsidR="009E7AD3">
        <w:t>Criação de uma nova conta de usuário</w:t>
      </w:r>
      <w:r>
        <w:t>;</w:t>
      </w:r>
    </w:p>
    <w:p w14:paraId="77ED4D29" w14:textId="7B9A1E71" w:rsidR="007747C0" w:rsidRDefault="007747C0" w:rsidP="007747C0">
      <w:pPr>
        <w:numPr>
          <w:ilvl w:val="0"/>
          <w:numId w:val="29"/>
        </w:numPr>
      </w:pPr>
      <w:r>
        <w:t xml:space="preserve"> </w:t>
      </w:r>
      <w:r w:rsidR="009E7AD3">
        <w:t>Alteração dos dados de um usuário</w:t>
      </w:r>
      <w:r>
        <w:t>;</w:t>
      </w:r>
    </w:p>
    <w:p w14:paraId="393486D4" w14:textId="172B27F3" w:rsidR="007747C0" w:rsidRDefault="007747C0" w:rsidP="007747C0">
      <w:pPr>
        <w:numPr>
          <w:ilvl w:val="0"/>
          <w:numId w:val="29"/>
        </w:numPr>
      </w:pPr>
      <w:r>
        <w:t xml:space="preserve"> </w:t>
      </w:r>
      <w:r w:rsidR="009E7AD3">
        <w:t>Cancelamento da conta de um usuário</w:t>
      </w:r>
      <w:r>
        <w:t>;</w:t>
      </w:r>
    </w:p>
    <w:p w14:paraId="465F42B2" w14:textId="5EFE7E9D" w:rsidR="009E7AD3" w:rsidRDefault="009E7AD3" w:rsidP="009E7AD3">
      <w:r>
        <w:lastRenderedPageBreak/>
        <w:t xml:space="preserve">Assim que o Administrador do Restaurante </w:t>
      </w:r>
      <w:r w:rsidR="00292C96">
        <w:t>se cadastrar para utilizar o sistema</w:t>
      </w:r>
      <w:r w:rsidR="00A4076F">
        <w:t>,</w:t>
      </w:r>
      <w:r w:rsidR="00292C96">
        <w:t xml:space="preserve"> ele poderá cadastrar as categorias em que seus itens serão divididos, por meio do caso de uso “Gerenciar Categorias”, com este caso de uso o usuário poderá:</w:t>
      </w:r>
    </w:p>
    <w:p w14:paraId="5B376845" w14:textId="2800AD2F" w:rsidR="00292C96" w:rsidRDefault="00292C96" w:rsidP="00292C96">
      <w:pPr>
        <w:numPr>
          <w:ilvl w:val="0"/>
          <w:numId w:val="30"/>
        </w:numPr>
      </w:pPr>
      <w:r>
        <w:t xml:space="preserve"> Cadastrar novas categorias para seus itens;</w:t>
      </w:r>
    </w:p>
    <w:p w14:paraId="01334C3F" w14:textId="06D95551" w:rsidR="00292C96" w:rsidRDefault="00292C96" w:rsidP="00292C96">
      <w:pPr>
        <w:numPr>
          <w:ilvl w:val="0"/>
          <w:numId w:val="30"/>
        </w:numPr>
      </w:pPr>
      <w:r>
        <w:t xml:space="preserve"> Alterar suas categorias já cadastradas;</w:t>
      </w:r>
    </w:p>
    <w:p w14:paraId="5289ADB2" w14:textId="62D98507" w:rsidR="00292C96" w:rsidRDefault="00292C96" w:rsidP="00292C96">
      <w:pPr>
        <w:numPr>
          <w:ilvl w:val="0"/>
          <w:numId w:val="30"/>
        </w:numPr>
      </w:pPr>
      <w:r>
        <w:t xml:space="preserve"> Excluir as categorias;</w:t>
      </w:r>
    </w:p>
    <w:p w14:paraId="5AAABB1F" w14:textId="4DD1458B" w:rsidR="00292C96" w:rsidRDefault="00292C96" w:rsidP="00292C96">
      <w:pPr>
        <w:numPr>
          <w:ilvl w:val="0"/>
          <w:numId w:val="30"/>
        </w:numPr>
      </w:pPr>
      <w:r>
        <w:t xml:space="preserve"> Visualizar todas as categorias cadastradas;</w:t>
      </w:r>
    </w:p>
    <w:p w14:paraId="63606BFA" w14:textId="416AD4AF" w:rsidR="00A4076F" w:rsidRDefault="00A4076F" w:rsidP="00A4076F">
      <w:r>
        <w:t>Após o cadastro das categorias o usuário poderá cadastrar seus itens que devem ser exibidos no dispositivo móvel. Através do caso de uso “Gerenciar Itens” o usuário poderá:</w:t>
      </w:r>
    </w:p>
    <w:p w14:paraId="5DAC98B2" w14:textId="5F0BA090" w:rsidR="00A4076F" w:rsidRDefault="00A4076F" w:rsidP="00A4076F">
      <w:pPr>
        <w:numPr>
          <w:ilvl w:val="0"/>
          <w:numId w:val="31"/>
        </w:numPr>
      </w:pPr>
      <w:r>
        <w:t xml:space="preserve"> Cadastrar novos itens;</w:t>
      </w:r>
    </w:p>
    <w:p w14:paraId="44006ABD" w14:textId="282C1FB6" w:rsidR="00A4076F" w:rsidRDefault="00A4076F" w:rsidP="00A4076F">
      <w:pPr>
        <w:numPr>
          <w:ilvl w:val="0"/>
          <w:numId w:val="31"/>
        </w:numPr>
      </w:pPr>
      <w:r>
        <w:t xml:space="preserve"> Alterar itens;</w:t>
      </w:r>
    </w:p>
    <w:p w14:paraId="5C1B8E3A" w14:textId="2B36CA91" w:rsidR="00A4076F" w:rsidRDefault="00A4076F" w:rsidP="00A4076F">
      <w:pPr>
        <w:numPr>
          <w:ilvl w:val="0"/>
          <w:numId w:val="31"/>
        </w:numPr>
      </w:pPr>
      <w:r>
        <w:t xml:space="preserve"> Excluir itens;</w:t>
      </w:r>
    </w:p>
    <w:p w14:paraId="3FC95E63" w14:textId="775B5A48" w:rsidR="00A4076F" w:rsidRDefault="00A4076F" w:rsidP="00A4076F">
      <w:pPr>
        <w:numPr>
          <w:ilvl w:val="0"/>
          <w:numId w:val="31"/>
        </w:numPr>
      </w:pPr>
      <w:r>
        <w:t xml:space="preserve"> Visualizar os itens já cadastrados;</w:t>
      </w:r>
    </w:p>
    <w:p w14:paraId="2F1B489E" w14:textId="4FD2950B" w:rsidR="00141E68" w:rsidRDefault="00141E68" w:rsidP="00141E68">
      <w:r>
        <w:t>O último caso de uso relacionado com o sistema W</w:t>
      </w:r>
      <w:r w:rsidR="008350F3">
        <w:t>eb é o caso de uso “Fazer Downl</w:t>
      </w:r>
      <w:r>
        <w:t>o</w:t>
      </w:r>
      <w:r w:rsidR="008350F3">
        <w:t>a</w:t>
      </w:r>
      <w:r>
        <w:t>d do Aplicativo Mobile”, que consiste basicamente em disponibilizar um executável para ser instalado no dispositivo móvel que será utilizado como catálogo.</w:t>
      </w:r>
    </w:p>
    <w:p w14:paraId="43B577C5" w14:textId="23C09457" w:rsidR="008E4A79" w:rsidRDefault="008E4A79" w:rsidP="008E4A79">
      <w:pPr>
        <w:pStyle w:val="Heading3"/>
      </w:pPr>
      <w:bookmarkStart w:id="145" w:name="_Toc178691206"/>
      <w:r>
        <w:t>TECNOLOGIAS UTILIZADAS</w:t>
      </w:r>
      <w:bookmarkEnd w:id="145"/>
    </w:p>
    <w:p w14:paraId="74A65964" w14:textId="33663E8B" w:rsidR="00FC73D8" w:rsidRDefault="00FC73D8" w:rsidP="00FC73D8">
      <w:r>
        <w:t xml:space="preserve">O Sistema Web foi desenvolvido em </w:t>
      </w:r>
      <w:proofErr w:type="spellStart"/>
      <w:r w:rsidR="007D1365">
        <w:t>Ruby</w:t>
      </w:r>
      <w:proofErr w:type="spellEnd"/>
      <w:r>
        <w:t xml:space="preserve">, utilizando </w:t>
      </w:r>
      <w:proofErr w:type="spellStart"/>
      <w:r>
        <w:t>Rails</w:t>
      </w:r>
      <w:proofErr w:type="spellEnd"/>
      <w:r>
        <w:t xml:space="preserve"> como framework MVC. A escolha dessa combinação foi motivada pela facilidade e velocidade que ela dá ao desenvolvimento de aplicações guiadas por testes, já que existem muitos </w:t>
      </w:r>
      <w:proofErr w:type="spellStart"/>
      <w:r>
        <w:t>plugins</w:t>
      </w:r>
      <w:proofErr w:type="spellEnd"/>
      <w:r>
        <w:t xml:space="preserve"> e extensões construídas em </w:t>
      </w:r>
      <w:proofErr w:type="spellStart"/>
      <w:r>
        <w:t>Ruby</w:t>
      </w:r>
      <w:proofErr w:type="spellEnd"/>
      <w:r>
        <w:t xml:space="preserve"> para facilitar o desenvolvimento de aplicações </w:t>
      </w:r>
      <w:r w:rsidR="00823CDC">
        <w:t>que usam</w:t>
      </w:r>
      <w:r>
        <w:t xml:space="preserve"> </w:t>
      </w:r>
      <w:r w:rsidR="007A420B">
        <w:t>práticas</w:t>
      </w:r>
      <w:r>
        <w:t xml:space="preserve"> como o </w:t>
      </w:r>
      <w:r w:rsidRPr="00FC73D8">
        <w:rPr>
          <w:i/>
        </w:rPr>
        <w:t xml:space="preserve">Test </w:t>
      </w:r>
      <w:proofErr w:type="spellStart"/>
      <w:r w:rsidRPr="00FC73D8">
        <w:rPr>
          <w:i/>
        </w:rPr>
        <w:t>Driven</w:t>
      </w:r>
      <w:proofErr w:type="spellEnd"/>
      <w:r w:rsidRPr="00FC73D8">
        <w:rPr>
          <w:i/>
        </w:rPr>
        <w:t xml:space="preserve"> </w:t>
      </w:r>
      <w:proofErr w:type="spellStart"/>
      <w:r w:rsidRPr="00FC73D8">
        <w:rPr>
          <w:i/>
        </w:rPr>
        <w:t>Development</w:t>
      </w:r>
      <w:proofErr w:type="spellEnd"/>
      <w:r>
        <w:t>.</w:t>
      </w:r>
    </w:p>
    <w:p w14:paraId="623BC56E" w14:textId="35E0A98B" w:rsidR="00985053" w:rsidRDefault="001455D0" w:rsidP="00FC73D8">
      <w:r>
        <w:t>Uma ferramenta cham</w:t>
      </w:r>
      <w:r w:rsidR="00985053">
        <w:t>a</w:t>
      </w:r>
      <w:r>
        <w:t xml:space="preserve">da </w:t>
      </w:r>
      <w:proofErr w:type="spellStart"/>
      <w:r>
        <w:t>RSpec</w:t>
      </w:r>
      <w:proofErr w:type="spellEnd"/>
      <w:r>
        <w:t xml:space="preserve"> foi utilizada</w:t>
      </w:r>
      <w:r w:rsidR="00985053">
        <w:t xml:space="preserve"> para contribuir com a legibilidade do código de teste. O </w:t>
      </w:r>
      <w:proofErr w:type="spellStart"/>
      <w:r w:rsidR="00985053">
        <w:t>RSpec</w:t>
      </w:r>
      <w:proofErr w:type="spellEnd"/>
      <w:r w:rsidR="00985053">
        <w:t xml:space="preserve"> é um </w:t>
      </w:r>
      <w:proofErr w:type="spellStart"/>
      <w:r w:rsidR="00985053">
        <w:t>plugin</w:t>
      </w:r>
      <w:proofErr w:type="spellEnd"/>
      <w:r w:rsidR="00985053">
        <w:t xml:space="preserve"> para </w:t>
      </w:r>
      <w:proofErr w:type="spellStart"/>
      <w:r w:rsidR="00985053">
        <w:t>Rails</w:t>
      </w:r>
      <w:proofErr w:type="spellEnd"/>
      <w:r w:rsidR="00985053">
        <w:t xml:space="preserve"> que provê muito</w:t>
      </w:r>
      <w:r w:rsidR="00684A3C">
        <w:t>s facilitadores para serem usado</w:t>
      </w:r>
      <w:r w:rsidR="00985053">
        <w:t xml:space="preserve">s na criação de testes de unidade e de integração. </w:t>
      </w:r>
    </w:p>
    <w:p w14:paraId="54E799DA" w14:textId="4D501EC2" w:rsidR="001455D0" w:rsidRDefault="00985053" w:rsidP="00FC73D8">
      <w:r>
        <w:t xml:space="preserve">Além da legibilidade e facilidade do uso do </w:t>
      </w:r>
      <w:proofErr w:type="spellStart"/>
      <w:r>
        <w:t>RSpec</w:t>
      </w:r>
      <w:proofErr w:type="spellEnd"/>
      <w:r>
        <w:t xml:space="preserve">, quando ele é utilizado podemos construir um conjunto de testes e executá-lo de maneira automatizada com </w:t>
      </w:r>
      <w:r w:rsidR="001F79B1">
        <w:t>o uso de uma</w:t>
      </w:r>
      <w:r>
        <w:t xml:space="preserve"> ferramenta cham</w:t>
      </w:r>
      <w:r w:rsidR="00D32035">
        <w:t>a</w:t>
      </w:r>
      <w:r>
        <w:t xml:space="preserve">da </w:t>
      </w:r>
      <w:proofErr w:type="spellStart"/>
      <w:r>
        <w:t>Autotest</w:t>
      </w:r>
      <w:proofErr w:type="spellEnd"/>
      <w:r>
        <w:t xml:space="preserve">, que é capaz de detectar mudanças no código e </w:t>
      </w:r>
      <w:r w:rsidR="00581452">
        <w:t>iniciar a execução d</w:t>
      </w:r>
      <w:r>
        <w:t xml:space="preserve">os testes relacionados </w:t>
      </w:r>
      <w:r w:rsidR="004C764A">
        <w:t>a</w:t>
      </w:r>
      <w:r>
        <w:t>o código que foi modificado.</w:t>
      </w:r>
      <w:r w:rsidR="00AC297A">
        <w:t xml:space="preserve"> Além de executar os testes relacionados </w:t>
      </w:r>
      <w:r w:rsidR="00F35DA8">
        <w:t>a</w:t>
      </w:r>
      <w:r w:rsidR="00AC297A">
        <w:t>o código que foi modificado, periodicamente</w:t>
      </w:r>
      <w:r w:rsidR="00FC6272">
        <w:t>,</w:t>
      </w:r>
      <w:r w:rsidR="00AC297A">
        <w:t xml:space="preserve"> o </w:t>
      </w:r>
      <w:proofErr w:type="spellStart"/>
      <w:r w:rsidR="00AC297A">
        <w:t>Autotest</w:t>
      </w:r>
      <w:proofErr w:type="spellEnd"/>
      <w:r w:rsidR="00AC297A">
        <w:t xml:space="preserve"> dispara a execução de </w:t>
      </w:r>
      <w:r w:rsidR="00AC297A">
        <w:lastRenderedPageBreak/>
        <w:t>todos os testes do sistema, garantindo a qualidade do código</w:t>
      </w:r>
      <w:r w:rsidR="00F365E9">
        <w:t xml:space="preserve"> por completo, não se limitando apenas ao código que foi alterado</w:t>
      </w:r>
      <w:r w:rsidR="00AC297A">
        <w:t>.</w:t>
      </w:r>
    </w:p>
    <w:p w14:paraId="0CD648C0" w14:textId="3C07ECC6" w:rsidR="00985053" w:rsidRDefault="00985053" w:rsidP="00FC73D8">
      <w:r>
        <w:t xml:space="preserve">Combinando o </w:t>
      </w:r>
      <w:proofErr w:type="spellStart"/>
      <w:r>
        <w:t>RSpec</w:t>
      </w:r>
      <w:proofErr w:type="spellEnd"/>
      <w:r>
        <w:t xml:space="preserve"> com o </w:t>
      </w:r>
      <w:proofErr w:type="spellStart"/>
      <w:r>
        <w:t>Autotest</w:t>
      </w:r>
      <w:proofErr w:type="spellEnd"/>
      <w:r>
        <w:t xml:space="preserve"> podemos garantir que nossos testes estão bem escritos, legíveis e que estão sendo executados continuamente.</w:t>
      </w:r>
      <w:r w:rsidR="00437D28">
        <w:tab/>
      </w:r>
    </w:p>
    <w:p w14:paraId="103A3760" w14:textId="669975C1" w:rsidR="00BC586D" w:rsidRDefault="00BC586D" w:rsidP="00FC73D8">
      <w:r>
        <w:t xml:space="preserve">Além </w:t>
      </w:r>
      <w:r w:rsidR="00AF07AE">
        <w:t xml:space="preserve">dos </w:t>
      </w:r>
      <w:proofErr w:type="spellStart"/>
      <w:r>
        <w:t>plugins</w:t>
      </w:r>
      <w:proofErr w:type="spellEnd"/>
      <w:r>
        <w:t xml:space="preserve"> destinados para uso </w:t>
      </w:r>
      <w:r w:rsidR="002A5F99">
        <w:t>durante o desenvolvimento dos testes</w:t>
      </w:r>
      <w:r>
        <w:t xml:space="preserve">, existem </w:t>
      </w:r>
      <w:proofErr w:type="spellStart"/>
      <w:r>
        <w:t>plugins</w:t>
      </w:r>
      <w:proofErr w:type="spellEnd"/>
      <w:r>
        <w:t xml:space="preserve"> para facilitar o desenvolvimento de funcionalidade rotineiras, como por exemplo:</w:t>
      </w:r>
    </w:p>
    <w:p w14:paraId="5AAB2213" w14:textId="5FB57C96" w:rsidR="00BC586D" w:rsidRDefault="00BC586D" w:rsidP="00BC586D">
      <w:pPr>
        <w:numPr>
          <w:ilvl w:val="0"/>
          <w:numId w:val="32"/>
        </w:numPr>
      </w:pPr>
      <w:r>
        <w:t xml:space="preserve"> </w:t>
      </w:r>
      <w:proofErr w:type="spellStart"/>
      <w:r>
        <w:t>Devise</w:t>
      </w:r>
      <w:proofErr w:type="spellEnd"/>
      <w:r>
        <w:t xml:space="preserve">: </w:t>
      </w:r>
      <w:proofErr w:type="spellStart"/>
      <w:r>
        <w:t>Plugin</w:t>
      </w:r>
      <w:proofErr w:type="spellEnd"/>
      <w:r>
        <w:t xml:space="preserve"> criado por um brasileiro, chamado José Valim. Esse </w:t>
      </w:r>
      <w:proofErr w:type="spellStart"/>
      <w:r>
        <w:t>plugin</w:t>
      </w:r>
      <w:proofErr w:type="spellEnd"/>
      <w:r>
        <w:t xml:space="preserve"> é destinado ao controle do fluxo de autenticação de usuários nas aplicações. Além do controle do processo de autenticação ele também é capaz de criar várias funcionalidades de maneira simples, entre elas:</w:t>
      </w:r>
    </w:p>
    <w:p w14:paraId="63BFA7F0" w14:textId="7DD7AD25" w:rsidR="00BC586D" w:rsidRDefault="00BC586D" w:rsidP="00BC586D">
      <w:pPr>
        <w:numPr>
          <w:ilvl w:val="1"/>
          <w:numId w:val="32"/>
        </w:numPr>
      </w:pPr>
      <w:r>
        <w:t xml:space="preserve"> Enviar e-mails de confirmação durante a criação de um novo usuário no sistema;</w:t>
      </w:r>
    </w:p>
    <w:p w14:paraId="16420572" w14:textId="1B1BCF9A" w:rsidR="00BC586D" w:rsidRDefault="00BC586D" w:rsidP="00BC586D">
      <w:pPr>
        <w:numPr>
          <w:ilvl w:val="1"/>
          <w:numId w:val="32"/>
        </w:numPr>
      </w:pPr>
      <w:r>
        <w:t xml:space="preserve"> Habilitar rotinas para travar o acesso de um usuário ao sistema, podendo levar em consideração o número de tentativas sem sucesso.</w:t>
      </w:r>
    </w:p>
    <w:p w14:paraId="0135AC83" w14:textId="276AC5A2" w:rsidR="00BC586D" w:rsidRDefault="00BC586D" w:rsidP="00BC586D">
      <w:pPr>
        <w:numPr>
          <w:ilvl w:val="1"/>
          <w:numId w:val="32"/>
        </w:numPr>
      </w:pPr>
      <w:r>
        <w:t xml:space="preserve"> Habilitar rotinas para reenviar a senha para os usuários em caso de perda.</w:t>
      </w:r>
    </w:p>
    <w:p w14:paraId="2258B27C" w14:textId="77777777" w:rsidR="002A5BE6" w:rsidRDefault="00BC586D" w:rsidP="00BC586D">
      <w:pPr>
        <w:numPr>
          <w:ilvl w:val="0"/>
          <w:numId w:val="32"/>
        </w:numPr>
      </w:pPr>
      <w:r>
        <w:t xml:space="preserve"> </w:t>
      </w:r>
      <w:proofErr w:type="spellStart"/>
      <w:r>
        <w:t>PaperClip</w:t>
      </w:r>
      <w:proofErr w:type="spellEnd"/>
      <w:r>
        <w:t xml:space="preserve">: </w:t>
      </w:r>
      <w:proofErr w:type="spellStart"/>
      <w:r>
        <w:t>Plugin</w:t>
      </w:r>
      <w:proofErr w:type="spellEnd"/>
      <w:r>
        <w:t xml:space="preserve"> criado pela empresa</w:t>
      </w:r>
      <w:r w:rsidR="002A5BE6">
        <w:t xml:space="preserve"> </w:t>
      </w:r>
      <w:proofErr w:type="spellStart"/>
      <w:r w:rsidR="002A5BE6">
        <w:t>Thoughtbot</w:t>
      </w:r>
      <w:proofErr w:type="spellEnd"/>
      <w:r w:rsidR="002A5BE6">
        <w:t xml:space="preserve">. O </w:t>
      </w:r>
      <w:proofErr w:type="spellStart"/>
      <w:r w:rsidR="002A5BE6">
        <w:t>PaperClip</w:t>
      </w:r>
      <w:proofErr w:type="spellEnd"/>
      <w:r w:rsidR="002A5BE6">
        <w:t xml:space="preserve"> é um </w:t>
      </w:r>
      <w:proofErr w:type="spellStart"/>
      <w:r w:rsidR="002A5BE6">
        <w:t>plugin</w:t>
      </w:r>
      <w:proofErr w:type="spellEnd"/>
      <w:r w:rsidR="002A5BE6">
        <w:t xml:space="preserve"> criado para resolver o problema de upload de imagens. Além de tratar o processo de upload de imagens, ele possui algumas funcionalidades interessantes:</w:t>
      </w:r>
    </w:p>
    <w:p w14:paraId="462CA3E7" w14:textId="138A5D0C" w:rsidR="00BC586D" w:rsidRDefault="002A5BE6" w:rsidP="002A5BE6">
      <w:pPr>
        <w:numPr>
          <w:ilvl w:val="1"/>
          <w:numId w:val="32"/>
        </w:numPr>
      </w:pPr>
      <w:r>
        <w:t xml:space="preserve"> Define tamanhos de imagem que devem ser aceitos;</w:t>
      </w:r>
    </w:p>
    <w:p w14:paraId="0060E852" w14:textId="78CE0015" w:rsidR="002A5BE6" w:rsidRDefault="002A5BE6" w:rsidP="002A5BE6">
      <w:pPr>
        <w:numPr>
          <w:ilvl w:val="1"/>
          <w:numId w:val="32"/>
        </w:numPr>
      </w:pPr>
      <w:r>
        <w:t xml:space="preserve"> </w:t>
      </w:r>
      <w:r w:rsidR="001F763A">
        <w:t xml:space="preserve">Redimensiona automaticamente as imagens, evitando a codificação de algoritmos para </w:t>
      </w:r>
      <w:r w:rsidR="00B5677C">
        <w:t>gerar miniaturas das imagens</w:t>
      </w:r>
      <w:r w:rsidR="001F763A">
        <w:t>.</w:t>
      </w:r>
    </w:p>
    <w:p w14:paraId="200E10F2" w14:textId="2F1BE615" w:rsidR="001F763A" w:rsidRDefault="001F763A" w:rsidP="001F763A">
      <w:pPr>
        <w:numPr>
          <w:ilvl w:val="1"/>
          <w:numId w:val="32"/>
        </w:numPr>
      </w:pPr>
      <w:r>
        <w:t xml:space="preserve"> Pode ser plugado em serviços de armazenamento de arquivos, como o s3 AWS da </w:t>
      </w:r>
      <w:proofErr w:type="spellStart"/>
      <w:r>
        <w:t>Amazon</w:t>
      </w:r>
      <w:proofErr w:type="spellEnd"/>
      <w:r>
        <w:t>.</w:t>
      </w:r>
    </w:p>
    <w:p w14:paraId="5C568227" w14:textId="5DB18BDB" w:rsidR="001F763A" w:rsidRDefault="001F763A" w:rsidP="001F763A">
      <w:pPr>
        <w:numPr>
          <w:ilvl w:val="0"/>
          <w:numId w:val="32"/>
        </w:numPr>
      </w:pPr>
      <w:r>
        <w:t xml:space="preserve"> Will </w:t>
      </w:r>
      <w:proofErr w:type="spellStart"/>
      <w:r>
        <w:t>Paginate</w:t>
      </w:r>
      <w:proofErr w:type="spellEnd"/>
      <w:r>
        <w:t xml:space="preserve">: </w:t>
      </w:r>
      <w:proofErr w:type="spellStart"/>
      <w:r>
        <w:t>Plugin</w:t>
      </w:r>
      <w:proofErr w:type="spellEnd"/>
      <w:r>
        <w:t xml:space="preserve"> especializado na preparação de registros para serem paginados na camada de visualização. Possui interface fluente para facilitar a manipulação dos resultados.</w:t>
      </w:r>
    </w:p>
    <w:p w14:paraId="53C3175D" w14:textId="77777777" w:rsidR="008D4F48" w:rsidRDefault="008D4F48" w:rsidP="008D4F48">
      <w:pPr>
        <w:ind w:firstLine="0"/>
      </w:pPr>
    </w:p>
    <w:p w14:paraId="7E642E49" w14:textId="6450AF1D" w:rsidR="008D4F48" w:rsidRDefault="008D4F48" w:rsidP="008D4F48">
      <w:pPr>
        <w:pStyle w:val="Heading3"/>
      </w:pPr>
      <w:bookmarkStart w:id="146" w:name="_Toc178691207"/>
      <w:r>
        <w:lastRenderedPageBreak/>
        <w:t>DESENVOLVIMENTO</w:t>
      </w:r>
      <w:bookmarkEnd w:id="146"/>
    </w:p>
    <w:p w14:paraId="2AC0F498" w14:textId="0F937816" w:rsidR="00246E8A" w:rsidRDefault="00246E8A" w:rsidP="00246E8A">
      <w:r>
        <w:t>Foram levantadas quais funcionalidades seriam desenvolvidas, depois de ter as atividades em mãos elas foram priorizadas de acordo com as dependências existentes entre elas.</w:t>
      </w:r>
    </w:p>
    <w:p w14:paraId="776C60DF" w14:textId="3C65AA3D" w:rsidR="0008682E" w:rsidRDefault="0008682E" w:rsidP="00246E8A">
      <w:r>
        <w:t>As primeiras funcionalidades que foram desenvolvidas foram as relacionadas com o gerenciamento de categorias.</w:t>
      </w:r>
    </w:p>
    <w:p w14:paraId="1AD712A3" w14:textId="7F7D9366" w:rsidR="0008682E" w:rsidRDefault="0008682E" w:rsidP="0008682E">
      <w:r>
        <w:t xml:space="preserve">Antes de iniciar o desenvolvimento alguns testes de aceitação foram criados para garantir que o resultado do desenvolvimento </w:t>
      </w:r>
      <w:r w:rsidR="009610CB">
        <w:t>pudesse atender os requisitos iniciais, evitando desenvolver funcionalidades desnecessárias</w:t>
      </w:r>
      <w:r>
        <w:t>. Exemplos:</w:t>
      </w:r>
    </w:p>
    <w:p w14:paraId="22749BDC" w14:textId="6AABEBDC" w:rsidR="0008682E" w:rsidRDefault="0008682E" w:rsidP="0008682E">
      <w:pPr>
        <w:numPr>
          <w:ilvl w:val="0"/>
          <w:numId w:val="34"/>
        </w:numPr>
      </w:pPr>
      <w:r>
        <w:t xml:space="preserve"> A tela de cadastro e edição de categoria devem conter uma caixa de texto para entrar com o nome da categoria.</w:t>
      </w:r>
    </w:p>
    <w:p w14:paraId="7252B9B9" w14:textId="7F06BCC2" w:rsidR="0008682E" w:rsidRDefault="0008682E" w:rsidP="0008682E">
      <w:pPr>
        <w:numPr>
          <w:ilvl w:val="0"/>
          <w:numId w:val="34"/>
        </w:numPr>
      </w:pPr>
      <w:r>
        <w:t xml:space="preserve"> Quando uma categoria for cadastrada o usuário deve ser redirecionado para a tela de listagem de categorias.</w:t>
      </w:r>
    </w:p>
    <w:p w14:paraId="5F2DE713" w14:textId="1DEF53D0" w:rsidR="0008682E" w:rsidRDefault="0008682E" w:rsidP="0008682E">
      <w:pPr>
        <w:numPr>
          <w:ilvl w:val="0"/>
          <w:numId w:val="34"/>
        </w:numPr>
      </w:pPr>
      <w:r>
        <w:t xml:space="preserve"> A partir da tela de listagem de categorias deve-se ter acesso</w:t>
      </w:r>
      <w:r w:rsidR="001C3D8D">
        <w:t xml:space="preserve"> aos links para edição e exclusão das categorias.</w:t>
      </w:r>
    </w:p>
    <w:p w14:paraId="73443A85" w14:textId="320F8B5D" w:rsidR="00C302F5" w:rsidRDefault="00C302F5" w:rsidP="0008682E">
      <w:pPr>
        <w:numPr>
          <w:ilvl w:val="0"/>
          <w:numId w:val="34"/>
        </w:numPr>
      </w:pPr>
      <w:r>
        <w:t xml:space="preserve"> O modelo de Categoria deve ser validado exigindo a presença do nome da categoria antes de qualquer inserção ou alteração.</w:t>
      </w:r>
    </w:p>
    <w:p w14:paraId="5D230A92" w14:textId="26A4041D" w:rsidR="00C442E4" w:rsidRDefault="00C442E4" w:rsidP="0008682E">
      <w:pPr>
        <w:numPr>
          <w:ilvl w:val="0"/>
          <w:numId w:val="34"/>
        </w:numPr>
      </w:pPr>
      <w:r>
        <w:t xml:space="preserve"> Não devem existir categorias repetidas para um usuário.</w:t>
      </w:r>
    </w:p>
    <w:p w14:paraId="02CBA946" w14:textId="3DA91BD5" w:rsidR="001F647E" w:rsidRDefault="001F647E" w:rsidP="001F647E">
      <w:r>
        <w:t>Depois de definidos os testes de aceitação deve-se iniciar o desenvolvimento. Como este sistema é baseado em testes, deve-se criar o teste referente a cada parte do sistema para validar gradativamente a evolução do sistema.</w:t>
      </w:r>
    </w:p>
    <w:p w14:paraId="708AB9D9" w14:textId="77777777" w:rsidR="001F647E" w:rsidRDefault="001F647E" w:rsidP="001F647E">
      <w:r>
        <w:t xml:space="preserve">Neste caso foram criados os seguintes testes: </w:t>
      </w:r>
    </w:p>
    <w:p w14:paraId="1B9DA0B2" w14:textId="2A65A893" w:rsidR="001F647E" w:rsidRDefault="001F647E" w:rsidP="001F647E">
      <w:pPr>
        <w:numPr>
          <w:ilvl w:val="0"/>
          <w:numId w:val="35"/>
        </w:numPr>
      </w:pPr>
      <w:r>
        <w:t xml:space="preserve"> Testes para validar se as telas estavam de acordo com o que foi especificado;</w:t>
      </w:r>
    </w:p>
    <w:p w14:paraId="643A4493" w14:textId="055C370B" w:rsidR="001F647E" w:rsidRDefault="001F647E" w:rsidP="001F647E">
      <w:pPr>
        <w:numPr>
          <w:ilvl w:val="0"/>
          <w:numId w:val="35"/>
        </w:numPr>
      </w:pPr>
      <w:r>
        <w:t xml:space="preserve"> Testes para validar se o modelo estava com as validações corretas;</w:t>
      </w:r>
    </w:p>
    <w:p w14:paraId="4A7854DB" w14:textId="1F7BCD47" w:rsidR="001F647E" w:rsidRDefault="001F647E" w:rsidP="001F647E">
      <w:pPr>
        <w:numPr>
          <w:ilvl w:val="0"/>
          <w:numId w:val="35"/>
        </w:numPr>
      </w:pPr>
      <w:r>
        <w:t xml:space="preserve"> Testes para validar se o controlador estava fazendo seu papel e redirecionando as requisições para os locais corretos;</w:t>
      </w:r>
    </w:p>
    <w:p w14:paraId="1E7F12D3" w14:textId="5D92262C" w:rsidR="00992E5F" w:rsidRDefault="00992E5F" w:rsidP="00992E5F">
      <w:r>
        <w:t xml:space="preserve">Podemos ver que conseguimos cobrir todas as camadas com testes, garantindo que todo o fluxo está coberto </w:t>
      </w:r>
      <w:r w:rsidR="006B736D">
        <w:t>por</w:t>
      </w:r>
      <w:r>
        <w:t xml:space="preserve"> testes.</w:t>
      </w:r>
    </w:p>
    <w:p w14:paraId="5BF9E55E" w14:textId="1D634117" w:rsidR="00135793" w:rsidRDefault="00135793" w:rsidP="00992E5F">
      <w:r>
        <w:t>De forma análoga foram desenvolvidas as funcionalidades relacionadas aos itens, usuários e download do executável para o dispositivo móvel.</w:t>
      </w:r>
    </w:p>
    <w:p w14:paraId="394DCAAD" w14:textId="77777777" w:rsidR="00A3123E" w:rsidRDefault="00A3123E" w:rsidP="00992E5F"/>
    <w:p w14:paraId="786517D3" w14:textId="594FF6B5" w:rsidR="00A3123E" w:rsidRDefault="00A3123E" w:rsidP="00A3123E">
      <w:pPr>
        <w:pStyle w:val="Heading2"/>
      </w:pPr>
      <w:bookmarkStart w:id="147" w:name="_Toc178691208"/>
      <w:r>
        <w:lastRenderedPageBreak/>
        <w:t>DESENVOLVIMENTO DO SISTEMA MOBILE</w:t>
      </w:r>
      <w:bookmarkEnd w:id="147"/>
    </w:p>
    <w:p w14:paraId="496A1B0D" w14:textId="421CA892" w:rsidR="00EE5B96" w:rsidRDefault="00EE5B96" w:rsidP="00EE5B96">
      <w:pPr>
        <w:pStyle w:val="Heading3"/>
      </w:pPr>
      <w:bookmarkStart w:id="148" w:name="_Toc178691209"/>
      <w:r>
        <w:t>TECNOLOGIAS UTILIZADAS</w:t>
      </w:r>
      <w:bookmarkEnd w:id="148"/>
    </w:p>
    <w:p w14:paraId="069CA2C2" w14:textId="607BB670" w:rsidR="00EE5B96" w:rsidRPr="00EE5B96" w:rsidRDefault="00EE5B96" w:rsidP="00EE5B96">
      <w:pPr>
        <w:pStyle w:val="Heading3"/>
      </w:pPr>
      <w:bookmarkStart w:id="149" w:name="_Toc178691210"/>
      <w:r>
        <w:t>DESENVOLVIMENTO</w:t>
      </w:r>
      <w:bookmarkEnd w:id="149"/>
    </w:p>
    <w:p w14:paraId="1AC4AB7D" w14:textId="77777777" w:rsidR="00DE43FE" w:rsidRDefault="005C61B9" w:rsidP="006F3AA5">
      <w:pPr>
        <w:pStyle w:val="Heading1"/>
      </w:pPr>
      <w:bookmarkStart w:id="150" w:name="_Toc178691211"/>
      <w:r>
        <w:lastRenderedPageBreak/>
        <w:t>RESULTADOS (</w:t>
      </w:r>
      <w:r w:rsidR="00EA2B91">
        <w:t xml:space="preserve">estilo </w:t>
      </w:r>
      <w:r>
        <w:t>T</w:t>
      </w:r>
      <w:r w:rsidR="00AF167E">
        <w:t>í</w:t>
      </w:r>
      <w:r>
        <w:t>tulo 1)</w:t>
      </w:r>
      <w:bookmarkStart w:id="151" w:name="_Toc144288083"/>
      <w:bookmarkStart w:id="152" w:name="_Toc144614336"/>
      <w:bookmarkStart w:id="153" w:name="_Toc144614584"/>
      <w:bookmarkStart w:id="154" w:name="_Toc144627063"/>
      <w:bookmarkStart w:id="155" w:name="_Toc144630242"/>
      <w:bookmarkStart w:id="156" w:name="_Toc144691039"/>
      <w:bookmarkStart w:id="157" w:name="_Toc144691510"/>
      <w:bookmarkStart w:id="158" w:name="_Toc144692261"/>
      <w:bookmarkEnd w:id="150"/>
    </w:p>
    <w:p w14:paraId="05F3AA96" w14:textId="77777777"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1"/>
    <w:bookmarkEnd w:id="152"/>
    <w:bookmarkEnd w:id="153"/>
    <w:bookmarkEnd w:id="154"/>
    <w:bookmarkEnd w:id="155"/>
    <w:bookmarkEnd w:id="156"/>
    <w:bookmarkEnd w:id="157"/>
    <w:bookmarkEnd w:id="158"/>
    <w:p w14:paraId="6FE3FD9A" w14:textId="77777777" w:rsidR="00185542" w:rsidRDefault="00185542" w:rsidP="007E6AEB"/>
    <w:p w14:paraId="1884F73B" w14:textId="77777777" w:rsidR="00C17C88" w:rsidRPr="00113FF7" w:rsidRDefault="00C17C88" w:rsidP="007E6AEB"/>
    <w:p w14:paraId="400D56B2" w14:textId="77777777" w:rsidR="00B06900" w:rsidRPr="00113FF7" w:rsidRDefault="00B06900" w:rsidP="007E6AEB"/>
    <w:p w14:paraId="5AC3B059" w14:textId="77777777" w:rsidR="00B06900" w:rsidRPr="00113FF7" w:rsidRDefault="00B06900" w:rsidP="007E6AEB"/>
    <w:p w14:paraId="20511D53" w14:textId="77777777" w:rsidR="00B06900" w:rsidRPr="00113FF7" w:rsidRDefault="00B06900" w:rsidP="007E6AEB"/>
    <w:p w14:paraId="62DECE92" w14:textId="77777777" w:rsidR="00B06900" w:rsidRPr="00113FF7" w:rsidRDefault="00B06900" w:rsidP="007E6AEB"/>
    <w:p w14:paraId="18A79394" w14:textId="77777777" w:rsidR="00B06900" w:rsidRPr="00113FF7" w:rsidRDefault="00B06900" w:rsidP="007E6AEB"/>
    <w:p w14:paraId="6FD554C0" w14:textId="77777777" w:rsidR="00067A0D" w:rsidRPr="00113FF7" w:rsidRDefault="00067A0D" w:rsidP="007E6AEB"/>
    <w:p w14:paraId="66214E99" w14:textId="77777777" w:rsidR="00067A0D" w:rsidRPr="00113FF7" w:rsidRDefault="00067A0D" w:rsidP="007E6AEB"/>
    <w:p w14:paraId="26D11F5F" w14:textId="77777777" w:rsidR="00067A0D" w:rsidRPr="00113FF7" w:rsidRDefault="00067A0D" w:rsidP="007E6AEB"/>
    <w:p w14:paraId="3FAD468B" w14:textId="77777777" w:rsidR="00067A0D" w:rsidRPr="00113FF7" w:rsidRDefault="00067A0D" w:rsidP="007E6AEB"/>
    <w:p w14:paraId="757823D3" w14:textId="77777777" w:rsidR="005D0E47" w:rsidRPr="00113FF7" w:rsidRDefault="00550A07" w:rsidP="006F3AA5">
      <w:pPr>
        <w:pStyle w:val="Heading1"/>
      </w:pPr>
      <w:bookmarkStart w:id="159" w:name="_Toc144614347"/>
      <w:bookmarkStart w:id="160" w:name="_Toc144614594"/>
      <w:bookmarkStart w:id="161" w:name="_Toc144627073"/>
      <w:bookmarkStart w:id="162" w:name="_Toc144630252"/>
      <w:bookmarkStart w:id="163" w:name="_Toc144691052"/>
      <w:bookmarkStart w:id="164" w:name="_Toc144691520"/>
      <w:bookmarkStart w:id="165" w:name="_Toc144692271"/>
      <w:bookmarkStart w:id="166" w:name="_Toc144805843"/>
      <w:bookmarkStart w:id="167" w:name="_Toc144807464"/>
      <w:bookmarkStart w:id="168" w:name="_Toc144811475"/>
      <w:bookmarkStart w:id="169" w:name="_Toc144812020"/>
      <w:bookmarkStart w:id="170" w:name="_Toc144812363"/>
      <w:bookmarkStart w:id="171" w:name="_Toc149724332"/>
      <w:bookmarkStart w:id="172" w:name="_Toc150052731"/>
      <w:bookmarkStart w:id="173" w:name="_Toc150053222"/>
      <w:bookmarkStart w:id="174" w:name="_Toc150053989"/>
      <w:bookmarkStart w:id="175" w:name="_Toc150054445"/>
      <w:bookmarkStart w:id="176" w:name="_Toc150054648"/>
      <w:bookmarkStart w:id="177" w:name="_Toc150054863"/>
      <w:bookmarkStart w:id="178" w:name="_Toc156710937"/>
      <w:bookmarkStart w:id="179" w:name="_Toc156712246"/>
      <w:bookmarkStart w:id="180" w:name="_Toc167274013"/>
      <w:bookmarkStart w:id="181" w:name="_Toc167274180"/>
      <w:bookmarkStart w:id="182" w:name="_Toc167274308"/>
      <w:bookmarkStart w:id="183" w:name="_Toc198716027"/>
      <w:bookmarkStart w:id="184" w:name="_Toc198716144"/>
      <w:bookmarkStart w:id="185" w:name="_Toc221345537"/>
      <w:bookmarkStart w:id="186" w:name="_Toc222801067"/>
      <w:bookmarkStart w:id="187" w:name="_Toc232224856"/>
      <w:bookmarkStart w:id="188" w:name="_Toc232225035"/>
      <w:bookmarkStart w:id="189" w:name="_Toc178691212"/>
      <w:r w:rsidRPr="00113FF7">
        <w:lastRenderedPageBreak/>
        <w:t>CONCLUSÃO</w:t>
      </w:r>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r w:rsidR="00EA2B91">
        <w:t xml:space="preserve"> (estilo Título 1)</w:t>
      </w:r>
      <w:bookmarkEnd w:id="189"/>
    </w:p>
    <w:p w14:paraId="1D0353FC" w14:textId="77777777"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 xml:space="preserve">(es)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14:paraId="23B9A79E" w14:textId="77777777" w:rsidR="00550A07" w:rsidRPr="00113FF7" w:rsidRDefault="00550A07" w:rsidP="007E6AEB"/>
    <w:p w14:paraId="24600D4D" w14:textId="77777777" w:rsidR="005D0E47" w:rsidRPr="00113FF7" w:rsidRDefault="005D0E47" w:rsidP="007E6AEB"/>
    <w:p w14:paraId="13EAFF98" w14:textId="77777777" w:rsidR="007614B0" w:rsidRPr="00113FF7" w:rsidRDefault="007614B0" w:rsidP="007E6AEB"/>
    <w:p w14:paraId="395C1BAC" w14:textId="77777777" w:rsidR="007614B0" w:rsidRPr="00113FF7" w:rsidRDefault="007614B0" w:rsidP="007E6AEB"/>
    <w:p w14:paraId="1D9E6AD5" w14:textId="77777777" w:rsidR="007614B0" w:rsidRPr="00113FF7" w:rsidRDefault="007614B0" w:rsidP="007E6AEB"/>
    <w:p w14:paraId="61751C95" w14:textId="77777777" w:rsidR="007614B0" w:rsidRPr="00113FF7" w:rsidRDefault="007614B0" w:rsidP="007E6AEB"/>
    <w:p w14:paraId="64D66A9A" w14:textId="77777777" w:rsidR="007614B0" w:rsidRPr="00113FF7" w:rsidRDefault="007614B0" w:rsidP="007E6AEB"/>
    <w:p w14:paraId="10C4740F" w14:textId="77777777" w:rsidR="007614B0" w:rsidRPr="00113FF7" w:rsidRDefault="007614B0" w:rsidP="007E6AEB"/>
    <w:p w14:paraId="5BA51C52" w14:textId="77777777" w:rsidR="007614B0" w:rsidRPr="00113FF7" w:rsidRDefault="007614B0" w:rsidP="007E6AEB"/>
    <w:p w14:paraId="683C4A75" w14:textId="77777777" w:rsidR="007614B0" w:rsidRPr="00113FF7" w:rsidRDefault="007614B0" w:rsidP="007E6AEB"/>
    <w:p w14:paraId="6C014E15" w14:textId="77777777" w:rsidR="00067A0D" w:rsidRPr="00113FF7" w:rsidRDefault="00067A0D" w:rsidP="00346157">
      <w:pPr>
        <w:sectPr w:rsidR="00067A0D" w:rsidRPr="00113FF7" w:rsidSect="006C352F">
          <w:footerReference w:type="default" r:id="rId17"/>
          <w:pgSz w:w="11907" w:h="16840" w:code="9"/>
          <w:pgMar w:top="1701" w:right="1134" w:bottom="1134" w:left="1701" w:header="709" w:footer="1418" w:gutter="0"/>
          <w:pgNumType w:start="3"/>
          <w:cols w:space="708"/>
          <w:docGrid w:linePitch="360"/>
        </w:sectPr>
      </w:pPr>
      <w:bookmarkStart w:id="190" w:name="_REFERÊNCIAS_BIBLIOGRÁFICAS"/>
      <w:bookmarkStart w:id="191" w:name="_Toc143669284"/>
      <w:bookmarkStart w:id="192" w:name="_Toc144003460"/>
      <w:bookmarkStart w:id="193" w:name="_Toc144004110"/>
      <w:bookmarkStart w:id="194" w:name="_Toc144004164"/>
      <w:bookmarkStart w:id="195" w:name="_Toc144004613"/>
      <w:bookmarkStart w:id="196" w:name="_Toc144288100"/>
      <w:bookmarkStart w:id="197" w:name="_Toc144288597"/>
      <w:bookmarkStart w:id="198" w:name="_Toc144609689"/>
      <w:bookmarkStart w:id="199" w:name="_Toc144614348"/>
      <w:bookmarkStart w:id="200" w:name="_Toc144614595"/>
      <w:bookmarkStart w:id="201" w:name="_Toc144627074"/>
      <w:bookmarkStart w:id="202" w:name="_Toc144630253"/>
      <w:bookmarkStart w:id="203" w:name="_Toc144691053"/>
      <w:bookmarkStart w:id="204" w:name="_Toc144691521"/>
      <w:bookmarkStart w:id="205" w:name="_Toc144692272"/>
      <w:bookmarkStart w:id="206" w:name="_Toc144805844"/>
      <w:bookmarkStart w:id="207" w:name="_Toc149724145"/>
      <w:bookmarkStart w:id="208" w:name="_Toc149724333"/>
      <w:bookmarkStart w:id="209" w:name="_Toc150052732"/>
      <w:bookmarkStart w:id="210" w:name="_Toc150053223"/>
      <w:bookmarkStart w:id="211" w:name="_Toc150053990"/>
      <w:bookmarkStart w:id="212" w:name="_Toc150054446"/>
      <w:bookmarkStart w:id="213" w:name="_Toc150054649"/>
      <w:bookmarkStart w:id="214" w:name="_Toc150054864"/>
      <w:bookmarkStart w:id="215" w:name="_Toc151433549"/>
      <w:bookmarkStart w:id="216" w:name="_Toc151434320"/>
      <w:bookmarkEnd w:id="190"/>
    </w:p>
    <w:p w14:paraId="091D64D5" w14:textId="77777777" w:rsidR="003354B5" w:rsidRPr="00113FF7" w:rsidRDefault="00B26EA1" w:rsidP="0043393D">
      <w:pPr>
        <w:pStyle w:val="REFERNCIA"/>
      </w:pPr>
      <w:bookmarkStart w:id="217" w:name="_Toc152395091"/>
      <w:bookmarkStart w:id="218" w:name="_Toc156710938"/>
      <w:bookmarkStart w:id="219" w:name="_Toc156712247"/>
      <w:bookmarkStart w:id="220" w:name="_Toc167274014"/>
      <w:bookmarkStart w:id="221" w:name="_Toc167274181"/>
      <w:bookmarkStart w:id="222" w:name="_Toc167274309"/>
      <w:bookmarkStart w:id="223" w:name="_Toc198716028"/>
      <w:bookmarkStart w:id="224" w:name="_Toc198716145"/>
      <w:bookmarkStart w:id="225" w:name="_Toc222801068"/>
      <w:bookmarkStart w:id="226" w:name="_Toc232224857"/>
      <w:bookmarkStart w:id="227" w:name="_Toc232225036"/>
      <w:r w:rsidRPr="00113FF7">
        <w:lastRenderedPageBreak/>
        <w:t>R</w:t>
      </w:r>
      <w:r w:rsidR="005D0E47" w:rsidRPr="00113FF7">
        <w:t>EFERÊNCIAS</w:t>
      </w:r>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r w:rsidR="00EA2B91">
        <w:t xml:space="preserve"> (estilo REFER</w:t>
      </w:r>
      <w:r w:rsidR="00AD5D5F">
        <w:t>Ê</w:t>
      </w:r>
      <w:r w:rsidR="00EA2B91">
        <w:t>NCIA)</w:t>
      </w:r>
    </w:p>
    <w:p w14:paraId="47B1F3C1" w14:textId="77777777"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14:paraId="10E10BAF" w14:textId="77777777"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14:paraId="2489E083" w14:textId="77777777" w:rsidR="00C17C88" w:rsidRPr="00CE3F13" w:rsidRDefault="00C17C88" w:rsidP="00C17C88">
      <w:pPr>
        <w:pStyle w:val="RefBib"/>
      </w:pPr>
    </w:p>
    <w:p w14:paraId="5876D44F" w14:textId="77777777" w:rsidR="00C17C88" w:rsidRDefault="00C17C88" w:rsidP="00C17C88">
      <w:pPr>
        <w:pStyle w:val="RefBib"/>
      </w:pPr>
      <w:r>
        <w:t xml:space="preserve">___________ </w:t>
      </w:r>
      <w:r w:rsidRPr="00387FF9">
        <w:rPr>
          <w:b/>
        </w:rPr>
        <w:t>NBR 6023</w:t>
      </w:r>
      <w:r>
        <w:t>: informação e documentação: referências: elaboração. Rio de Janeiro, 2002. 24 p.</w:t>
      </w:r>
    </w:p>
    <w:p w14:paraId="61BBC8EB" w14:textId="77777777" w:rsidR="00C17C88" w:rsidRDefault="00C17C88" w:rsidP="00C17C88">
      <w:pPr>
        <w:pStyle w:val="RefBib"/>
      </w:pPr>
    </w:p>
    <w:p w14:paraId="7C17C0A0" w14:textId="77777777" w:rsidR="00C17C88" w:rsidRDefault="00C17C88" w:rsidP="00C17C88">
      <w:pPr>
        <w:pStyle w:val="RefBib"/>
      </w:pPr>
      <w:r>
        <w:t xml:space="preserve">___________ </w:t>
      </w:r>
      <w:r w:rsidRPr="00094D54">
        <w:rPr>
          <w:b/>
        </w:rPr>
        <w:t>NBR 10520</w:t>
      </w:r>
      <w:r>
        <w:rPr>
          <w:b/>
        </w:rPr>
        <w:t xml:space="preserve">: </w:t>
      </w:r>
      <w:r>
        <w:t>e documentação: citações em documentos. Rio de Janeiro, 2002. 7 p.</w:t>
      </w:r>
    </w:p>
    <w:p w14:paraId="3645B17D" w14:textId="77777777" w:rsidR="00C17C88" w:rsidRDefault="00C17C88" w:rsidP="00C17C88">
      <w:pPr>
        <w:pStyle w:val="RefBib"/>
      </w:pPr>
    </w:p>
    <w:p w14:paraId="2AB6C986" w14:textId="77777777" w:rsidR="00C17C88" w:rsidRDefault="00C17C88" w:rsidP="00C17C88">
      <w:pPr>
        <w:pStyle w:val="RefBib"/>
      </w:pPr>
      <w:r>
        <w:t xml:space="preserve">___________ </w:t>
      </w:r>
      <w:r w:rsidRPr="00871378">
        <w:rPr>
          <w:b/>
        </w:rPr>
        <w:t>NBR 6024</w:t>
      </w:r>
      <w:r>
        <w:t>: numeração progressiva das seções de um documento. Rio de Janeiro, 2003. 3 p.</w:t>
      </w:r>
    </w:p>
    <w:p w14:paraId="415DED9A" w14:textId="77777777" w:rsidR="00C17C88" w:rsidRDefault="00C17C88" w:rsidP="00C17C88">
      <w:pPr>
        <w:pStyle w:val="RefBib"/>
      </w:pPr>
    </w:p>
    <w:p w14:paraId="4B70F134" w14:textId="77777777" w:rsidR="00C17C88" w:rsidRPr="00427B6F" w:rsidRDefault="00C17C88" w:rsidP="00C17C88">
      <w:pPr>
        <w:pStyle w:val="RefBib"/>
      </w:pPr>
      <w:r w:rsidRPr="00427B6F">
        <w:t>Exemplo no caso de Livro</w:t>
      </w:r>
    </w:p>
    <w:p w14:paraId="46E243F0" w14:textId="77777777" w:rsidR="00C17C88" w:rsidRDefault="00C17C88" w:rsidP="00C17C88">
      <w:pPr>
        <w:pStyle w:val="RefBib"/>
      </w:pPr>
      <w:r>
        <w:t xml:space="preserve">CERVO, Amado </w:t>
      </w:r>
      <w:proofErr w:type="spellStart"/>
      <w:r>
        <w:t>Luis</w:t>
      </w:r>
      <w:proofErr w:type="spellEnd"/>
      <w:r>
        <w:t xml:space="preserve">; BERVIAN, Pedro Alcino; SILVA, Roberto. </w:t>
      </w:r>
      <w:r w:rsidRPr="009D2717">
        <w:rPr>
          <w:b/>
        </w:rPr>
        <w:t>Metodologia Científica</w:t>
      </w:r>
      <w:r>
        <w:t>. 6. ed. São Paulo: Prentice Hall, 2007.</w:t>
      </w:r>
    </w:p>
    <w:p w14:paraId="7155252D" w14:textId="77777777" w:rsidR="00C17C88" w:rsidRDefault="00C17C88" w:rsidP="00C17C88">
      <w:pPr>
        <w:pStyle w:val="RefBib"/>
      </w:pPr>
    </w:p>
    <w:p w14:paraId="6A802B20" w14:textId="77777777"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1998.</w:t>
      </w:r>
    </w:p>
    <w:p w14:paraId="52036D86" w14:textId="77777777" w:rsidR="00C17C88" w:rsidRPr="00427B6F" w:rsidRDefault="00C17C88" w:rsidP="00C17C88">
      <w:pPr>
        <w:pStyle w:val="RefBib"/>
      </w:pPr>
    </w:p>
    <w:p w14:paraId="688D9408" w14:textId="77777777" w:rsidR="00C17C88" w:rsidRPr="00427B6F" w:rsidRDefault="00C17C88" w:rsidP="00C17C88">
      <w:pPr>
        <w:pStyle w:val="RefBib"/>
      </w:pPr>
      <w:r w:rsidRPr="00427B6F">
        <w:t>Exemplo no caso de Capítulo de Livro</w:t>
      </w:r>
    </w:p>
    <w:p w14:paraId="1A74D565" w14:textId="77777777"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r w:rsidRPr="00427B6F">
        <w:rPr>
          <w:b/>
          <w:bCs/>
          <w:lang w:val="en-US"/>
        </w:rPr>
        <w:t>Engineering hydraulic</w:t>
      </w:r>
      <w:r w:rsidRPr="00427B6F">
        <w:rPr>
          <w:lang w:val="en-US"/>
        </w:rPr>
        <w:t xml:space="preserve">s. </w:t>
      </w:r>
      <w:r w:rsidRPr="00427B6F">
        <w:t xml:space="preserve">New York: John </w:t>
      </w:r>
      <w:proofErr w:type="spellStart"/>
      <w:r w:rsidRPr="00427B6F">
        <w:t>Wiley</w:t>
      </w:r>
      <w:proofErr w:type="spellEnd"/>
      <w:r w:rsidRPr="00427B6F">
        <w:t xml:space="preserve"> &amp; Sons, 1950. p. 229-309.</w:t>
      </w:r>
    </w:p>
    <w:p w14:paraId="0F2B390B" w14:textId="77777777" w:rsidR="00C17C88" w:rsidRDefault="00C17C88" w:rsidP="00C17C88">
      <w:pPr>
        <w:pStyle w:val="RefBib"/>
      </w:pPr>
    </w:p>
    <w:p w14:paraId="08381B10" w14:textId="77777777" w:rsidR="00C17C88" w:rsidRDefault="00C17C88" w:rsidP="00C17C88">
      <w:pPr>
        <w:pStyle w:val="RefBib"/>
      </w:pPr>
      <w:r>
        <w:t>Exemplo no caso artigo em periódico</w:t>
      </w:r>
    </w:p>
    <w:p w14:paraId="6B72F3E6" w14:textId="77777777"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Science</w:t>
      </w:r>
      <w:r w:rsidRPr="00211F81">
        <w:t>, v. 253, p. p. 7065-7068, 2007.</w:t>
      </w:r>
    </w:p>
    <w:p w14:paraId="3403BC83" w14:textId="77777777" w:rsidR="00C17C88" w:rsidRPr="00211F81" w:rsidRDefault="00C17C88" w:rsidP="00C17C88">
      <w:pPr>
        <w:pStyle w:val="RefBib"/>
      </w:pPr>
    </w:p>
    <w:p w14:paraId="0E63AE1B" w14:textId="77777777" w:rsidR="00C17C88" w:rsidRPr="00BB61F6" w:rsidRDefault="00C17C88" w:rsidP="00C17C88">
      <w:pPr>
        <w:pStyle w:val="RefBib"/>
      </w:pPr>
      <w:r w:rsidRPr="00BB61F6">
        <w:t>Exemplo no caso de monografia, dissertação e tese</w:t>
      </w:r>
    </w:p>
    <w:p w14:paraId="211B0459" w14:textId="77777777"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Tecnologia Espaciais) - Instituto Nacional de Pesquisas Espaciais</w:t>
      </w:r>
      <w:r>
        <w:t>.</w:t>
      </w:r>
    </w:p>
    <w:p w14:paraId="24828933" w14:textId="77777777" w:rsidR="00C17C88" w:rsidRDefault="00C17C88" w:rsidP="00C17C88">
      <w:pPr>
        <w:pStyle w:val="RefBib"/>
      </w:pPr>
    </w:p>
    <w:p w14:paraId="3ED62C37" w14:textId="77777777" w:rsidR="00C17C88" w:rsidRDefault="00C17C88" w:rsidP="00C17C88">
      <w:pPr>
        <w:pStyle w:val="RefBib"/>
      </w:pPr>
      <w:r>
        <w:t>Exemplo no caso de artigo de jornal</w:t>
      </w:r>
    </w:p>
    <w:p w14:paraId="396B06C8" w14:textId="77777777"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o, São Paulo, 04 out. 2004. p. B4.</w:t>
      </w:r>
    </w:p>
    <w:p w14:paraId="59F00776" w14:textId="77777777" w:rsidR="00C17C88" w:rsidRDefault="00C17C88" w:rsidP="00C17C88">
      <w:pPr>
        <w:pStyle w:val="RefBib"/>
      </w:pPr>
    </w:p>
    <w:p w14:paraId="685B2DC7" w14:textId="77777777" w:rsidR="00C17C88" w:rsidRDefault="00C17C88" w:rsidP="00C17C88">
      <w:pPr>
        <w:pStyle w:val="RefBib"/>
      </w:pPr>
      <w:r>
        <w:t>Exemplo no caso de trabalho em evento</w:t>
      </w:r>
    </w:p>
    <w:p w14:paraId="0CF82B6C" w14:textId="77777777"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em engenharia. In: XXXV CONGRESSO BRASILEIRO DE EDUCAÇÃO EM ENGENHARIA, Curitiba. Anais do XXXV Congresso Brasileiro de Educação em Engenharia, 2007</w:t>
      </w:r>
      <w:r>
        <w:t>.</w:t>
      </w:r>
    </w:p>
    <w:p w14:paraId="27A698F1" w14:textId="77777777" w:rsidR="00C17C88" w:rsidRDefault="00C17C88" w:rsidP="00C17C88">
      <w:pPr>
        <w:pStyle w:val="RefBib"/>
      </w:pPr>
    </w:p>
    <w:p w14:paraId="3D460CB3" w14:textId="77777777" w:rsidR="00C17C88" w:rsidRDefault="00C17C88" w:rsidP="00C17C88">
      <w:pPr>
        <w:pStyle w:val="RefBib"/>
      </w:pPr>
      <w:r>
        <w:t>Exemplo de documento disponível na internet</w:t>
      </w:r>
    </w:p>
    <w:p w14:paraId="4361FCE1" w14:textId="77777777"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Despacho do Ministro em 22/02/2002, publicado no DOU de 25 de fevereiro de 2002, Seção 1, p 17. Disponível em: &lt;htlm://portal.mec.gov.br/cne/arquivos/pdf/CES 1/2002&gt;</w:t>
      </w:r>
      <w:r>
        <w:t xml:space="preserve"> </w:t>
      </w:r>
      <w:r w:rsidRPr="00BB61F6">
        <w:t>Acesso em 1</w:t>
      </w:r>
      <w:r>
        <w:t>6 junho</w:t>
      </w:r>
      <w:r w:rsidRPr="00BB61F6">
        <w:t xml:space="preserve"> 2008</w:t>
      </w:r>
    </w:p>
    <w:p w14:paraId="212F1304" w14:textId="77777777" w:rsidR="00C17C88" w:rsidRDefault="00C17C88" w:rsidP="00C17C88">
      <w:pPr>
        <w:pStyle w:val="RefBib"/>
      </w:pPr>
    </w:p>
    <w:p w14:paraId="25F93AAD" w14:textId="77777777" w:rsidR="00F9439F" w:rsidRPr="00113FF7" w:rsidRDefault="00F9439F" w:rsidP="00C3145C"/>
    <w:p w14:paraId="654CB77E" w14:textId="77777777" w:rsidR="00F9439F" w:rsidRPr="00113FF7" w:rsidRDefault="00F9439F" w:rsidP="00C3145C"/>
    <w:p w14:paraId="4B2842E6" w14:textId="77777777" w:rsidR="000B505F" w:rsidRPr="00113FF7" w:rsidRDefault="000B505F" w:rsidP="00C3145C"/>
    <w:p w14:paraId="629B617F" w14:textId="77777777" w:rsidR="006D735D" w:rsidRDefault="006D735D" w:rsidP="006D735D">
      <w:pPr>
        <w:pStyle w:val="GLOSSRIO"/>
      </w:pPr>
      <w:r>
        <w:lastRenderedPageBreak/>
        <w:t>GLOSSÁRIO</w:t>
      </w:r>
      <w:r w:rsidR="00EA2B91">
        <w:t xml:space="preserve"> (est</w:t>
      </w:r>
      <w:r w:rsidR="00E32753">
        <w:t>i</w:t>
      </w:r>
      <w:r w:rsidR="00EA2B91">
        <w:t>lo GLOSS</w:t>
      </w:r>
      <w:r w:rsidR="00E32753">
        <w:t>A</w:t>
      </w:r>
      <w:r w:rsidR="00EA2B91">
        <w:t>RIO)</w:t>
      </w:r>
    </w:p>
    <w:p w14:paraId="7DF82D35" w14:textId="77777777" w:rsidR="006D735D" w:rsidRDefault="006D735D" w:rsidP="007E6AEB">
      <w:pPr>
        <w:ind w:firstLine="0"/>
      </w:pPr>
      <w:r>
        <w:t>Área - conjunto de conteúdos (grupos temáticos comuns) que compõem os diferentes campos do saber.</w:t>
      </w:r>
    </w:p>
    <w:p w14:paraId="34EB55EC" w14:textId="77777777" w:rsidR="007E6AEB" w:rsidRDefault="007E6AEB" w:rsidP="007E6AEB">
      <w:pPr>
        <w:ind w:firstLine="0"/>
      </w:pPr>
    </w:p>
    <w:p w14:paraId="434C0864" w14:textId="77777777" w:rsidR="007E6AEB" w:rsidRDefault="007E6AEB" w:rsidP="007E6AEB">
      <w:pPr>
        <w:ind w:firstLine="0"/>
      </w:pPr>
    </w:p>
    <w:p w14:paraId="56EAAD02" w14:textId="77777777" w:rsidR="00D92F08" w:rsidRPr="00113FF7" w:rsidRDefault="002C70EB" w:rsidP="00F21089">
      <w:pPr>
        <w:pStyle w:val="APENDICE"/>
      </w:pPr>
      <w:bookmarkStart w:id="255" w:name="_Toc156710940"/>
      <w:bookmarkStart w:id="256" w:name="_Toc156712249"/>
      <w:bookmarkStart w:id="257" w:name="_Toc167274016"/>
      <w:bookmarkStart w:id="258" w:name="_Toc167274183"/>
      <w:bookmarkStart w:id="259" w:name="_Toc167274311"/>
      <w:bookmarkStart w:id="260" w:name="_Toc198716030"/>
      <w:bookmarkStart w:id="261" w:name="_Toc198716146"/>
      <w:bookmarkStart w:id="262" w:name="_Toc221345538"/>
      <w:bookmarkStart w:id="263" w:name="_Toc222801070"/>
      <w:bookmarkStart w:id="264" w:name="_Toc232224859"/>
      <w:bookmarkStart w:id="265" w:name="_Toc232225038"/>
      <w:bookmarkStart w:id="266" w:name="_Toc178691213"/>
      <w:r w:rsidRPr="00113FF7">
        <w:lastRenderedPageBreak/>
        <w:t>APÊNDICE</w:t>
      </w:r>
      <w:bookmarkStart w:id="267" w:name="_Toc144805849"/>
      <w:bookmarkStart w:id="268" w:name="_Toc149724149"/>
      <w:bookmarkStart w:id="269" w:name="_Toc149724337"/>
      <w:bookmarkStart w:id="270" w:name="_Toc150052736"/>
      <w:bookmarkStart w:id="271" w:name="_Toc150053227"/>
      <w:bookmarkStart w:id="272" w:name="_Toc150053994"/>
      <w:bookmarkStart w:id="273" w:name="_Toc150054450"/>
      <w:bookmarkStart w:id="274" w:name="_Toc150054653"/>
      <w:bookmarkStart w:id="275" w:name="_Toc150054867"/>
      <w:bookmarkStart w:id="276" w:name="_Toc151433552"/>
      <w:bookmarkStart w:id="277" w:name="_Toc151434323"/>
      <w:bookmarkStart w:id="278" w:name="_Toc156011591"/>
      <w:bookmarkStart w:id="279" w:name="_Toc156278440"/>
      <w:bookmarkStart w:id="280" w:name="_Toc156710941"/>
      <w:bookmarkStart w:id="281"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5"/>
      <w:bookmarkEnd w:id="256"/>
      <w:r w:rsidR="0043393D">
        <w:t xml:space="preserve"> </w:t>
      </w:r>
      <w:r w:rsidR="004060D9" w:rsidRPr="00113FF7">
        <w:t>A</w:t>
      </w:r>
      <w:bookmarkEnd w:id="257"/>
      <w:bookmarkEnd w:id="258"/>
      <w:bookmarkEnd w:id="259"/>
      <w:bookmarkEnd w:id="260"/>
      <w:bookmarkEnd w:id="261"/>
      <w:bookmarkEnd w:id="262"/>
      <w:bookmarkEnd w:id="263"/>
      <w:bookmarkEnd w:id="264"/>
      <w:bookmarkEnd w:id="265"/>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00EA2B91">
        <w:t xml:space="preserve"> (estilo AP</w:t>
      </w:r>
      <w:r w:rsidR="00AD5D5F">
        <w:t>Ê</w:t>
      </w:r>
      <w:r w:rsidR="00EA2B91">
        <w:t>NDICE)</w:t>
      </w:r>
      <w:bookmarkEnd w:id="266"/>
    </w:p>
    <w:p w14:paraId="03FC06EA" w14:textId="77777777" w:rsidR="002874E0" w:rsidRPr="00113FF7" w:rsidRDefault="002874E0" w:rsidP="007E6AEB">
      <w:bookmarkStart w:id="282" w:name="_Toc144805850"/>
      <w:r w:rsidRPr="00113FF7">
        <w:t>Elemento opcional. O(s) a</w:t>
      </w:r>
      <w:r w:rsidR="00BD4511" w:rsidRPr="00113FF7">
        <w:t>pêndice</w:t>
      </w:r>
      <w:r w:rsidRPr="00113FF7">
        <w:t>(s) são identificados por letras maiúsculas consecutivas e pelos respectivos títulos</w:t>
      </w:r>
      <w:bookmarkEnd w:id="282"/>
      <w:r w:rsidR="0043393D">
        <w:t xml:space="preserve"> e contem textos explicativos que não fazem parte do texto da monografia mas que foi elaborado pelo autor,.</w:t>
      </w:r>
    </w:p>
    <w:p w14:paraId="76A1E2AC" w14:textId="77777777"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em</w:t>
      </w:r>
      <w:r w:rsidR="00D44147" w:rsidRPr="00113FF7">
        <w:t xml:space="preserve"> Figura A.1, Figura A.2</w:t>
      </w:r>
      <w:r w:rsidR="0043393D">
        <w:t xml:space="preserve"> e</w:t>
      </w:r>
      <w:r w:rsidR="00D44147" w:rsidRPr="00113FF7">
        <w:t xml:space="preserve"> Figura A.3</w:t>
      </w:r>
      <w:r w:rsidR="0043393D">
        <w:t>.</w:t>
      </w:r>
    </w:p>
    <w:p w14:paraId="3B81CC02" w14:textId="77777777" w:rsidR="0050589A" w:rsidRPr="00113FF7" w:rsidRDefault="00CD491A" w:rsidP="00A56425">
      <w:pPr>
        <w:jc w:val="center"/>
      </w:pPr>
      <w:bookmarkStart w:id="283" w:name="_Toc144630257"/>
      <w:r>
        <w:pict w14:anchorId="208A1E64">
          <v:shape id="_x0000_i1030" type="#_x0000_t75" style="width:188.15pt;height:102.2pt">
            <v:imagedata r:id="rId18" o:title=""/>
          </v:shape>
        </w:pict>
      </w:r>
      <w:bookmarkEnd w:id="283"/>
    </w:p>
    <w:p w14:paraId="7D7C3560" w14:textId="77777777" w:rsidR="00F21089" w:rsidRPr="00113FF7" w:rsidRDefault="00171609" w:rsidP="0034334F">
      <w:pPr>
        <w:pStyle w:val="FIGURA"/>
      </w:pPr>
      <w:bookmarkStart w:id="284" w:name="_Toc151436951"/>
      <w:bookmarkStart w:id="285" w:name="_Toc144691057"/>
      <w:bookmarkStart w:id="286" w:name="_Toc167274184"/>
      <w:bookmarkStart w:id="287" w:name="_Toc227052345"/>
      <w:bookmarkStart w:id="288" w:name="_Toc294361524"/>
      <w:r w:rsidRPr="00113FF7">
        <w:t xml:space="preserve">Figura </w:t>
      </w:r>
      <w:r w:rsidR="00F21089">
        <w:t>A</w:t>
      </w:r>
      <w:r w:rsidRPr="00113FF7">
        <w:t>.</w:t>
      </w:r>
      <w:fldSimple w:instr=" SEQ A. \* ARABIC ">
        <w:r w:rsidR="006B29B5">
          <w:rPr>
            <w:noProof/>
          </w:rPr>
          <w:t>1</w:t>
        </w:r>
      </w:fldSimple>
      <w:r w:rsidR="00943B63" w:rsidRPr="00113FF7">
        <w:t xml:space="preserve"> -</w:t>
      </w:r>
      <w:r w:rsidR="00762145" w:rsidRPr="00113FF7">
        <w:t xml:space="preserve"> </w:t>
      </w:r>
      <w:r w:rsidRPr="00113FF7">
        <w:t>Diagrama de funcionamento</w:t>
      </w:r>
      <w:bookmarkEnd w:id="284"/>
      <w:bookmarkEnd w:id="285"/>
      <w:bookmarkEnd w:id="286"/>
      <w:bookmarkEnd w:id="287"/>
      <w:r w:rsidR="00CB5879" w:rsidRPr="00113FF7">
        <w:t>.</w:t>
      </w:r>
      <w:bookmarkEnd w:id="288"/>
    </w:p>
    <w:p w14:paraId="21189D1C" w14:textId="77777777" w:rsidR="00843157" w:rsidRDefault="00B67738" w:rsidP="00B67738">
      <w:pPr>
        <w:pStyle w:val="fontedefigura"/>
      </w:pPr>
      <w:bookmarkStart w:id="289" w:name="_Toc144691060"/>
      <w:r>
        <w:t xml:space="preserve">Fonte </w:t>
      </w:r>
      <w:r w:rsidRPr="00113FF7">
        <w:t xml:space="preserve">Adaptada de </w:t>
      </w:r>
      <w:proofErr w:type="spellStart"/>
      <w:r w:rsidRPr="00113FF7">
        <w:t>Tourrilhes</w:t>
      </w:r>
      <w:proofErr w:type="spellEnd"/>
      <w:r w:rsidRPr="00113FF7">
        <w:t xml:space="preserve"> (2001</w:t>
      </w:r>
      <w:r>
        <w:t>)</w:t>
      </w:r>
    </w:p>
    <w:p w14:paraId="4850111D" w14:textId="77777777" w:rsidR="00B67738" w:rsidRDefault="00B67738" w:rsidP="007E6AEB"/>
    <w:p w14:paraId="42AD6C7D" w14:textId="77777777" w:rsidR="00B67738" w:rsidRDefault="00B67738" w:rsidP="007E6AEB"/>
    <w:p w14:paraId="1227C0EB" w14:textId="77777777" w:rsidR="00B67738" w:rsidRDefault="00B67738" w:rsidP="007E6AEB"/>
    <w:p w14:paraId="1A20B21E" w14:textId="77777777" w:rsidR="00843157" w:rsidRPr="00113FF7" w:rsidRDefault="00843157" w:rsidP="007E6AEB"/>
    <w:bookmarkEnd w:id="289"/>
    <w:p w14:paraId="735DEBF5" w14:textId="77777777" w:rsidR="00B54FE4" w:rsidRPr="00113FF7" w:rsidRDefault="00B54FE4" w:rsidP="007E6AEB"/>
    <w:p w14:paraId="753205A5" w14:textId="77777777" w:rsidR="00816D48" w:rsidRPr="00113FF7" w:rsidRDefault="00816D48" w:rsidP="007E6AEB"/>
    <w:p w14:paraId="1B0F7DA9" w14:textId="77777777" w:rsidR="00816D48" w:rsidRPr="00113FF7" w:rsidRDefault="00CD491A" w:rsidP="007E6AEB">
      <w:r>
        <w:rPr>
          <w:noProof/>
        </w:rPr>
        <w:pict w14:anchorId="6DBCA529">
          <v:shape id="_x0000_s1055" type="#_x0000_t75" style="position:absolute;left:0;text-align:left;margin-left:0;margin-top:-45pt;width:288.2pt;height:233.2pt;z-index:251657728;mso-position-horizontal:center" o:bordertopcolor="this" o:borderleftcolor="this" o:borderbottomcolor="this" o:borderrightcolor="this" stroked="t" strokeweight=".5pt">
            <v:imagedata r:id="rId19" o:title="figcont"/>
          </v:shape>
        </w:pict>
      </w:r>
    </w:p>
    <w:p w14:paraId="3C547378" w14:textId="77777777" w:rsidR="00816D48" w:rsidRDefault="00816D48" w:rsidP="00843157"/>
    <w:p w14:paraId="0EDE897B" w14:textId="77777777" w:rsidR="00843157" w:rsidRDefault="00843157" w:rsidP="00843157"/>
    <w:p w14:paraId="0A4CE0B8" w14:textId="77777777" w:rsidR="00843157" w:rsidRDefault="00843157" w:rsidP="00843157"/>
    <w:p w14:paraId="4255ACB0" w14:textId="77777777" w:rsidR="00843157" w:rsidRDefault="00843157" w:rsidP="00843157"/>
    <w:p w14:paraId="6BCEBE77" w14:textId="77777777" w:rsidR="00843157" w:rsidRDefault="00843157" w:rsidP="00843157"/>
    <w:p w14:paraId="756DD5F6" w14:textId="77777777" w:rsidR="00843157" w:rsidRPr="00113FF7" w:rsidRDefault="00843157" w:rsidP="00843157"/>
    <w:p w14:paraId="11B62C97" w14:textId="77777777" w:rsidR="00816D48" w:rsidRDefault="00816D48" w:rsidP="00843157"/>
    <w:p w14:paraId="14D957D4" w14:textId="77777777" w:rsidR="00843157" w:rsidRDefault="00843157" w:rsidP="00843157"/>
    <w:p w14:paraId="710B119E" w14:textId="77777777" w:rsidR="00843157" w:rsidRDefault="00843157" w:rsidP="00843157"/>
    <w:p w14:paraId="50AFBDAE" w14:textId="77777777" w:rsidR="00843157" w:rsidRDefault="00843157" w:rsidP="00843157"/>
    <w:p w14:paraId="010C899E" w14:textId="77777777" w:rsidR="00843157" w:rsidRDefault="00843157" w:rsidP="00843157"/>
    <w:p w14:paraId="590817DD" w14:textId="77777777" w:rsidR="00843157" w:rsidRDefault="00843157" w:rsidP="00843157"/>
    <w:p w14:paraId="26884C3C" w14:textId="77777777" w:rsidR="00843157" w:rsidRDefault="00843157" w:rsidP="00843157"/>
    <w:p w14:paraId="55E15BA8" w14:textId="77777777" w:rsidR="00F75DD6" w:rsidRPr="00113FF7" w:rsidRDefault="00F75DD6" w:rsidP="00843157">
      <w:pPr>
        <w:ind w:firstLine="0"/>
      </w:pPr>
      <w:bookmarkStart w:id="290" w:name="_Toc151436954"/>
      <w:bookmarkStart w:id="291" w:name="_Toc167274187"/>
      <w:bookmarkStart w:id="292" w:name="_Toc227052354"/>
    </w:p>
    <w:p w14:paraId="41862F45" w14:textId="77777777" w:rsidR="00BE6756" w:rsidRDefault="00BE6756" w:rsidP="00F75DD6">
      <w:pPr>
        <w:pStyle w:val="FIGURA"/>
        <w:rPr>
          <w:rFonts w:cs="Times New Roman"/>
        </w:rPr>
      </w:pPr>
      <w:bookmarkStart w:id="293" w:name="_Toc294361525"/>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0"/>
      <w:bookmarkEnd w:id="291"/>
      <w:bookmarkEnd w:id="292"/>
      <w:bookmarkEnd w:id="293"/>
    </w:p>
    <w:p w14:paraId="53D051D7" w14:textId="77777777" w:rsidR="00843157" w:rsidRDefault="00843157" w:rsidP="00843157"/>
    <w:p w14:paraId="79E094E5" w14:textId="77777777" w:rsidR="00843157" w:rsidRDefault="00843157" w:rsidP="00843157"/>
    <w:p w14:paraId="37BD15B2" w14:textId="77777777" w:rsidR="00B9425C" w:rsidRPr="00113FF7" w:rsidRDefault="00B9425C" w:rsidP="00B9425C"/>
    <w:p w14:paraId="6BF614EB" w14:textId="77777777" w:rsidR="00B9425C" w:rsidRPr="00113FF7" w:rsidRDefault="00CD491A" w:rsidP="00B9425C">
      <w:pPr>
        <w:autoSpaceDE w:val="0"/>
        <w:autoSpaceDN w:val="0"/>
        <w:adjustRightInd w:val="0"/>
        <w:jc w:val="center"/>
        <w:rPr>
          <w:color w:val="000000"/>
        </w:rPr>
      </w:pPr>
      <w:r>
        <w:rPr>
          <w:color w:val="000000"/>
          <w:sz w:val="20"/>
          <w:szCs w:val="20"/>
        </w:rPr>
        <w:pict w14:anchorId="791916FE">
          <v:shape id="_x0000_i1031" type="#_x0000_t75" style="width:196.25pt;height:109.15pt">
            <v:imagedata r:id="rId20" o:title="figura1"/>
          </v:shape>
        </w:pict>
      </w:r>
    </w:p>
    <w:p w14:paraId="5A8D719B" w14:textId="77777777" w:rsidR="00B9425C" w:rsidRPr="00113FF7" w:rsidRDefault="00B9425C" w:rsidP="00B9425C">
      <w:pPr>
        <w:pStyle w:val="FIGURA"/>
      </w:pPr>
      <w:bookmarkStart w:id="294" w:name="_Toc151436952"/>
      <w:bookmarkStart w:id="295" w:name="_Toc167274185"/>
      <w:bookmarkStart w:id="296" w:name="_Toc227052346"/>
      <w:bookmarkStart w:id="297" w:name="_Toc294361526"/>
      <w:bookmarkStart w:id="298"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4"/>
      <w:bookmarkEnd w:id="295"/>
      <w:bookmarkEnd w:id="296"/>
      <w:r w:rsidR="00FF5E8E">
        <w:rPr>
          <w:rFonts w:cs="Times New Roman"/>
        </w:rPr>
        <w:t>.</w:t>
      </w:r>
      <w:bookmarkEnd w:id="297"/>
      <w:r w:rsidR="00FF5E8E">
        <w:rPr>
          <w:rFonts w:cs="Times New Roman"/>
        </w:rPr>
        <w:t xml:space="preserve"> </w:t>
      </w:r>
      <w:bookmarkEnd w:id="298"/>
    </w:p>
    <w:p w14:paraId="7F4C396C" w14:textId="77777777" w:rsidR="00B9425C" w:rsidRDefault="00B67738" w:rsidP="00B67738">
      <w:pPr>
        <w:pStyle w:val="fontedefigura"/>
      </w:pPr>
      <w:bookmarkStart w:id="299" w:name="_Toc144691059"/>
      <w:r w:rsidRPr="00113FF7">
        <w:t>Fonte: Adaptada de Mauri (2003, p. 17</w:t>
      </w:r>
      <w:bookmarkEnd w:id="299"/>
      <w:r w:rsidRPr="00113FF7">
        <w:t>).</w:t>
      </w:r>
    </w:p>
    <w:p w14:paraId="2A43D694" w14:textId="77777777" w:rsidR="00B67738" w:rsidRDefault="00B67738" w:rsidP="00FF5E8E"/>
    <w:p w14:paraId="078BA670" w14:textId="77777777" w:rsidR="00B67738" w:rsidRDefault="00B67738" w:rsidP="00FF5E8E"/>
    <w:p w14:paraId="137CD2C8" w14:textId="77777777" w:rsidR="00FF5E8E" w:rsidRPr="00113FF7" w:rsidRDefault="00FF5E8E" w:rsidP="00FF5E8E">
      <w:r>
        <w:t xml:space="preserve">A mesma notação deve ser utilizada para tabelas apresentadas nos apêndices. </w:t>
      </w:r>
    </w:p>
    <w:p w14:paraId="36AF100F" w14:textId="77777777" w:rsidR="00B9425C" w:rsidRPr="00113FF7" w:rsidRDefault="00B9425C" w:rsidP="00B9425C"/>
    <w:p w14:paraId="7507DB46" w14:textId="77777777" w:rsidR="00843157" w:rsidRDefault="00843157" w:rsidP="00843157"/>
    <w:p w14:paraId="497405BD" w14:textId="77777777" w:rsidR="00843157" w:rsidRDefault="00843157" w:rsidP="00843157"/>
    <w:p w14:paraId="030D0080" w14:textId="77777777" w:rsidR="003E40B1" w:rsidRPr="00113FF7" w:rsidRDefault="00EB213C" w:rsidP="00586597">
      <w:pPr>
        <w:pStyle w:val="ANEXO"/>
        <w:rPr>
          <w:rFonts w:cs="Times New Roman"/>
        </w:rPr>
      </w:pPr>
      <w:bookmarkStart w:id="300" w:name="_Toc144609691"/>
      <w:bookmarkStart w:id="301" w:name="_Toc144614351"/>
      <w:bookmarkStart w:id="302" w:name="_Toc144614598"/>
      <w:bookmarkStart w:id="303" w:name="_Toc144630262"/>
      <w:bookmarkStart w:id="304" w:name="_Toc144691065"/>
      <w:bookmarkStart w:id="305" w:name="_Toc144691529"/>
      <w:bookmarkStart w:id="306" w:name="_Toc144692280"/>
      <w:bookmarkStart w:id="307" w:name="_Toc144805854"/>
      <w:bookmarkStart w:id="308" w:name="_Toc149724155"/>
      <w:bookmarkStart w:id="309" w:name="_Toc149724343"/>
      <w:bookmarkStart w:id="310" w:name="_Toc150052742"/>
      <w:bookmarkStart w:id="311" w:name="_Toc150053230"/>
      <w:bookmarkStart w:id="312" w:name="_Toc150054000"/>
      <w:bookmarkStart w:id="313" w:name="_Toc150054453"/>
      <w:bookmarkStart w:id="314" w:name="_Toc150054659"/>
      <w:bookmarkStart w:id="315" w:name="_Toc150054873"/>
      <w:bookmarkStart w:id="316" w:name="_Toc151433565"/>
      <w:bookmarkStart w:id="317" w:name="_Toc151434334"/>
      <w:bookmarkStart w:id="318" w:name="_Toc156710950"/>
      <w:bookmarkStart w:id="319" w:name="_Toc156712259"/>
      <w:bookmarkStart w:id="320" w:name="_Toc167274023"/>
      <w:bookmarkStart w:id="321" w:name="_Toc167274193"/>
      <w:bookmarkStart w:id="322" w:name="_Toc167274318"/>
      <w:bookmarkStart w:id="323" w:name="_Toc198716037"/>
      <w:bookmarkStart w:id="324" w:name="_Toc198716153"/>
      <w:bookmarkStart w:id="325" w:name="_Toc221345545"/>
      <w:bookmarkStart w:id="326" w:name="_Toc222801077"/>
      <w:bookmarkStart w:id="327" w:name="_Toc232224868"/>
      <w:bookmarkStart w:id="328" w:name="_Toc232225047"/>
      <w:bookmarkStart w:id="329" w:name="_Toc178691214"/>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0" w:name="_Toc144609692"/>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r w:rsidR="00586597" w:rsidRPr="00113FF7">
        <w:rPr>
          <w:rFonts w:cs="Times New Roman"/>
        </w:rPr>
        <w:t xml:space="preserve"> </w:t>
      </w:r>
      <w:bookmarkStart w:id="331" w:name="_Toc144805855"/>
      <w:bookmarkStart w:id="332" w:name="_Toc149724156"/>
      <w:bookmarkStart w:id="333" w:name="_Toc149724344"/>
      <w:bookmarkStart w:id="334" w:name="_Toc150052743"/>
      <w:bookmarkStart w:id="335" w:name="_Toc150053231"/>
      <w:bookmarkStart w:id="336" w:name="_Toc150054001"/>
      <w:bookmarkStart w:id="337" w:name="_Toc150054454"/>
      <w:bookmarkStart w:id="338" w:name="_Toc150054660"/>
      <w:bookmarkStart w:id="339" w:name="_Toc150054874"/>
      <w:bookmarkStart w:id="340" w:name="_Toc151433566"/>
      <w:bookmarkStart w:id="341" w:name="_Toc151434335"/>
      <w:bookmarkStart w:id="342" w:name="_Toc156278450"/>
      <w:bookmarkStart w:id="343" w:name="_Toc156710951"/>
      <w:bookmarkStart w:id="344" w:name="_Toc156712260"/>
      <w:bookmarkEnd w:id="330"/>
      <w:r w:rsidR="00586597" w:rsidRPr="00113FF7">
        <w:rPr>
          <w:rFonts w:cs="Times New Roman"/>
        </w:rPr>
        <w:t xml:space="preserve">- </w:t>
      </w:r>
      <w:r w:rsidR="00C04C6A" w:rsidRPr="00113FF7">
        <w:rPr>
          <w:rFonts w:cs="Times New Roman"/>
        </w:rPr>
        <w:t>ABREVIATURA DOS MESES</w:t>
      </w:r>
      <w:bookmarkEnd w:id="320"/>
      <w:bookmarkEnd w:id="321"/>
      <w:bookmarkEnd w:id="322"/>
      <w:bookmarkEnd w:id="323"/>
      <w:bookmarkEnd w:id="324"/>
      <w:bookmarkEnd w:id="325"/>
      <w:bookmarkEnd w:id="326"/>
      <w:bookmarkEnd w:id="327"/>
      <w:bookmarkEnd w:id="328"/>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r w:rsidR="00EA2B91">
        <w:rPr>
          <w:rFonts w:cs="Times New Roman"/>
        </w:rPr>
        <w:t xml:space="preserve"> (estilo ANEXO)</w:t>
      </w:r>
      <w:bookmarkEnd w:id="329"/>
    </w:p>
    <w:p w14:paraId="24D8E400" w14:textId="77777777"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r w:rsidR="003C637C">
        <w:t>sequ</w:t>
      </w:r>
      <w:r w:rsidR="00AD5D5F">
        <w:t>ê</w:t>
      </w:r>
      <w:r>
        <w:t>ncia de ocorrência no texto. Veja exemplo da Tabela 1.</w:t>
      </w:r>
    </w:p>
    <w:p w14:paraId="2FAFA201" w14:textId="77777777" w:rsidR="006B40A3" w:rsidRPr="00113FF7" w:rsidRDefault="006B40A3" w:rsidP="00FF5E8E"/>
    <w:p w14:paraId="7FE6CE36" w14:textId="77777777" w:rsidR="00E23EA8" w:rsidRPr="00113FF7" w:rsidRDefault="00F21089" w:rsidP="00033CDE">
      <w:pPr>
        <w:pStyle w:val="TABELA0"/>
      </w:pPr>
      <w:bookmarkStart w:id="345" w:name="_Toc238012855"/>
      <w:r>
        <w:t>Tabela 1- Abreviaturas</w:t>
      </w:r>
      <w:bookmarkEnd w:id="345"/>
      <w:r>
        <w:t xml:space="preserve"> </w:t>
      </w:r>
    </w:p>
    <w:tbl>
      <w:tblPr>
        <w:tblW w:w="6091" w:type="dxa"/>
        <w:jc w:val="center"/>
        <w:tblInd w:w="-418" w:type="dxa"/>
        <w:tblLayout w:type="fixed"/>
        <w:tblLook w:val="01E0" w:firstRow="1" w:lastRow="1" w:firstColumn="1" w:lastColumn="1" w:noHBand="0" w:noVBand="0"/>
      </w:tblPr>
      <w:tblGrid>
        <w:gridCol w:w="1951"/>
        <w:gridCol w:w="2139"/>
        <w:gridCol w:w="2001"/>
      </w:tblGrid>
      <w:tr w:rsidR="00E23EA8" w:rsidRPr="00113FF7" w14:paraId="661D97E4" w14:textId="77777777">
        <w:trPr>
          <w:trHeight w:hRule="exact" w:val="397"/>
          <w:jc w:val="center"/>
        </w:trPr>
        <w:tc>
          <w:tcPr>
            <w:tcW w:w="1951" w:type="dxa"/>
            <w:tcBorders>
              <w:top w:val="single" w:sz="4" w:space="0" w:color="auto"/>
              <w:bottom w:val="single" w:sz="4" w:space="0" w:color="auto"/>
              <w:right w:val="single" w:sz="4" w:space="0" w:color="auto"/>
            </w:tcBorders>
            <w:vAlign w:val="center"/>
          </w:tcPr>
          <w:p w14:paraId="5481E341" w14:textId="77777777"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14:paraId="15F81559" w14:textId="77777777"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14:paraId="6957BDEA" w14:textId="77777777" w:rsidR="00E23EA8" w:rsidRPr="00113FF7" w:rsidRDefault="00E23EA8" w:rsidP="009E32D6">
            <w:pPr>
              <w:jc w:val="center"/>
              <w:rPr>
                <w:b/>
                <w:sz w:val="18"/>
                <w:szCs w:val="18"/>
              </w:rPr>
            </w:pPr>
            <w:r w:rsidRPr="00113FF7">
              <w:rPr>
                <w:b/>
                <w:sz w:val="18"/>
                <w:szCs w:val="18"/>
              </w:rPr>
              <w:t>Italiano</w:t>
            </w:r>
          </w:p>
        </w:tc>
      </w:tr>
      <w:tr w:rsidR="00E23EA8" w:rsidRPr="00113FF7" w14:paraId="70ECFC54" w14:textId="77777777">
        <w:trPr>
          <w:trHeight w:hRule="exact" w:val="2828"/>
          <w:jc w:val="center"/>
        </w:trPr>
        <w:tc>
          <w:tcPr>
            <w:tcW w:w="1951" w:type="dxa"/>
            <w:tcBorders>
              <w:top w:val="single" w:sz="4" w:space="0" w:color="auto"/>
              <w:bottom w:val="single" w:sz="4" w:space="0" w:color="auto"/>
              <w:right w:val="single" w:sz="4" w:space="0" w:color="auto"/>
            </w:tcBorders>
          </w:tcPr>
          <w:p w14:paraId="1858F686" w14:textId="77777777" w:rsidR="00E23EA8" w:rsidRPr="00113FF7" w:rsidRDefault="00E23EA8" w:rsidP="009E32D6">
            <w:pPr>
              <w:autoSpaceDE w:val="0"/>
              <w:autoSpaceDN w:val="0"/>
              <w:adjustRightInd w:val="0"/>
              <w:rPr>
                <w:sz w:val="18"/>
                <w:szCs w:val="18"/>
              </w:rPr>
            </w:pPr>
          </w:p>
          <w:p w14:paraId="27F62D5A" w14:textId="77777777" w:rsidR="00E23EA8" w:rsidRPr="00113FF7" w:rsidRDefault="00E23EA8" w:rsidP="009E32D6">
            <w:pPr>
              <w:autoSpaceDE w:val="0"/>
              <w:autoSpaceDN w:val="0"/>
              <w:adjustRightInd w:val="0"/>
              <w:rPr>
                <w:sz w:val="18"/>
                <w:szCs w:val="18"/>
              </w:rPr>
            </w:pPr>
            <w:r w:rsidRPr="00113FF7">
              <w:rPr>
                <w:sz w:val="18"/>
                <w:szCs w:val="18"/>
              </w:rPr>
              <w:t>janeiro = jan..</w:t>
            </w:r>
          </w:p>
          <w:p w14:paraId="2A3691CA" w14:textId="77777777" w:rsidR="00E23EA8" w:rsidRPr="00113FF7" w:rsidRDefault="00E23EA8" w:rsidP="009E32D6">
            <w:pPr>
              <w:autoSpaceDE w:val="0"/>
              <w:autoSpaceDN w:val="0"/>
              <w:adjustRightInd w:val="0"/>
              <w:rPr>
                <w:sz w:val="18"/>
                <w:szCs w:val="18"/>
              </w:rPr>
            </w:pPr>
            <w:r w:rsidRPr="00113FF7">
              <w:rPr>
                <w:sz w:val="18"/>
                <w:szCs w:val="18"/>
              </w:rPr>
              <w:t xml:space="preserve">fevereiro = fev. </w:t>
            </w:r>
          </w:p>
          <w:p w14:paraId="0A83BFCA" w14:textId="77777777" w:rsidR="00E23EA8" w:rsidRPr="00113FF7" w:rsidRDefault="00E23EA8" w:rsidP="009E32D6">
            <w:pPr>
              <w:autoSpaceDE w:val="0"/>
              <w:autoSpaceDN w:val="0"/>
              <w:adjustRightInd w:val="0"/>
              <w:rPr>
                <w:sz w:val="18"/>
                <w:szCs w:val="18"/>
              </w:rPr>
            </w:pPr>
            <w:r w:rsidRPr="00113FF7">
              <w:rPr>
                <w:sz w:val="18"/>
                <w:szCs w:val="18"/>
              </w:rPr>
              <w:t>março = mar..</w:t>
            </w:r>
          </w:p>
          <w:p w14:paraId="7B614DD8" w14:textId="77777777" w:rsidR="00E23EA8" w:rsidRPr="00113FF7" w:rsidRDefault="00E23EA8" w:rsidP="009E32D6">
            <w:pPr>
              <w:autoSpaceDE w:val="0"/>
              <w:autoSpaceDN w:val="0"/>
              <w:adjustRightInd w:val="0"/>
              <w:rPr>
                <w:sz w:val="18"/>
                <w:szCs w:val="18"/>
              </w:rPr>
            </w:pPr>
            <w:r w:rsidRPr="00113FF7">
              <w:rPr>
                <w:sz w:val="18"/>
                <w:szCs w:val="18"/>
              </w:rPr>
              <w:t xml:space="preserve">abril = abr. </w:t>
            </w:r>
          </w:p>
          <w:p w14:paraId="5EF450C7" w14:textId="77777777" w:rsidR="00E23EA8" w:rsidRPr="00113FF7" w:rsidRDefault="00E23EA8" w:rsidP="009E32D6">
            <w:pPr>
              <w:autoSpaceDE w:val="0"/>
              <w:autoSpaceDN w:val="0"/>
              <w:adjustRightInd w:val="0"/>
              <w:rPr>
                <w:sz w:val="18"/>
                <w:szCs w:val="18"/>
              </w:rPr>
            </w:pPr>
            <w:r w:rsidRPr="00113FF7">
              <w:rPr>
                <w:sz w:val="18"/>
                <w:szCs w:val="18"/>
              </w:rPr>
              <w:t xml:space="preserve">maio = maio </w:t>
            </w:r>
          </w:p>
          <w:p w14:paraId="5DCBBF21" w14:textId="77777777" w:rsidR="00E23EA8" w:rsidRPr="00113FF7" w:rsidRDefault="00E23EA8" w:rsidP="009E32D6">
            <w:pPr>
              <w:autoSpaceDE w:val="0"/>
              <w:autoSpaceDN w:val="0"/>
              <w:adjustRightInd w:val="0"/>
              <w:rPr>
                <w:sz w:val="18"/>
                <w:szCs w:val="18"/>
              </w:rPr>
            </w:pPr>
            <w:r w:rsidRPr="00113FF7">
              <w:rPr>
                <w:sz w:val="18"/>
                <w:szCs w:val="18"/>
              </w:rPr>
              <w:t xml:space="preserve">junho = jun. </w:t>
            </w:r>
          </w:p>
          <w:p w14:paraId="6C7030D9" w14:textId="77777777" w:rsidR="00E23EA8" w:rsidRPr="00113FF7" w:rsidRDefault="00E23EA8" w:rsidP="009E32D6">
            <w:pPr>
              <w:autoSpaceDE w:val="0"/>
              <w:autoSpaceDN w:val="0"/>
              <w:adjustRightInd w:val="0"/>
              <w:rPr>
                <w:sz w:val="18"/>
                <w:szCs w:val="18"/>
              </w:rPr>
            </w:pPr>
            <w:r w:rsidRPr="00113FF7">
              <w:rPr>
                <w:sz w:val="18"/>
                <w:szCs w:val="18"/>
              </w:rPr>
              <w:t xml:space="preserve">julho = jul. </w:t>
            </w:r>
          </w:p>
          <w:p w14:paraId="270EE933" w14:textId="77777777" w:rsidR="00E23EA8" w:rsidRPr="00113FF7" w:rsidRDefault="00E23EA8" w:rsidP="009E32D6">
            <w:pPr>
              <w:autoSpaceDE w:val="0"/>
              <w:autoSpaceDN w:val="0"/>
              <w:adjustRightInd w:val="0"/>
              <w:rPr>
                <w:sz w:val="18"/>
                <w:szCs w:val="18"/>
              </w:rPr>
            </w:pPr>
            <w:r w:rsidRPr="00113FF7">
              <w:rPr>
                <w:sz w:val="18"/>
                <w:szCs w:val="18"/>
              </w:rPr>
              <w:t xml:space="preserve">agosto = ago. </w:t>
            </w:r>
          </w:p>
          <w:p w14:paraId="02150074" w14:textId="77777777" w:rsidR="00E23EA8" w:rsidRPr="00113FF7" w:rsidRDefault="00E23EA8" w:rsidP="009E32D6">
            <w:pPr>
              <w:autoSpaceDE w:val="0"/>
              <w:autoSpaceDN w:val="0"/>
              <w:adjustRightInd w:val="0"/>
              <w:rPr>
                <w:sz w:val="18"/>
                <w:szCs w:val="18"/>
              </w:rPr>
            </w:pPr>
            <w:r w:rsidRPr="00113FF7">
              <w:rPr>
                <w:sz w:val="18"/>
                <w:szCs w:val="18"/>
              </w:rPr>
              <w:t xml:space="preserve">setembro = set. </w:t>
            </w:r>
          </w:p>
          <w:p w14:paraId="7ABF1B15" w14:textId="77777777" w:rsidR="00E23EA8" w:rsidRPr="00113FF7" w:rsidRDefault="00E23EA8" w:rsidP="009E32D6">
            <w:pPr>
              <w:autoSpaceDE w:val="0"/>
              <w:autoSpaceDN w:val="0"/>
              <w:adjustRightInd w:val="0"/>
              <w:rPr>
                <w:sz w:val="18"/>
                <w:szCs w:val="18"/>
              </w:rPr>
            </w:pPr>
            <w:r w:rsidRPr="00113FF7">
              <w:rPr>
                <w:sz w:val="18"/>
                <w:szCs w:val="18"/>
              </w:rPr>
              <w:t xml:space="preserve">outubro = out. </w:t>
            </w:r>
          </w:p>
          <w:p w14:paraId="107EF6A3" w14:textId="77777777" w:rsidR="00E23EA8" w:rsidRPr="00113FF7" w:rsidRDefault="00E23EA8" w:rsidP="009E32D6">
            <w:pPr>
              <w:autoSpaceDE w:val="0"/>
              <w:autoSpaceDN w:val="0"/>
              <w:adjustRightInd w:val="0"/>
              <w:rPr>
                <w:sz w:val="18"/>
                <w:szCs w:val="18"/>
              </w:rPr>
            </w:pPr>
            <w:r w:rsidRPr="00113FF7">
              <w:rPr>
                <w:sz w:val="18"/>
                <w:szCs w:val="18"/>
              </w:rPr>
              <w:t xml:space="preserve">novembro = nov. </w:t>
            </w:r>
          </w:p>
          <w:p w14:paraId="71C874F2" w14:textId="77777777" w:rsidR="00E23EA8" w:rsidRPr="00113FF7" w:rsidRDefault="00E23EA8" w:rsidP="009E32D6">
            <w:pPr>
              <w:autoSpaceDE w:val="0"/>
              <w:autoSpaceDN w:val="0"/>
              <w:adjustRightInd w:val="0"/>
              <w:rPr>
                <w:sz w:val="18"/>
                <w:szCs w:val="18"/>
              </w:rPr>
            </w:pPr>
            <w:r w:rsidRPr="00113FF7">
              <w:rPr>
                <w:sz w:val="18"/>
                <w:szCs w:val="18"/>
              </w:rPr>
              <w:t xml:space="preserve">dezembro = dez. </w:t>
            </w:r>
          </w:p>
          <w:p w14:paraId="323B6EC9" w14:textId="77777777" w:rsidR="00E23EA8" w:rsidRPr="00113FF7" w:rsidRDefault="00E23EA8" w:rsidP="009E32D6">
            <w:pPr>
              <w:autoSpaceDE w:val="0"/>
              <w:autoSpaceDN w:val="0"/>
              <w:adjustRightInd w:val="0"/>
              <w:rPr>
                <w:sz w:val="18"/>
                <w:szCs w:val="18"/>
              </w:rPr>
            </w:pPr>
          </w:p>
          <w:p w14:paraId="2D15ED10" w14:textId="77777777" w:rsidR="00E23EA8" w:rsidRPr="00113FF7" w:rsidRDefault="00E23EA8" w:rsidP="009E32D6">
            <w:pPr>
              <w:autoSpaceDE w:val="0"/>
              <w:autoSpaceDN w:val="0"/>
              <w:adjustRightInd w:val="0"/>
              <w:rPr>
                <w:sz w:val="18"/>
                <w:szCs w:val="18"/>
              </w:rPr>
            </w:pPr>
            <w:r w:rsidRPr="00113FF7">
              <w:rPr>
                <w:sz w:val="18"/>
                <w:szCs w:val="18"/>
              </w:rPr>
              <w:t>.</w:t>
            </w:r>
          </w:p>
          <w:p w14:paraId="3D3442B3" w14:textId="77777777"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14:paraId="18EF963C" w14:textId="77777777" w:rsidR="00E23EA8" w:rsidRPr="00113FF7" w:rsidRDefault="00E23EA8" w:rsidP="00281641">
            <w:pPr>
              <w:rPr>
                <w:sz w:val="18"/>
                <w:szCs w:val="18"/>
              </w:rPr>
            </w:pPr>
          </w:p>
          <w:p w14:paraId="3A634108" w14:textId="77777777" w:rsidR="00597784" w:rsidRPr="00113FF7" w:rsidRDefault="00E23EA8" w:rsidP="00281641">
            <w:pPr>
              <w:rPr>
                <w:sz w:val="18"/>
                <w:szCs w:val="18"/>
              </w:rPr>
            </w:pPr>
            <w:proofErr w:type="spellStart"/>
            <w:r w:rsidRPr="00113FF7">
              <w:rPr>
                <w:sz w:val="18"/>
                <w:szCs w:val="18"/>
              </w:rPr>
              <w:t>enero</w:t>
            </w:r>
            <w:proofErr w:type="spell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14:paraId="0CC2A374" w14:textId="77777777" w:rsidR="00E23EA8" w:rsidRPr="00113FF7" w:rsidRDefault="00E23EA8" w:rsidP="00281641">
            <w:pPr>
              <w:rPr>
                <w:sz w:val="18"/>
                <w:szCs w:val="18"/>
              </w:rPr>
            </w:pPr>
            <w:proofErr w:type="spellStart"/>
            <w:r w:rsidRPr="00113FF7">
              <w:rPr>
                <w:sz w:val="18"/>
                <w:szCs w:val="18"/>
              </w:rPr>
              <w:t>febrero</w:t>
            </w:r>
            <w:proofErr w:type="spellEnd"/>
            <w:r w:rsidRPr="00113FF7">
              <w:rPr>
                <w:sz w:val="18"/>
                <w:szCs w:val="18"/>
              </w:rPr>
              <w:t xml:space="preserve"> = </w:t>
            </w:r>
            <w:proofErr w:type="spellStart"/>
            <w:r w:rsidRPr="00113FF7">
              <w:rPr>
                <w:sz w:val="18"/>
                <w:szCs w:val="18"/>
              </w:rPr>
              <w:t>feb</w:t>
            </w:r>
            <w:proofErr w:type="spellEnd"/>
          </w:p>
          <w:p w14:paraId="220560ED" w14:textId="77777777" w:rsidR="00E23EA8" w:rsidRPr="00113FF7" w:rsidRDefault="00E23EA8" w:rsidP="00281641">
            <w:pPr>
              <w:rPr>
                <w:sz w:val="18"/>
                <w:szCs w:val="18"/>
              </w:rPr>
            </w:pPr>
            <w:proofErr w:type="spellStart"/>
            <w:r w:rsidRPr="00113FF7">
              <w:rPr>
                <w:sz w:val="18"/>
                <w:szCs w:val="18"/>
              </w:rPr>
              <w:t>marzo</w:t>
            </w:r>
            <w:proofErr w:type="spellEnd"/>
            <w:r w:rsidRPr="00113FF7">
              <w:rPr>
                <w:sz w:val="18"/>
                <w:szCs w:val="18"/>
              </w:rPr>
              <w:t xml:space="preserve"> = mar. </w:t>
            </w:r>
          </w:p>
          <w:p w14:paraId="43641806" w14:textId="77777777" w:rsidR="00E23EA8" w:rsidRPr="00113FF7" w:rsidRDefault="00E23EA8" w:rsidP="00281641">
            <w:pPr>
              <w:rPr>
                <w:sz w:val="18"/>
                <w:szCs w:val="18"/>
              </w:rPr>
            </w:pPr>
            <w:r w:rsidRPr="00113FF7">
              <w:rPr>
                <w:sz w:val="18"/>
                <w:szCs w:val="18"/>
              </w:rPr>
              <w:t>abril = abr.</w:t>
            </w:r>
          </w:p>
          <w:p w14:paraId="71FA734C" w14:textId="77777777" w:rsidR="00E23EA8" w:rsidRPr="00113FF7" w:rsidRDefault="00E23EA8" w:rsidP="00281641">
            <w:pPr>
              <w:rPr>
                <w:sz w:val="18"/>
                <w:szCs w:val="18"/>
              </w:rPr>
            </w:pPr>
            <w:proofErr w:type="spellStart"/>
            <w:r w:rsidRPr="00113FF7">
              <w:rPr>
                <w:sz w:val="18"/>
                <w:szCs w:val="18"/>
              </w:rPr>
              <w:t>mayo</w:t>
            </w:r>
            <w:proofErr w:type="spell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14:paraId="302611A3" w14:textId="77777777" w:rsidR="00E23EA8" w:rsidRPr="00113FF7" w:rsidRDefault="00E23EA8" w:rsidP="00281641">
            <w:pPr>
              <w:rPr>
                <w:sz w:val="18"/>
                <w:szCs w:val="18"/>
              </w:rPr>
            </w:pPr>
            <w:proofErr w:type="spellStart"/>
            <w:r w:rsidRPr="00113FF7">
              <w:rPr>
                <w:sz w:val="18"/>
                <w:szCs w:val="18"/>
              </w:rPr>
              <w:t>junio</w:t>
            </w:r>
            <w:proofErr w:type="spellEnd"/>
            <w:r w:rsidRPr="00113FF7">
              <w:rPr>
                <w:sz w:val="18"/>
                <w:szCs w:val="18"/>
              </w:rPr>
              <w:t xml:space="preserve"> = jun.</w:t>
            </w:r>
          </w:p>
          <w:p w14:paraId="3F7F6AC3" w14:textId="77777777" w:rsidR="00E23EA8" w:rsidRPr="00113FF7" w:rsidRDefault="00E23EA8" w:rsidP="00281641">
            <w:pPr>
              <w:rPr>
                <w:sz w:val="18"/>
                <w:szCs w:val="18"/>
              </w:rPr>
            </w:pPr>
            <w:proofErr w:type="spellStart"/>
            <w:r w:rsidRPr="00113FF7">
              <w:rPr>
                <w:sz w:val="18"/>
                <w:szCs w:val="18"/>
              </w:rPr>
              <w:t>julio</w:t>
            </w:r>
            <w:proofErr w:type="spellEnd"/>
            <w:r w:rsidRPr="00113FF7">
              <w:rPr>
                <w:sz w:val="18"/>
                <w:szCs w:val="18"/>
              </w:rPr>
              <w:t xml:space="preserve"> = jul. </w:t>
            </w:r>
          </w:p>
          <w:p w14:paraId="162F9ECC" w14:textId="77777777" w:rsidR="00E23EA8" w:rsidRPr="00113FF7" w:rsidRDefault="00E23EA8" w:rsidP="00281641">
            <w:pPr>
              <w:rPr>
                <w:sz w:val="18"/>
                <w:szCs w:val="18"/>
              </w:rPr>
            </w:pPr>
            <w:r w:rsidRPr="00113FF7">
              <w:rPr>
                <w:sz w:val="18"/>
                <w:szCs w:val="18"/>
              </w:rPr>
              <w:t xml:space="preserve">agosto = ago. </w:t>
            </w:r>
            <w:proofErr w:type="spellStart"/>
            <w:r w:rsidRPr="00113FF7">
              <w:rPr>
                <w:sz w:val="18"/>
                <w:szCs w:val="18"/>
              </w:rPr>
              <w:t>septiembre</w:t>
            </w:r>
            <w:proofErr w:type="spellEnd"/>
            <w:r w:rsidRPr="00113FF7">
              <w:rPr>
                <w:sz w:val="18"/>
                <w:szCs w:val="18"/>
              </w:rPr>
              <w:t xml:space="preserve"> = sep.</w:t>
            </w:r>
          </w:p>
          <w:p w14:paraId="3BEBB76D" w14:textId="77777777"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14:paraId="5CE896BB" w14:textId="77777777"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14:paraId="61EB5E5F" w14:textId="77777777" w:rsidR="00E23EA8" w:rsidRPr="00113FF7" w:rsidRDefault="00E23EA8" w:rsidP="00281641">
            <w:pPr>
              <w:rPr>
                <w:sz w:val="18"/>
                <w:szCs w:val="18"/>
                <w:lang w:val="fr-FR"/>
              </w:rPr>
            </w:pPr>
          </w:p>
          <w:p w14:paraId="1D904592" w14:textId="77777777" w:rsidR="00E23EA8" w:rsidRPr="00113FF7" w:rsidRDefault="00E23EA8" w:rsidP="00281641">
            <w:pPr>
              <w:rPr>
                <w:sz w:val="18"/>
                <w:szCs w:val="18"/>
              </w:rPr>
            </w:pPr>
            <w:proofErr w:type="spellStart"/>
            <w:r w:rsidRPr="00113FF7">
              <w:rPr>
                <w:sz w:val="18"/>
                <w:szCs w:val="18"/>
              </w:rPr>
              <w:t>gennaio</w:t>
            </w:r>
            <w:proofErr w:type="spellEnd"/>
            <w:r w:rsidRPr="00113FF7">
              <w:rPr>
                <w:sz w:val="18"/>
                <w:szCs w:val="18"/>
              </w:rPr>
              <w:t xml:space="preserve"> = gen.</w:t>
            </w:r>
          </w:p>
          <w:p w14:paraId="42C9AA76" w14:textId="77777777" w:rsidR="00E23EA8" w:rsidRPr="00113FF7" w:rsidRDefault="00E23EA8" w:rsidP="00281641">
            <w:pPr>
              <w:rPr>
                <w:sz w:val="18"/>
                <w:szCs w:val="18"/>
              </w:rPr>
            </w:pPr>
            <w:proofErr w:type="spellStart"/>
            <w:r w:rsidRPr="00113FF7">
              <w:rPr>
                <w:sz w:val="18"/>
                <w:szCs w:val="18"/>
              </w:rPr>
              <w:t>febbraio</w:t>
            </w:r>
            <w:proofErr w:type="spellEnd"/>
            <w:r w:rsidRPr="00113FF7">
              <w:rPr>
                <w:sz w:val="18"/>
                <w:szCs w:val="18"/>
              </w:rPr>
              <w:t xml:space="preserve"> = </w:t>
            </w:r>
            <w:proofErr w:type="spellStart"/>
            <w:r w:rsidRPr="00113FF7">
              <w:rPr>
                <w:sz w:val="18"/>
                <w:szCs w:val="18"/>
              </w:rPr>
              <w:t>feb</w:t>
            </w:r>
            <w:proofErr w:type="spellEnd"/>
            <w:r w:rsidRPr="00113FF7">
              <w:rPr>
                <w:sz w:val="18"/>
                <w:szCs w:val="18"/>
              </w:rPr>
              <w:t>.</w:t>
            </w:r>
          </w:p>
          <w:p w14:paraId="4D9D4217" w14:textId="77777777" w:rsidR="00E23EA8" w:rsidRPr="00113FF7" w:rsidRDefault="00E23EA8" w:rsidP="00281641">
            <w:pPr>
              <w:rPr>
                <w:sz w:val="18"/>
                <w:szCs w:val="18"/>
              </w:rPr>
            </w:pPr>
            <w:proofErr w:type="spellStart"/>
            <w:r w:rsidRPr="00113FF7">
              <w:rPr>
                <w:sz w:val="18"/>
                <w:szCs w:val="18"/>
              </w:rPr>
              <w:t>marzo</w:t>
            </w:r>
            <w:proofErr w:type="spellEnd"/>
            <w:r w:rsidRPr="00113FF7">
              <w:rPr>
                <w:sz w:val="18"/>
                <w:szCs w:val="18"/>
              </w:rPr>
              <w:t xml:space="preserve"> = mar. </w:t>
            </w:r>
          </w:p>
          <w:p w14:paraId="24FD424D" w14:textId="77777777" w:rsidR="00E23EA8" w:rsidRPr="00113FF7" w:rsidRDefault="00E23EA8" w:rsidP="00281641">
            <w:pPr>
              <w:rPr>
                <w:sz w:val="18"/>
                <w:szCs w:val="18"/>
              </w:rPr>
            </w:pPr>
            <w:proofErr w:type="spellStart"/>
            <w:r w:rsidRPr="00113FF7">
              <w:rPr>
                <w:sz w:val="18"/>
                <w:szCs w:val="18"/>
              </w:rPr>
              <w:t>aprile</w:t>
            </w:r>
            <w:proofErr w:type="spell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14:paraId="22E54490" w14:textId="77777777" w:rsidR="00E23EA8" w:rsidRPr="00113FF7" w:rsidRDefault="00E23EA8" w:rsidP="00281641">
            <w:pPr>
              <w:rPr>
                <w:sz w:val="18"/>
                <w:szCs w:val="18"/>
              </w:rPr>
            </w:pPr>
            <w:proofErr w:type="spellStart"/>
            <w:r w:rsidRPr="00113FF7">
              <w:rPr>
                <w:sz w:val="18"/>
                <w:szCs w:val="18"/>
              </w:rPr>
              <w:t>maggio</w:t>
            </w:r>
            <w:proofErr w:type="spell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14:paraId="508411D1" w14:textId="77777777" w:rsidR="00E23EA8" w:rsidRPr="00113FF7" w:rsidRDefault="00E23EA8" w:rsidP="00281641">
            <w:pPr>
              <w:rPr>
                <w:sz w:val="18"/>
                <w:szCs w:val="18"/>
              </w:rPr>
            </w:pPr>
            <w:proofErr w:type="spellStart"/>
            <w:r w:rsidRPr="00113FF7">
              <w:rPr>
                <w:sz w:val="18"/>
                <w:szCs w:val="18"/>
              </w:rPr>
              <w:t>luglio</w:t>
            </w:r>
            <w:proofErr w:type="spellEnd"/>
            <w:r w:rsidRPr="00113FF7">
              <w:rPr>
                <w:sz w:val="18"/>
                <w:szCs w:val="18"/>
              </w:rPr>
              <w:t xml:space="preserve"> = lug. </w:t>
            </w:r>
          </w:p>
          <w:p w14:paraId="75AC6008" w14:textId="77777777"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14:paraId="4E99123C" w14:textId="77777777" w:rsidR="00E23EA8" w:rsidRPr="00113FF7" w:rsidRDefault="00E23EA8" w:rsidP="00E23EA8">
      <w:pPr>
        <w:autoSpaceDE w:val="0"/>
        <w:autoSpaceDN w:val="0"/>
        <w:adjustRightInd w:val="0"/>
        <w:rPr>
          <w:sz w:val="18"/>
          <w:szCs w:val="18"/>
        </w:rPr>
      </w:pPr>
    </w:p>
    <w:tbl>
      <w:tblPr>
        <w:tblW w:w="0" w:type="auto"/>
        <w:jc w:val="center"/>
        <w:tblLook w:val="01E0" w:firstRow="1" w:lastRow="1" w:firstColumn="1" w:lastColumn="1" w:noHBand="0" w:noVBand="0"/>
      </w:tblPr>
      <w:tblGrid>
        <w:gridCol w:w="2041"/>
        <w:gridCol w:w="2041"/>
        <w:gridCol w:w="2041"/>
      </w:tblGrid>
      <w:tr w:rsidR="00E23EA8" w:rsidRPr="00113FF7" w14:paraId="2C64E9F1" w14:textId="77777777">
        <w:trPr>
          <w:trHeight w:hRule="exact" w:val="397"/>
          <w:jc w:val="center"/>
        </w:trPr>
        <w:tc>
          <w:tcPr>
            <w:tcW w:w="2041" w:type="dxa"/>
            <w:tcBorders>
              <w:top w:val="single" w:sz="4" w:space="0" w:color="auto"/>
              <w:bottom w:val="single" w:sz="4" w:space="0" w:color="auto"/>
              <w:right w:val="single" w:sz="4" w:space="0" w:color="auto"/>
            </w:tcBorders>
            <w:vAlign w:val="center"/>
          </w:tcPr>
          <w:p w14:paraId="615D5B0A" w14:textId="77777777"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14:paraId="557A8744" w14:textId="77777777"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14:paraId="58A4267A" w14:textId="77777777"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14:paraId="1CAE1E33" w14:textId="77777777">
        <w:trPr>
          <w:trHeight w:val="3158"/>
          <w:jc w:val="center"/>
        </w:trPr>
        <w:tc>
          <w:tcPr>
            <w:tcW w:w="2041" w:type="dxa"/>
            <w:tcBorders>
              <w:top w:val="single" w:sz="4" w:space="0" w:color="auto"/>
              <w:bottom w:val="single" w:sz="4" w:space="0" w:color="auto"/>
              <w:right w:val="single" w:sz="4" w:space="0" w:color="auto"/>
            </w:tcBorders>
          </w:tcPr>
          <w:p w14:paraId="366F914D" w14:textId="77777777" w:rsidR="00E23EA8" w:rsidRPr="00113FF7" w:rsidRDefault="00E23EA8" w:rsidP="009E32D6">
            <w:pPr>
              <w:autoSpaceDE w:val="0"/>
              <w:autoSpaceDN w:val="0"/>
              <w:adjustRightInd w:val="0"/>
              <w:rPr>
                <w:sz w:val="18"/>
                <w:szCs w:val="18"/>
                <w:lang w:val="fr-FR"/>
              </w:rPr>
            </w:pPr>
          </w:p>
          <w:p w14:paraId="71260D23" w14:textId="77777777"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14:paraId="5BD2F392" w14:textId="77777777"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14:paraId="46D70B9E"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14:paraId="42E59599" w14:textId="77777777" w:rsidR="00E23EA8" w:rsidRPr="00113FF7" w:rsidRDefault="00E23EA8" w:rsidP="009E32D6">
            <w:pPr>
              <w:autoSpaceDE w:val="0"/>
              <w:autoSpaceDN w:val="0"/>
              <w:adjustRightInd w:val="0"/>
              <w:rPr>
                <w:sz w:val="18"/>
                <w:szCs w:val="18"/>
                <w:lang w:val="fr-FR"/>
              </w:rPr>
            </w:pPr>
            <w:r w:rsidRPr="00113FF7">
              <w:rPr>
                <w:sz w:val="18"/>
                <w:szCs w:val="18"/>
                <w:lang w:val="fr-FR"/>
              </w:rPr>
              <w:t>avril = avr.</w:t>
            </w:r>
          </w:p>
          <w:p w14:paraId="7CA8E951" w14:textId="77777777"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14:paraId="770BC75A"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14:paraId="19EBBC83" w14:textId="77777777"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14:paraId="03ABA7F7" w14:textId="77777777"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14:paraId="6B574EF3" w14:textId="77777777"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14:paraId="0F7C9E2A" w14:textId="77777777"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p>
          <w:p w14:paraId="3ACC7BAA" w14:textId="77777777" w:rsidR="00E23EA8" w:rsidRPr="00113FF7" w:rsidRDefault="00E23EA8" w:rsidP="009E32D6">
            <w:pPr>
              <w:autoSpaceDE w:val="0"/>
              <w:autoSpaceDN w:val="0"/>
              <w:adjustRightInd w:val="0"/>
              <w:rPr>
                <w:sz w:val="18"/>
                <w:szCs w:val="18"/>
              </w:rPr>
            </w:pPr>
            <w:proofErr w:type="spellStart"/>
            <w:r w:rsidRPr="00113FF7">
              <w:rPr>
                <w:sz w:val="18"/>
                <w:szCs w:val="18"/>
              </w:rPr>
              <w:t>décembre</w:t>
            </w:r>
            <w:proofErr w:type="spellEnd"/>
            <w:r w:rsidRPr="00113FF7">
              <w:rPr>
                <w:sz w:val="18"/>
                <w:szCs w:val="18"/>
              </w:rPr>
              <w:t xml:space="preserve"> = </w:t>
            </w:r>
            <w:proofErr w:type="spellStart"/>
            <w:r w:rsidRPr="00113FF7">
              <w:rPr>
                <w:sz w:val="18"/>
                <w:szCs w:val="18"/>
              </w:rPr>
              <w:t>déc</w:t>
            </w:r>
            <w:proofErr w:type="spellEnd"/>
            <w:r w:rsidRPr="00113FF7">
              <w:rPr>
                <w:sz w:val="18"/>
                <w:szCs w:val="18"/>
              </w:rPr>
              <w:t>.</w:t>
            </w:r>
          </w:p>
          <w:p w14:paraId="51B0EA65" w14:textId="77777777"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14:paraId="0B1D0308" w14:textId="77777777" w:rsidR="00E23EA8" w:rsidRPr="00113FF7" w:rsidRDefault="00E23EA8" w:rsidP="009E32D6">
            <w:pPr>
              <w:autoSpaceDE w:val="0"/>
              <w:autoSpaceDN w:val="0"/>
              <w:adjustRightInd w:val="0"/>
              <w:rPr>
                <w:sz w:val="18"/>
                <w:szCs w:val="18"/>
                <w:lang w:val="en-US"/>
              </w:rPr>
            </w:pPr>
          </w:p>
          <w:p w14:paraId="7309F15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14:paraId="5F7B9F18"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14:paraId="2493408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14:paraId="401E2DBD"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14:paraId="60CD9130"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14:paraId="4947BCFF"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14:paraId="602A6551"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14:paraId="557DB6BB"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14:paraId="52D809C3"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14:paraId="44FB51E9"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14:paraId="788229D6" w14:textId="77777777"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14:paraId="348C00E9" w14:textId="77777777"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14:paraId="7A0BC262" w14:textId="77777777" w:rsidR="00E23EA8" w:rsidRPr="00113FF7" w:rsidRDefault="00E23EA8" w:rsidP="00281641">
            <w:pPr>
              <w:rPr>
                <w:sz w:val="18"/>
                <w:szCs w:val="18"/>
                <w:lang w:val="en-US"/>
              </w:rPr>
            </w:pPr>
          </w:p>
          <w:p w14:paraId="302D1E57" w14:textId="77777777" w:rsidR="00E23EA8" w:rsidRPr="00113FF7" w:rsidRDefault="00E23EA8" w:rsidP="00281641">
            <w:pPr>
              <w:rPr>
                <w:sz w:val="18"/>
                <w:szCs w:val="18"/>
                <w:lang w:val="de-DE"/>
              </w:rPr>
            </w:pPr>
            <w:r w:rsidRPr="00113FF7">
              <w:rPr>
                <w:sz w:val="18"/>
                <w:szCs w:val="18"/>
                <w:lang w:val="de-DE"/>
              </w:rPr>
              <w:t>Januar = Jan.</w:t>
            </w:r>
          </w:p>
          <w:p w14:paraId="4DF1C972" w14:textId="77777777" w:rsidR="00E23EA8" w:rsidRPr="00113FF7" w:rsidRDefault="00E23EA8" w:rsidP="00281641">
            <w:pPr>
              <w:rPr>
                <w:sz w:val="18"/>
                <w:szCs w:val="18"/>
                <w:lang w:val="de-DE"/>
              </w:rPr>
            </w:pPr>
            <w:r w:rsidRPr="00113FF7">
              <w:rPr>
                <w:sz w:val="18"/>
                <w:szCs w:val="18"/>
                <w:lang w:val="de-DE"/>
              </w:rPr>
              <w:t>Februar = Feb.</w:t>
            </w:r>
          </w:p>
          <w:p w14:paraId="4FC9EC16" w14:textId="77777777" w:rsidR="00E23EA8" w:rsidRPr="00113FF7" w:rsidRDefault="00E23EA8" w:rsidP="00281641">
            <w:pPr>
              <w:rPr>
                <w:sz w:val="18"/>
                <w:szCs w:val="18"/>
                <w:lang w:val="de-DE"/>
              </w:rPr>
            </w:pPr>
            <w:r w:rsidRPr="00113FF7">
              <w:rPr>
                <w:sz w:val="18"/>
                <w:szCs w:val="18"/>
                <w:lang w:val="de-DE"/>
              </w:rPr>
              <w:t>März = März</w:t>
            </w:r>
          </w:p>
          <w:p w14:paraId="1072E163" w14:textId="77777777" w:rsidR="00E23EA8" w:rsidRPr="00113FF7" w:rsidRDefault="00E23EA8" w:rsidP="00281641">
            <w:pPr>
              <w:rPr>
                <w:sz w:val="18"/>
                <w:szCs w:val="18"/>
                <w:lang w:val="de-DE"/>
              </w:rPr>
            </w:pPr>
            <w:r w:rsidRPr="00113FF7">
              <w:rPr>
                <w:sz w:val="18"/>
                <w:szCs w:val="18"/>
                <w:lang w:val="de-DE"/>
              </w:rPr>
              <w:t>April = Apr.</w:t>
            </w:r>
          </w:p>
          <w:p w14:paraId="223D3AD4" w14:textId="77777777" w:rsidR="00E23EA8" w:rsidRPr="00113FF7" w:rsidRDefault="00E23EA8" w:rsidP="00281641">
            <w:pPr>
              <w:rPr>
                <w:sz w:val="18"/>
                <w:szCs w:val="18"/>
                <w:lang w:val="de-DE"/>
              </w:rPr>
            </w:pPr>
            <w:r w:rsidRPr="00113FF7">
              <w:rPr>
                <w:sz w:val="18"/>
                <w:szCs w:val="18"/>
                <w:lang w:val="de-DE"/>
              </w:rPr>
              <w:t>Mai = Mai.</w:t>
            </w:r>
          </w:p>
          <w:p w14:paraId="2206A2C5" w14:textId="77777777" w:rsidR="00E23EA8" w:rsidRPr="00113FF7" w:rsidRDefault="00E23EA8" w:rsidP="00281641">
            <w:pPr>
              <w:rPr>
                <w:sz w:val="18"/>
                <w:szCs w:val="18"/>
                <w:lang w:val="de-DE"/>
              </w:rPr>
            </w:pPr>
            <w:r w:rsidRPr="00113FF7">
              <w:rPr>
                <w:sz w:val="18"/>
                <w:szCs w:val="18"/>
                <w:lang w:val="de-DE"/>
              </w:rPr>
              <w:t>Juni = Juni</w:t>
            </w:r>
          </w:p>
          <w:p w14:paraId="739F2B8A" w14:textId="77777777" w:rsidR="00E23EA8" w:rsidRPr="00113FF7" w:rsidRDefault="00E23EA8" w:rsidP="00281641">
            <w:pPr>
              <w:rPr>
                <w:sz w:val="18"/>
                <w:szCs w:val="18"/>
                <w:lang w:val="de-DE"/>
              </w:rPr>
            </w:pPr>
            <w:r w:rsidRPr="00113FF7">
              <w:rPr>
                <w:sz w:val="18"/>
                <w:szCs w:val="18"/>
                <w:lang w:val="de-DE"/>
              </w:rPr>
              <w:t>Juli = Juli</w:t>
            </w:r>
          </w:p>
          <w:p w14:paraId="3C565461" w14:textId="77777777" w:rsidR="00E23EA8" w:rsidRPr="00113FF7" w:rsidRDefault="00E23EA8" w:rsidP="00281641">
            <w:pPr>
              <w:rPr>
                <w:sz w:val="18"/>
                <w:szCs w:val="18"/>
                <w:lang w:val="de-DE"/>
              </w:rPr>
            </w:pPr>
            <w:r w:rsidRPr="00113FF7">
              <w:rPr>
                <w:sz w:val="18"/>
                <w:szCs w:val="18"/>
                <w:lang w:val="de-DE"/>
              </w:rPr>
              <w:t>August = Aug.</w:t>
            </w:r>
          </w:p>
          <w:p w14:paraId="56EFE1D5" w14:textId="77777777" w:rsidR="00E23EA8" w:rsidRPr="00113FF7" w:rsidRDefault="00E23EA8" w:rsidP="00281641">
            <w:pPr>
              <w:rPr>
                <w:sz w:val="18"/>
                <w:szCs w:val="18"/>
                <w:lang w:val="de-DE"/>
              </w:rPr>
            </w:pPr>
            <w:r w:rsidRPr="00113FF7">
              <w:rPr>
                <w:sz w:val="18"/>
                <w:szCs w:val="18"/>
                <w:lang w:val="de-DE"/>
              </w:rPr>
              <w:t>September = Sept.</w:t>
            </w:r>
          </w:p>
          <w:p w14:paraId="4BB784FD" w14:textId="77777777" w:rsidR="00E23EA8" w:rsidRPr="00113FF7" w:rsidRDefault="00E23EA8" w:rsidP="00281641">
            <w:pPr>
              <w:rPr>
                <w:sz w:val="18"/>
                <w:szCs w:val="18"/>
                <w:lang w:val="de-DE"/>
              </w:rPr>
            </w:pPr>
            <w:r w:rsidRPr="00113FF7">
              <w:rPr>
                <w:sz w:val="18"/>
                <w:szCs w:val="18"/>
                <w:lang w:val="de-DE"/>
              </w:rPr>
              <w:t>Oktober = Okt.</w:t>
            </w:r>
          </w:p>
          <w:p w14:paraId="5A75CB3B" w14:textId="77777777" w:rsidR="00E23EA8" w:rsidRPr="00113FF7" w:rsidRDefault="00E23EA8" w:rsidP="00281641">
            <w:pPr>
              <w:rPr>
                <w:sz w:val="18"/>
                <w:szCs w:val="18"/>
                <w:lang w:val="de-DE"/>
              </w:rPr>
            </w:pPr>
            <w:r w:rsidRPr="00113FF7">
              <w:rPr>
                <w:sz w:val="18"/>
                <w:szCs w:val="18"/>
                <w:lang w:val="de-DE"/>
              </w:rPr>
              <w:t>November = Nov.</w:t>
            </w:r>
          </w:p>
          <w:p w14:paraId="740270CB" w14:textId="77777777" w:rsidR="00E23EA8" w:rsidRPr="00113FF7" w:rsidRDefault="00E23EA8" w:rsidP="00281641">
            <w:pPr>
              <w:rPr>
                <w:sz w:val="18"/>
                <w:szCs w:val="18"/>
                <w:lang w:val="de-DE"/>
              </w:rPr>
            </w:pPr>
            <w:r w:rsidRPr="00113FF7">
              <w:rPr>
                <w:sz w:val="18"/>
                <w:szCs w:val="18"/>
                <w:lang w:val="de-DE"/>
              </w:rPr>
              <w:t>Dezember = Dez</w:t>
            </w:r>
          </w:p>
        </w:tc>
      </w:tr>
    </w:tbl>
    <w:p w14:paraId="5EC94725" w14:textId="77777777" w:rsidR="00E23EA8" w:rsidRPr="00113FF7" w:rsidRDefault="00E23EA8" w:rsidP="00FF5E8E"/>
    <w:p w14:paraId="6ABB2E41" w14:textId="77777777" w:rsidR="00027516" w:rsidRPr="00113FF7" w:rsidRDefault="00027516" w:rsidP="00FF5E8E">
      <w:pPr>
        <w:rPr>
          <w:lang w:val="de-DE"/>
        </w:rPr>
      </w:pPr>
    </w:p>
    <w:p w14:paraId="29EA6F52" w14:textId="77777777" w:rsidR="00240C2A" w:rsidRPr="00113FF7" w:rsidRDefault="00240C2A" w:rsidP="00FF5E8E">
      <w:pPr>
        <w:rPr>
          <w:lang w:val="de-DE"/>
        </w:rPr>
      </w:pPr>
    </w:p>
    <w:p w14:paraId="21BD725C" w14:textId="77777777" w:rsidR="00A00DE9" w:rsidRPr="00113FF7" w:rsidRDefault="00A00DE9" w:rsidP="00FF5E8E">
      <w:pPr>
        <w:rPr>
          <w:lang w:val="de-DE"/>
        </w:rPr>
      </w:pPr>
      <w:bookmarkStart w:id="346" w:name="_Toc149724159"/>
      <w:bookmarkStart w:id="347" w:name="_Toc149724347"/>
      <w:bookmarkStart w:id="348" w:name="_Toc150052746"/>
      <w:bookmarkStart w:id="349" w:name="_Toc150053232"/>
      <w:bookmarkStart w:id="350" w:name="_Toc150054004"/>
      <w:bookmarkStart w:id="351" w:name="_Toc150054455"/>
      <w:bookmarkStart w:id="352" w:name="_Toc150054663"/>
      <w:bookmarkStart w:id="353" w:name="_Toc150054877"/>
      <w:bookmarkStart w:id="354" w:name="_Toc151433569"/>
      <w:bookmarkStart w:id="355" w:name="_Toc151434338"/>
      <w:bookmarkStart w:id="356" w:name="_Toc144805856"/>
      <w:bookmarkEnd w:id="346"/>
      <w:bookmarkEnd w:id="347"/>
      <w:bookmarkEnd w:id="348"/>
      <w:bookmarkEnd w:id="349"/>
      <w:bookmarkEnd w:id="350"/>
      <w:bookmarkEnd w:id="351"/>
      <w:bookmarkEnd w:id="352"/>
      <w:bookmarkEnd w:id="353"/>
      <w:bookmarkEnd w:id="354"/>
      <w:bookmarkEnd w:id="355"/>
      <w:bookmarkEnd w:id="356"/>
    </w:p>
    <w:sectPr w:rsidR="00A00DE9" w:rsidRPr="00113FF7" w:rsidSect="00F21089">
      <w:headerReference w:type="even" r:id="rId21"/>
      <w:footerReference w:type="default" r:id="rId22"/>
      <w:pgSz w:w="11907" w:h="16840" w:code="9"/>
      <w:pgMar w:top="1701" w:right="1134" w:bottom="1134" w:left="1701" w:header="709"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1C77EB80" w14:textId="77777777" w:rsidR="00517E46" w:rsidRDefault="00517E46">
      <w:r>
        <w:separator/>
      </w:r>
    </w:p>
    <w:p w14:paraId="3F92459F" w14:textId="77777777" w:rsidR="00517E46" w:rsidRDefault="00517E46"/>
    <w:p w14:paraId="6985C079" w14:textId="77777777" w:rsidR="00517E46" w:rsidRDefault="00517E46"/>
    <w:p w14:paraId="4B35C862" w14:textId="77777777" w:rsidR="00517E46" w:rsidRDefault="00517E46"/>
    <w:p w14:paraId="69553D0D" w14:textId="77777777" w:rsidR="00517E46" w:rsidRDefault="00517E46"/>
    <w:p w14:paraId="061419AE" w14:textId="77777777" w:rsidR="00517E46" w:rsidRDefault="00517E46"/>
    <w:p w14:paraId="4C29E8A6" w14:textId="77777777" w:rsidR="00517E46" w:rsidRDefault="00517E46"/>
    <w:p w14:paraId="7ECF0A3C" w14:textId="77777777" w:rsidR="00517E46" w:rsidRDefault="00517E46"/>
    <w:p w14:paraId="67C88925" w14:textId="77777777" w:rsidR="00517E46" w:rsidRDefault="00517E46"/>
    <w:p w14:paraId="13423945" w14:textId="77777777" w:rsidR="00517E46" w:rsidRDefault="00517E46"/>
    <w:p w14:paraId="6E9BC3F6" w14:textId="77777777" w:rsidR="00517E46" w:rsidRDefault="00517E46"/>
    <w:p w14:paraId="68B9A189" w14:textId="77777777" w:rsidR="00517E46" w:rsidRDefault="00517E46"/>
  </w:endnote>
  <w:endnote w:type="continuationSeparator" w:id="0">
    <w:p w14:paraId="5306ED26" w14:textId="77777777" w:rsidR="00517E46" w:rsidRDefault="00517E46">
      <w:r>
        <w:continuationSeparator/>
      </w:r>
    </w:p>
    <w:p w14:paraId="4BC4A8D7" w14:textId="77777777" w:rsidR="00517E46" w:rsidRDefault="00517E46"/>
    <w:p w14:paraId="528E185F" w14:textId="77777777" w:rsidR="00517E46" w:rsidRDefault="00517E46"/>
    <w:p w14:paraId="3049CD4E" w14:textId="77777777" w:rsidR="00517E46" w:rsidRDefault="00517E46"/>
    <w:p w14:paraId="1A55E62E" w14:textId="77777777" w:rsidR="00517E46" w:rsidRDefault="00517E46"/>
    <w:p w14:paraId="6C6C3911" w14:textId="77777777" w:rsidR="00517E46" w:rsidRDefault="00517E46"/>
    <w:p w14:paraId="0ED63086" w14:textId="77777777" w:rsidR="00517E46" w:rsidRDefault="00517E46"/>
    <w:p w14:paraId="4A103528" w14:textId="77777777" w:rsidR="00517E46" w:rsidRDefault="00517E46"/>
    <w:p w14:paraId="6AD42D60" w14:textId="77777777" w:rsidR="00517E46" w:rsidRDefault="00517E46"/>
    <w:p w14:paraId="68DDA0A7" w14:textId="77777777" w:rsidR="00517E46" w:rsidRDefault="00517E46"/>
    <w:p w14:paraId="19690C59" w14:textId="77777777" w:rsidR="00517E46" w:rsidRDefault="00517E46"/>
    <w:p w14:paraId="6E0B7876" w14:textId="77777777" w:rsidR="00517E46" w:rsidRDefault="00517E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DF4E40" w14:textId="77777777" w:rsidR="00517E46" w:rsidRDefault="00517E46"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6C9D301" w14:textId="77777777" w:rsidR="00517E46" w:rsidRDefault="00517E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229D8C" w14:textId="77777777" w:rsidR="00517E46" w:rsidRDefault="00517E46" w:rsidP="002139FD">
    <w:pPr>
      <w:pStyle w:val="Footer"/>
      <w:framePr w:wrap="around" w:vAnchor="text" w:hAnchor="page" w:x="5881" w:y="55"/>
      <w:jc w:val="center"/>
      <w:rPr>
        <w:rStyle w:val="PageNumber"/>
      </w:rPr>
    </w:pPr>
  </w:p>
  <w:p w14:paraId="4402E74A" w14:textId="77777777" w:rsidR="00517E46" w:rsidRPr="00A11DEE" w:rsidRDefault="00517E46" w:rsidP="004D38E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83B76B" w14:textId="77777777" w:rsidR="00517E46" w:rsidRPr="00D412F2" w:rsidRDefault="00517E46" w:rsidP="00067A0D">
    <w:pPr>
      <w:pStyle w:val="Footer"/>
      <w:jc w:val="center"/>
    </w:pPr>
    <w:r w:rsidRPr="00D412F2">
      <w:rPr>
        <w:rStyle w:val="PageNumber"/>
      </w:rPr>
      <w:fldChar w:fldCharType="begin"/>
    </w:r>
    <w:r w:rsidRPr="00D412F2">
      <w:rPr>
        <w:rStyle w:val="PageNumber"/>
      </w:rPr>
      <w:instrText xml:space="preserve"> PAGE </w:instrText>
    </w:r>
    <w:r w:rsidRPr="00D412F2">
      <w:rPr>
        <w:rStyle w:val="PageNumber"/>
      </w:rPr>
      <w:fldChar w:fldCharType="separate"/>
    </w:r>
    <w:r w:rsidR="00CD491A">
      <w:rPr>
        <w:rStyle w:val="PageNumber"/>
        <w:noProof/>
      </w:rPr>
      <w:t>7</w:t>
    </w:r>
    <w:r w:rsidRPr="00D412F2">
      <w:rPr>
        <w:rStyle w:val="PageNumber"/>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9B32A7" w14:textId="77777777" w:rsidR="00517E46" w:rsidRDefault="00517E46" w:rsidP="0053445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D491A">
      <w:rPr>
        <w:rStyle w:val="PageNumber"/>
        <w:noProof/>
      </w:rPr>
      <w:t>45</w:t>
    </w:r>
    <w:r>
      <w:rPr>
        <w:rStyle w:val="PageNumber"/>
      </w:rPr>
      <w:fldChar w:fldCharType="end"/>
    </w:r>
  </w:p>
  <w:p w14:paraId="5CF2CFFD" w14:textId="77777777" w:rsidR="00517E46" w:rsidRPr="00743538" w:rsidRDefault="00517E46" w:rsidP="008D3346">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2940D47" w14:textId="77777777" w:rsidR="00517E46" w:rsidRDefault="00517E46">
      <w:r>
        <w:separator/>
      </w:r>
    </w:p>
    <w:p w14:paraId="14CE3224" w14:textId="77777777" w:rsidR="00517E46" w:rsidRDefault="00517E46"/>
  </w:footnote>
  <w:footnote w:type="continuationSeparator" w:id="0">
    <w:p w14:paraId="7E703AA0" w14:textId="77777777" w:rsidR="00517E46" w:rsidRDefault="00517E46">
      <w:r>
        <w:continuationSeparator/>
      </w:r>
    </w:p>
    <w:p w14:paraId="32861099" w14:textId="77777777" w:rsidR="00517E46" w:rsidRDefault="00517E46"/>
    <w:p w14:paraId="5C379CD1" w14:textId="77777777" w:rsidR="00517E46" w:rsidRDefault="00517E46"/>
    <w:p w14:paraId="5C87D298" w14:textId="77777777" w:rsidR="00517E46" w:rsidRDefault="00517E46"/>
    <w:p w14:paraId="61A6F4CC" w14:textId="77777777" w:rsidR="00517E46" w:rsidRDefault="00517E46"/>
    <w:p w14:paraId="5D0A1F4F" w14:textId="77777777" w:rsidR="00517E46" w:rsidRDefault="00517E46"/>
    <w:p w14:paraId="685FF46F" w14:textId="77777777" w:rsidR="00517E46" w:rsidRDefault="00517E46"/>
    <w:p w14:paraId="44314541" w14:textId="77777777" w:rsidR="00517E46" w:rsidRDefault="00517E46"/>
    <w:p w14:paraId="313A9CEA" w14:textId="77777777" w:rsidR="00517E46" w:rsidRDefault="00517E46"/>
    <w:p w14:paraId="30A28FBB" w14:textId="77777777" w:rsidR="00517E46" w:rsidRDefault="00517E46"/>
    <w:p w14:paraId="6770C0CA" w14:textId="77777777" w:rsidR="00517E46" w:rsidRDefault="00517E46"/>
    <w:p w14:paraId="6BA0E6A3" w14:textId="77777777" w:rsidR="00517E46" w:rsidRDefault="00517E46"/>
  </w:footnote>
  <w:footnote w:type="continuationNotice" w:id="1">
    <w:p w14:paraId="69B2D8E0" w14:textId="77777777" w:rsidR="00517E46" w:rsidRDefault="00517E46"/>
    <w:p w14:paraId="0D3703A9" w14:textId="77777777" w:rsidR="00517E46" w:rsidRDefault="00517E46"/>
    <w:p w14:paraId="12942EA8" w14:textId="77777777" w:rsidR="00517E46" w:rsidRDefault="00517E46"/>
    <w:p w14:paraId="59CEA8B7" w14:textId="77777777" w:rsidR="00517E46" w:rsidRDefault="00517E46"/>
    <w:p w14:paraId="682B4B78" w14:textId="77777777" w:rsidR="00517E46" w:rsidRDefault="00517E46"/>
    <w:p w14:paraId="5FFB3660" w14:textId="77777777" w:rsidR="00517E46" w:rsidRDefault="00517E4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A0210" w14:textId="77777777" w:rsidR="00517E46" w:rsidRDefault="00517E4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2EB1D44"/>
    <w:multiLevelType w:val="hybridMultilevel"/>
    <w:tmpl w:val="C694B8D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nsid w:val="04E44EFB"/>
    <w:multiLevelType w:val="hybridMultilevel"/>
    <w:tmpl w:val="74EE67F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5FC3756"/>
    <w:multiLevelType w:val="hybridMultilevel"/>
    <w:tmpl w:val="17881F6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
    <w:nsid w:val="06DC4762"/>
    <w:multiLevelType w:val="hybridMultilevel"/>
    <w:tmpl w:val="61B48B9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nsid w:val="0FCB237F"/>
    <w:multiLevelType w:val="hybridMultilevel"/>
    <w:tmpl w:val="E2382D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nsid w:val="10DA2779"/>
    <w:multiLevelType w:val="hybridMultilevel"/>
    <w:tmpl w:val="65840D96"/>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nsid w:val="123816E8"/>
    <w:multiLevelType w:val="hybridMultilevel"/>
    <w:tmpl w:val="F3D4BD8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nsid w:val="1AC65738"/>
    <w:multiLevelType w:val="multilevel"/>
    <w:tmpl w:val="FC2E1AFC"/>
    <w:lvl w:ilvl="0">
      <w:start w:val="1"/>
      <w:numFmt w:val="decimal"/>
      <w:pStyle w:val="Heading1"/>
      <w:lvlText w:val="%1"/>
      <w:lvlJc w:val="left"/>
      <w:pPr>
        <w:tabs>
          <w:tab w:val="num" w:pos="340"/>
        </w:tabs>
        <w:ind w:left="0" w:firstLine="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nsid w:val="1D395D5F"/>
    <w:multiLevelType w:val="hybridMultilevel"/>
    <w:tmpl w:val="9A38E7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nsid w:val="22DF0DD9"/>
    <w:multiLevelType w:val="hybridMultilevel"/>
    <w:tmpl w:val="D0F864C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232F7037"/>
    <w:multiLevelType w:val="hybridMultilevel"/>
    <w:tmpl w:val="6228FE5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nsid w:val="26C63CD5"/>
    <w:multiLevelType w:val="hybridMultilevel"/>
    <w:tmpl w:val="DAD6C9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nsid w:val="27E113A6"/>
    <w:multiLevelType w:val="hybridMultilevel"/>
    <w:tmpl w:val="08F4F46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nsid w:val="2D1B318A"/>
    <w:multiLevelType w:val="hybridMultilevel"/>
    <w:tmpl w:val="6170724C"/>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nsid w:val="2D3217EC"/>
    <w:multiLevelType w:val="hybridMultilevel"/>
    <w:tmpl w:val="C0A8843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6">
    <w:nsid w:val="3A6D29F2"/>
    <w:multiLevelType w:val="hybridMultilevel"/>
    <w:tmpl w:val="C54C9B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7">
    <w:nsid w:val="40860C25"/>
    <w:multiLevelType w:val="hybridMultilevel"/>
    <w:tmpl w:val="3F12F528"/>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18">
    <w:nsid w:val="41046B7B"/>
    <w:multiLevelType w:val="hybridMultilevel"/>
    <w:tmpl w:val="1294F9B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nsid w:val="42A16A30"/>
    <w:multiLevelType w:val="hybridMultilevel"/>
    <w:tmpl w:val="F9EC59EE"/>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0">
    <w:nsid w:val="47346B38"/>
    <w:multiLevelType w:val="hybridMultilevel"/>
    <w:tmpl w:val="17102D3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50BD2C49"/>
    <w:multiLevelType w:val="hybridMultilevel"/>
    <w:tmpl w:val="422055C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nsid w:val="521A7E1D"/>
    <w:multiLevelType w:val="hybridMultilevel"/>
    <w:tmpl w:val="E40C2E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nsid w:val="5C1B367A"/>
    <w:multiLevelType w:val="hybridMultilevel"/>
    <w:tmpl w:val="5A1678F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nsid w:val="5D507D7A"/>
    <w:multiLevelType w:val="hybridMultilevel"/>
    <w:tmpl w:val="177AF13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nsid w:val="5EE94901"/>
    <w:multiLevelType w:val="hybridMultilevel"/>
    <w:tmpl w:val="FE409CE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nsid w:val="66441CFC"/>
    <w:multiLevelType w:val="hybridMultilevel"/>
    <w:tmpl w:val="49406C28"/>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nsid w:val="6F2A6BBA"/>
    <w:multiLevelType w:val="hybridMultilevel"/>
    <w:tmpl w:val="F78668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72A15E98"/>
    <w:multiLevelType w:val="hybridMultilevel"/>
    <w:tmpl w:val="932451C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nsid w:val="78884497"/>
    <w:multiLevelType w:val="hybridMultilevel"/>
    <w:tmpl w:val="1F0C99F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nsid w:val="78EE1D67"/>
    <w:multiLevelType w:val="hybridMultilevel"/>
    <w:tmpl w:val="53B8314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32">
    <w:nsid w:val="7C6B6E56"/>
    <w:multiLevelType w:val="hybridMultilevel"/>
    <w:tmpl w:val="528AE9C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nsid w:val="7DBF6980"/>
    <w:multiLevelType w:val="hybridMultilevel"/>
    <w:tmpl w:val="1D40A09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4">
    <w:nsid w:val="7E821A9B"/>
    <w:multiLevelType w:val="hybridMultilevel"/>
    <w:tmpl w:val="CAF46DF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5"/>
  </w:num>
  <w:num w:numId="2">
    <w:abstractNumId w:val="7"/>
  </w:num>
  <w:num w:numId="3">
    <w:abstractNumId w:val="31"/>
  </w:num>
  <w:num w:numId="4">
    <w:abstractNumId w:val="20"/>
  </w:num>
  <w:num w:numId="5">
    <w:abstractNumId w:val="32"/>
  </w:num>
  <w:num w:numId="6">
    <w:abstractNumId w:val="27"/>
  </w:num>
  <w:num w:numId="7">
    <w:abstractNumId w:val="5"/>
  </w:num>
  <w:num w:numId="8">
    <w:abstractNumId w:val="6"/>
  </w:num>
  <w:num w:numId="9">
    <w:abstractNumId w:val="19"/>
  </w:num>
  <w:num w:numId="10">
    <w:abstractNumId w:val="28"/>
  </w:num>
  <w:num w:numId="11">
    <w:abstractNumId w:val="33"/>
  </w:num>
  <w:num w:numId="12">
    <w:abstractNumId w:val="10"/>
  </w:num>
  <w:num w:numId="13">
    <w:abstractNumId w:val="29"/>
  </w:num>
  <w:num w:numId="14">
    <w:abstractNumId w:val="23"/>
  </w:num>
  <w:num w:numId="15">
    <w:abstractNumId w:val="30"/>
  </w:num>
  <w:num w:numId="16">
    <w:abstractNumId w:val="22"/>
  </w:num>
  <w:num w:numId="17">
    <w:abstractNumId w:val="8"/>
  </w:num>
  <w:num w:numId="18">
    <w:abstractNumId w:val="0"/>
  </w:num>
  <w:num w:numId="19">
    <w:abstractNumId w:val="2"/>
  </w:num>
  <w:num w:numId="20">
    <w:abstractNumId w:val="12"/>
  </w:num>
  <w:num w:numId="21">
    <w:abstractNumId w:val="18"/>
  </w:num>
  <w:num w:numId="22">
    <w:abstractNumId w:val="9"/>
  </w:num>
  <w:num w:numId="23">
    <w:abstractNumId w:val="24"/>
  </w:num>
  <w:num w:numId="24">
    <w:abstractNumId w:val="34"/>
  </w:num>
  <w:num w:numId="25">
    <w:abstractNumId w:val="14"/>
  </w:num>
  <w:num w:numId="26">
    <w:abstractNumId w:val="11"/>
  </w:num>
  <w:num w:numId="27">
    <w:abstractNumId w:val="26"/>
  </w:num>
  <w:num w:numId="28">
    <w:abstractNumId w:val="25"/>
  </w:num>
  <w:num w:numId="29">
    <w:abstractNumId w:val="17"/>
  </w:num>
  <w:num w:numId="30">
    <w:abstractNumId w:val="1"/>
  </w:num>
  <w:num w:numId="31">
    <w:abstractNumId w:val="16"/>
  </w:num>
  <w:num w:numId="32">
    <w:abstractNumId w:val="13"/>
  </w:num>
  <w:num w:numId="33">
    <w:abstractNumId w:val="21"/>
  </w:num>
  <w:num w:numId="34">
    <w:abstractNumId w:val="4"/>
  </w:num>
  <w:num w:numId="35">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activeWritingStyle w:appName="MSWord" w:lang="pt-BR" w:vendorID="1" w:dllVersion="513" w:checkStyle="1"/>
  <w:proofState w:spelling="clean" w:grammar="clean"/>
  <w:attachedTemplate r:id="rId1"/>
  <w:doNotTrackMoves/>
  <w:defaultTabStop w:val="0"/>
  <w:hyphenationZone w:val="425"/>
  <w:drawingGridHorizontalSpacing w:val="120"/>
  <w:displayHorizontalDrawingGridEvery w:val="2"/>
  <w:noPunctuationKerning/>
  <w:characterSpacingControl w:val="doNotCompress"/>
  <w:hdrShapeDefaults>
    <o:shapedefaults v:ext="edit" spidmax="2050">
      <o:colormenu v:ext="edit" fillcolor="none"/>
    </o:shapedefaults>
  </w:hdrShapeDefaults>
  <w:footnotePr>
    <w:footnote w:id="-1"/>
    <w:footnote w:id="0"/>
    <w:footnote w:id="1"/>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B2EF1"/>
    <w:rsid w:val="00000BE5"/>
    <w:rsid w:val="00000DD7"/>
    <w:rsid w:val="000019AA"/>
    <w:rsid w:val="00001DC9"/>
    <w:rsid w:val="00002457"/>
    <w:rsid w:val="0000479A"/>
    <w:rsid w:val="0000665E"/>
    <w:rsid w:val="00007DAB"/>
    <w:rsid w:val="00010864"/>
    <w:rsid w:val="00011177"/>
    <w:rsid w:val="000114F3"/>
    <w:rsid w:val="00011BF8"/>
    <w:rsid w:val="000124B0"/>
    <w:rsid w:val="00012D99"/>
    <w:rsid w:val="00015107"/>
    <w:rsid w:val="000157BA"/>
    <w:rsid w:val="00015B6A"/>
    <w:rsid w:val="0001675F"/>
    <w:rsid w:val="00020B02"/>
    <w:rsid w:val="00020B65"/>
    <w:rsid w:val="00020C51"/>
    <w:rsid w:val="00020D13"/>
    <w:rsid w:val="00021ACF"/>
    <w:rsid w:val="000229C1"/>
    <w:rsid w:val="00022C55"/>
    <w:rsid w:val="00022DE1"/>
    <w:rsid w:val="00023A92"/>
    <w:rsid w:val="00025189"/>
    <w:rsid w:val="000254C5"/>
    <w:rsid w:val="00025949"/>
    <w:rsid w:val="0002663A"/>
    <w:rsid w:val="00026813"/>
    <w:rsid w:val="00027516"/>
    <w:rsid w:val="00030242"/>
    <w:rsid w:val="0003085C"/>
    <w:rsid w:val="00030EAC"/>
    <w:rsid w:val="0003181C"/>
    <w:rsid w:val="00031D37"/>
    <w:rsid w:val="00033239"/>
    <w:rsid w:val="00033679"/>
    <w:rsid w:val="0003384C"/>
    <w:rsid w:val="000339E0"/>
    <w:rsid w:val="00033CDE"/>
    <w:rsid w:val="00034158"/>
    <w:rsid w:val="000370D3"/>
    <w:rsid w:val="00037586"/>
    <w:rsid w:val="000401C7"/>
    <w:rsid w:val="000419AC"/>
    <w:rsid w:val="000429E8"/>
    <w:rsid w:val="00043143"/>
    <w:rsid w:val="00044AFE"/>
    <w:rsid w:val="00044FBE"/>
    <w:rsid w:val="00045C60"/>
    <w:rsid w:val="000465BD"/>
    <w:rsid w:val="000470C5"/>
    <w:rsid w:val="00047166"/>
    <w:rsid w:val="00047635"/>
    <w:rsid w:val="00047A5F"/>
    <w:rsid w:val="00050036"/>
    <w:rsid w:val="000525F5"/>
    <w:rsid w:val="00052BB4"/>
    <w:rsid w:val="00053100"/>
    <w:rsid w:val="000533EC"/>
    <w:rsid w:val="000541C9"/>
    <w:rsid w:val="00055B1C"/>
    <w:rsid w:val="00055CAE"/>
    <w:rsid w:val="00055DB6"/>
    <w:rsid w:val="00057C3D"/>
    <w:rsid w:val="000600BA"/>
    <w:rsid w:val="000611A4"/>
    <w:rsid w:val="0006172A"/>
    <w:rsid w:val="000649D3"/>
    <w:rsid w:val="0006519B"/>
    <w:rsid w:val="00066721"/>
    <w:rsid w:val="00066BED"/>
    <w:rsid w:val="000670EA"/>
    <w:rsid w:val="00067A0D"/>
    <w:rsid w:val="00070BE1"/>
    <w:rsid w:val="00072719"/>
    <w:rsid w:val="000731C4"/>
    <w:rsid w:val="0007551F"/>
    <w:rsid w:val="0008122E"/>
    <w:rsid w:val="000812C0"/>
    <w:rsid w:val="0008144B"/>
    <w:rsid w:val="00083757"/>
    <w:rsid w:val="000855A7"/>
    <w:rsid w:val="0008682E"/>
    <w:rsid w:val="000869D1"/>
    <w:rsid w:val="00086A78"/>
    <w:rsid w:val="00087748"/>
    <w:rsid w:val="00087CD4"/>
    <w:rsid w:val="00090D31"/>
    <w:rsid w:val="00091A2C"/>
    <w:rsid w:val="00094023"/>
    <w:rsid w:val="0009517C"/>
    <w:rsid w:val="0009522E"/>
    <w:rsid w:val="00095F02"/>
    <w:rsid w:val="0009695D"/>
    <w:rsid w:val="0009698A"/>
    <w:rsid w:val="00096A2C"/>
    <w:rsid w:val="00096B3E"/>
    <w:rsid w:val="00097AE9"/>
    <w:rsid w:val="000A0B4E"/>
    <w:rsid w:val="000A289E"/>
    <w:rsid w:val="000A3481"/>
    <w:rsid w:val="000A3824"/>
    <w:rsid w:val="000A3E27"/>
    <w:rsid w:val="000A4834"/>
    <w:rsid w:val="000A4DBC"/>
    <w:rsid w:val="000A5ACA"/>
    <w:rsid w:val="000A60AA"/>
    <w:rsid w:val="000A6167"/>
    <w:rsid w:val="000B031A"/>
    <w:rsid w:val="000B0574"/>
    <w:rsid w:val="000B0AF9"/>
    <w:rsid w:val="000B0F49"/>
    <w:rsid w:val="000B231C"/>
    <w:rsid w:val="000B48CA"/>
    <w:rsid w:val="000B505F"/>
    <w:rsid w:val="000B5653"/>
    <w:rsid w:val="000B5D8A"/>
    <w:rsid w:val="000C0019"/>
    <w:rsid w:val="000C06E0"/>
    <w:rsid w:val="000C0C23"/>
    <w:rsid w:val="000C2993"/>
    <w:rsid w:val="000C3D24"/>
    <w:rsid w:val="000C568D"/>
    <w:rsid w:val="000C5E1C"/>
    <w:rsid w:val="000C6D42"/>
    <w:rsid w:val="000C7F6C"/>
    <w:rsid w:val="000D0084"/>
    <w:rsid w:val="000D0FC3"/>
    <w:rsid w:val="000D1FC3"/>
    <w:rsid w:val="000D258E"/>
    <w:rsid w:val="000D2921"/>
    <w:rsid w:val="000D2ECF"/>
    <w:rsid w:val="000D3163"/>
    <w:rsid w:val="000D39D3"/>
    <w:rsid w:val="000D45E2"/>
    <w:rsid w:val="000D4D46"/>
    <w:rsid w:val="000D5275"/>
    <w:rsid w:val="000D7046"/>
    <w:rsid w:val="000E034D"/>
    <w:rsid w:val="000E1126"/>
    <w:rsid w:val="000E1563"/>
    <w:rsid w:val="000E20D5"/>
    <w:rsid w:val="000E2ECA"/>
    <w:rsid w:val="000E2FCA"/>
    <w:rsid w:val="000E33A0"/>
    <w:rsid w:val="000E3EC6"/>
    <w:rsid w:val="000E4BC4"/>
    <w:rsid w:val="000E5CB6"/>
    <w:rsid w:val="000E621B"/>
    <w:rsid w:val="000E6A42"/>
    <w:rsid w:val="000E6CA8"/>
    <w:rsid w:val="000E79C9"/>
    <w:rsid w:val="000F16FF"/>
    <w:rsid w:val="000F1AFA"/>
    <w:rsid w:val="000F2C66"/>
    <w:rsid w:val="000F3AC9"/>
    <w:rsid w:val="000F5CCC"/>
    <w:rsid w:val="000F6127"/>
    <w:rsid w:val="000F6E31"/>
    <w:rsid w:val="000F7649"/>
    <w:rsid w:val="001000DD"/>
    <w:rsid w:val="001002E6"/>
    <w:rsid w:val="00101364"/>
    <w:rsid w:val="00103110"/>
    <w:rsid w:val="00104519"/>
    <w:rsid w:val="00104767"/>
    <w:rsid w:val="00104804"/>
    <w:rsid w:val="00104D53"/>
    <w:rsid w:val="00105074"/>
    <w:rsid w:val="00105128"/>
    <w:rsid w:val="0010544D"/>
    <w:rsid w:val="00105AB6"/>
    <w:rsid w:val="001064EE"/>
    <w:rsid w:val="00106D22"/>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008A"/>
    <w:rsid w:val="0012185F"/>
    <w:rsid w:val="00121C43"/>
    <w:rsid w:val="0012395F"/>
    <w:rsid w:val="001239A2"/>
    <w:rsid w:val="001241FF"/>
    <w:rsid w:val="00124AD1"/>
    <w:rsid w:val="00125BE5"/>
    <w:rsid w:val="001261AE"/>
    <w:rsid w:val="001262BD"/>
    <w:rsid w:val="00126E7D"/>
    <w:rsid w:val="00127898"/>
    <w:rsid w:val="0012795E"/>
    <w:rsid w:val="00127EC2"/>
    <w:rsid w:val="00131255"/>
    <w:rsid w:val="001313CA"/>
    <w:rsid w:val="00132481"/>
    <w:rsid w:val="0013318E"/>
    <w:rsid w:val="00133CFD"/>
    <w:rsid w:val="00134315"/>
    <w:rsid w:val="001348E6"/>
    <w:rsid w:val="00134E3D"/>
    <w:rsid w:val="00135793"/>
    <w:rsid w:val="00135BA8"/>
    <w:rsid w:val="00135EB8"/>
    <w:rsid w:val="001362F0"/>
    <w:rsid w:val="00137325"/>
    <w:rsid w:val="00140C24"/>
    <w:rsid w:val="00141E68"/>
    <w:rsid w:val="001432DA"/>
    <w:rsid w:val="0014341A"/>
    <w:rsid w:val="00143988"/>
    <w:rsid w:val="00144395"/>
    <w:rsid w:val="00145072"/>
    <w:rsid w:val="001451DE"/>
    <w:rsid w:val="0014547B"/>
    <w:rsid w:val="001455D0"/>
    <w:rsid w:val="00145D65"/>
    <w:rsid w:val="00145D74"/>
    <w:rsid w:val="00147221"/>
    <w:rsid w:val="00150BD8"/>
    <w:rsid w:val="00150CD5"/>
    <w:rsid w:val="00151748"/>
    <w:rsid w:val="001517A2"/>
    <w:rsid w:val="001521F9"/>
    <w:rsid w:val="0015301D"/>
    <w:rsid w:val="00154494"/>
    <w:rsid w:val="00156047"/>
    <w:rsid w:val="001610F9"/>
    <w:rsid w:val="00161DAA"/>
    <w:rsid w:val="00162295"/>
    <w:rsid w:val="00162BE0"/>
    <w:rsid w:val="001639D1"/>
    <w:rsid w:val="00164E03"/>
    <w:rsid w:val="001660F7"/>
    <w:rsid w:val="00170908"/>
    <w:rsid w:val="00170B30"/>
    <w:rsid w:val="00170D79"/>
    <w:rsid w:val="00170F0F"/>
    <w:rsid w:val="001713F3"/>
    <w:rsid w:val="00171609"/>
    <w:rsid w:val="0017174F"/>
    <w:rsid w:val="00172AE8"/>
    <w:rsid w:val="00172F29"/>
    <w:rsid w:val="00173DDB"/>
    <w:rsid w:val="00176D49"/>
    <w:rsid w:val="00177B51"/>
    <w:rsid w:val="001813F4"/>
    <w:rsid w:val="00182247"/>
    <w:rsid w:val="00182392"/>
    <w:rsid w:val="00182620"/>
    <w:rsid w:val="0018468E"/>
    <w:rsid w:val="00184A7F"/>
    <w:rsid w:val="00185119"/>
    <w:rsid w:val="00185527"/>
    <w:rsid w:val="00185542"/>
    <w:rsid w:val="001859D6"/>
    <w:rsid w:val="00186E17"/>
    <w:rsid w:val="00187BBD"/>
    <w:rsid w:val="001905F3"/>
    <w:rsid w:val="001918BB"/>
    <w:rsid w:val="0019221E"/>
    <w:rsid w:val="001926B4"/>
    <w:rsid w:val="00192DE5"/>
    <w:rsid w:val="0019427B"/>
    <w:rsid w:val="00194E3C"/>
    <w:rsid w:val="00194FDA"/>
    <w:rsid w:val="001960D0"/>
    <w:rsid w:val="00197D47"/>
    <w:rsid w:val="001A052C"/>
    <w:rsid w:val="001A1CAF"/>
    <w:rsid w:val="001A26B1"/>
    <w:rsid w:val="001A39D9"/>
    <w:rsid w:val="001A3D80"/>
    <w:rsid w:val="001A484B"/>
    <w:rsid w:val="001A498E"/>
    <w:rsid w:val="001A6650"/>
    <w:rsid w:val="001B012A"/>
    <w:rsid w:val="001B20FA"/>
    <w:rsid w:val="001B3E4C"/>
    <w:rsid w:val="001B438C"/>
    <w:rsid w:val="001B4D94"/>
    <w:rsid w:val="001B52A7"/>
    <w:rsid w:val="001B6A37"/>
    <w:rsid w:val="001B7C9F"/>
    <w:rsid w:val="001C1E5A"/>
    <w:rsid w:val="001C20D2"/>
    <w:rsid w:val="001C2679"/>
    <w:rsid w:val="001C2BB7"/>
    <w:rsid w:val="001C3D8D"/>
    <w:rsid w:val="001C414A"/>
    <w:rsid w:val="001C4261"/>
    <w:rsid w:val="001C48ED"/>
    <w:rsid w:val="001C4A8E"/>
    <w:rsid w:val="001C5956"/>
    <w:rsid w:val="001C5B7B"/>
    <w:rsid w:val="001C6905"/>
    <w:rsid w:val="001C6C19"/>
    <w:rsid w:val="001D0F51"/>
    <w:rsid w:val="001D357E"/>
    <w:rsid w:val="001D3BE1"/>
    <w:rsid w:val="001D5154"/>
    <w:rsid w:val="001D6BAD"/>
    <w:rsid w:val="001D7B1F"/>
    <w:rsid w:val="001D7EC5"/>
    <w:rsid w:val="001E0420"/>
    <w:rsid w:val="001E0592"/>
    <w:rsid w:val="001E0867"/>
    <w:rsid w:val="001E0BBE"/>
    <w:rsid w:val="001E0DBB"/>
    <w:rsid w:val="001E1516"/>
    <w:rsid w:val="001E2E5F"/>
    <w:rsid w:val="001E48F4"/>
    <w:rsid w:val="001E4CC3"/>
    <w:rsid w:val="001E60B4"/>
    <w:rsid w:val="001E6621"/>
    <w:rsid w:val="001E6BCF"/>
    <w:rsid w:val="001F00B7"/>
    <w:rsid w:val="001F3172"/>
    <w:rsid w:val="001F32C6"/>
    <w:rsid w:val="001F49AF"/>
    <w:rsid w:val="001F4AFE"/>
    <w:rsid w:val="001F60B5"/>
    <w:rsid w:val="001F647E"/>
    <w:rsid w:val="001F6BF6"/>
    <w:rsid w:val="001F763A"/>
    <w:rsid w:val="001F79B1"/>
    <w:rsid w:val="00201341"/>
    <w:rsid w:val="00201468"/>
    <w:rsid w:val="00202D1E"/>
    <w:rsid w:val="00203332"/>
    <w:rsid w:val="002039C1"/>
    <w:rsid w:val="00204BC4"/>
    <w:rsid w:val="00204CD4"/>
    <w:rsid w:val="00204CD6"/>
    <w:rsid w:val="00205862"/>
    <w:rsid w:val="00206358"/>
    <w:rsid w:val="002069C1"/>
    <w:rsid w:val="00206F68"/>
    <w:rsid w:val="002110CA"/>
    <w:rsid w:val="00211BB9"/>
    <w:rsid w:val="00212987"/>
    <w:rsid w:val="00212CB9"/>
    <w:rsid w:val="002139FD"/>
    <w:rsid w:val="00214267"/>
    <w:rsid w:val="0021479E"/>
    <w:rsid w:val="002148E8"/>
    <w:rsid w:val="00214D03"/>
    <w:rsid w:val="0021533E"/>
    <w:rsid w:val="00216947"/>
    <w:rsid w:val="00216BFD"/>
    <w:rsid w:val="00221C7A"/>
    <w:rsid w:val="00221D47"/>
    <w:rsid w:val="002232D5"/>
    <w:rsid w:val="0022384B"/>
    <w:rsid w:val="00224E37"/>
    <w:rsid w:val="002252C8"/>
    <w:rsid w:val="002254E4"/>
    <w:rsid w:val="00226F0F"/>
    <w:rsid w:val="002305ED"/>
    <w:rsid w:val="0023079A"/>
    <w:rsid w:val="00230C30"/>
    <w:rsid w:val="002316F8"/>
    <w:rsid w:val="002326FF"/>
    <w:rsid w:val="00233B52"/>
    <w:rsid w:val="00234AC2"/>
    <w:rsid w:val="0023594C"/>
    <w:rsid w:val="00235C20"/>
    <w:rsid w:val="00236C7B"/>
    <w:rsid w:val="00237D90"/>
    <w:rsid w:val="00240C2A"/>
    <w:rsid w:val="00240FF6"/>
    <w:rsid w:val="0024137B"/>
    <w:rsid w:val="00241BEE"/>
    <w:rsid w:val="002420DA"/>
    <w:rsid w:val="002425E9"/>
    <w:rsid w:val="00242774"/>
    <w:rsid w:val="00242905"/>
    <w:rsid w:val="002430D4"/>
    <w:rsid w:val="002438AC"/>
    <w:rsid w:val="002453D0"/>
    <w:rsid w:val="00245645"/>
    <w:rsid w:val="00245BA5"/>
    <w:rsid w:val="00245E5F"/>
    <w:rsid w:val="00246124"/>
    <w:rsid w:val="00246312"/>
    <w:rsid w:val="00246C50"/>
    <w:rsid w:val="00246E8A"/>
    <w:rsid w:val="00247A11"/>
    <w:rsid w:val="0025069B"/>
    <w:rsid w:val="002506A8"/>
    <w:rsid w:val="00250973"/>
    <w:rsid w:val="00251DA7"/>
    <w:rsid w:val="00252FD8"/>
    <w:rsid w:val="0025323D"/>
    <w:rsid w:val="00253579"/>
    <w:rsid w:val="00253BDE"/>
    <w:rsid w:val="002542E2"/>
    <w:rsid w:val="00254691"/>
    <w:rsid w:val="00254968"/>
    <w:rsid w:val="0025513B"/>
    <w:rsid w:val="00256005"/>
    <w:rsid w:val="0025681A"/>
    <w:rsid w:val="00257294"/>
    <w:rsid w:val="00257E6E"/>
    <w:rsid w:val="002600F5"/>
    <w:rsid w:val="00261897"/>
    <w:rsid w:val="00262D17"/>
    <w:rsid w:val="002639F8"/>
    <w:rsid w:val="00264B53"/>
    <w:rsid w:val="00264BFC"/>
    <w:rsid w:val="00265718"/>
    <w:rsid w:val="002662AD"/>
    <w:rsid w:val="002665BA"/>
    <w:rsid w:val="0026671C"/>
    <w:rsid w:val="00266A91"/>
    <w:rsid w:val="00267218"/>
    <w:rsid w:val="002677CA"/>
    <w:rsid w:val="0027084C"/>
    <w:rsid w:val="00270877"/>
    <w:rsid w:val="00270D34"/>
    <w:rsid w:val="0027121A"/>
    <w:rsid w:val="00271390"/>
    <w:rsid w:val="0027212C"/>
    <w:rsid w:val="0027322F"/>
    <w:rsid w:val="00274EEB"/>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50F4"/>
    <w:rsid w:val="002862CC"/>
    <w:rsid w:val="002863BB"/>
    <w:rsid w:val="00287103"/>
    <w:rsid w:val="002874E0"/>
    <w:rsid w:val="00287A94"/>
    <w:rsid w:val="00287ECE"/>
    <w:rsid w:val="00291BB7"/>
    <w:rsid w:val="00292C96"/>
    <w:rsid w:val="0029344D"/>
    <w:rsid w:val="0029358C"/>
    <w:rsid w:val="00293FC3"/>
    <w:rsid w:val="002941C5"/>
    <w:rsid w:val="002945D8"/>
    <w:rsid w:val="00296CFA"/>
    <w:rsid w:val="00297B5B"/>
    <w:rsid w:val="002A0DB8"/>
    <w:rsid w:val="002A112C"/>
    <w:rsid w:val="002A2ACC"/>
    <w:rsid w:val="002A305D"/>
    <w:rsid w:val="002A3C61"/>
    <w:rsid w:val="002A5027"/>
    <w:rsid w:val="002A5732"/>
    <w:rsid w:val="002A5BE6"/>
    <w:rsid w:val="002A5F99"/>
    <w:rsid w:val="002A6D42"/>
    <w:rsid w:val="002A6D45"/>
    <w:rsid w:val="002B07C9"/>
    <w:rsid w:val="002B12BB"/>
    <w:rsid w:val="002B1D46"/>
    <w:rsid w:val="002B39C3"/>
    <w:rsid w:val="002B509D"/>
    <w:rsid w:val="002B5379"/>
    <w:rsid w:val="002B5A11"/>
    <w:rsid w:val="002B7027"/>
    <w:rsid w:val="002B7B7E"/>
    <w:rsid w:val="002C144B"/>
    <w:rsid w:val="002C18A3"/>
    <w:rsid w:val="002C5166"/>
    <w:rsid w:val="002C61B3"/>
    <w:rsid w:val="002C68EC"/>
    <w:rsid w:val="002C6AA8"/>
    <w:rsid w:val="002C70EB"/>
    <w:rsid w:val="002C7182"/>
    <w:rsid w:val="002C7D24"/>
    <w:rsid w:val="002D0F4F"/>
    <w:rsid w:val="002D263D"/>
    <w:rsid w:val="002D275B"/>
    <w:rsid w:val="002D28FC"/>
    <w:rsid w:val="002D41F6"/>
    <w:rsid w:val="002D4324"/>
    <w:rsid w:val="002D5020"/>
    <w:rsid w:val="002D5E31"/>
    <w:rsid w:val="002D610F"/>
    <w:rsid w:val="002D65EF"/>
    <w:rsid w:val="002D6C72"/>
    <w:rsid w:val="002D75DC"/>
    <w:rsid w:val="002D7817"/>
    <w:rsid w:val="002D7FA2"/>
    <w:rsid w:val="002E0174"/>
    <w:rsid w:val="002E0DCA"/>
    <w:rsid w:val="002E238C"/>
    <w:rsid w:val="002E3082"/>
    <w:rsid w:val="002E32B0"/>
    <w:rsid w:val="002E47C3"/>
    <w:rsid w:val="002E4B2B"/>
    <w:rsid w:val="002E51BF"/>
    <w:rsid w:val="002E77D9"/>
    <w:rsid w:val="002F03E5"/>
    <w:rsid w:val="002F086A"/>
    <w:rsid w:val="002F19C9"/>
    <w:rsid w:val="002F1D77"/>
    <w:rsid w:val="002F2149"/>
    <w:rsid w:val="002F2696"/>
    <w:rsid w:val="002F26A5"/>
    <w:rsid w:val="002F2F36"/>
    <w:rsid w:val="002F334F"/>
    <w:rsid w:val="002F3902"/>
    <w:rsid w:val="002F555D"/>
    <w:rsid w:val="002F58DB"/>
    <w:rsid w:val="002F63D6"/>
    <w:rsid w:val="002F6471"/>
    <w:rsid w:val="003004FC"/>
    <w:rsid w:val="00301101"/>
    <w:rsid w:val="00302038"/>
    <w:rsid w:val="00302669"/>
    <w:rsid w:val="0030275D"/>
    <w:rsid w:val="00302B62"/>
    <w:rsid w:val="003037D2"/>
    <w:rsid w:val="00303B96"/>
    <w:rsid w:val="003045E0"/>
    <w:rsid w:val="003046AB"/>
    <w:rsid w:val="00305D8E"/>
    <w:rsid w:val="00310156"/>
    <w:rsid w:val="003105FE"/>
    <w:rsid w:val="00311832"/>
    <w:rsid w:val="00311BA0"/>
    <w:rsid w:val="00311D53"/>
    <w:rsid w:val="00312F1E"/>
    <w:rsid w:val="00314C66"/>
    <w:rsid w:val="0031574C"/>
    <w:rsid w:val="003157A3"/>
    <w:rsid w:val="003159BD"/>
    <w:rsid w:val="00316383"/>
    <w:rsid w:val="003165B3"/>
    <w:rsid w:val="0031679A"/>
    <w:rsid w:val="003177D7"/>
    <w:rsid w:val="00317F92"/>
    <w:rsid w:val="00321AA3"/>
    <w:rsid w:val="00321D6E"/>
    <w:rsid w:val="00322E9E"/>
    <w:rsid w:val="00323464"/>
    <w:rsid w:val="003245E0"/>
    <w:rsid w:val="00324798"/>
    <w:rsid w:val="00324F3F"/>
    <w:rsid w:val="0032525F"/>
    <w:rsid w:val="00327248"/>
    <w:rsid w:val="00327B73"/>
    <w:rsid w:val="00327BB0"/>
    <w:rsid w:val="00331488"/>
    <w:rsid w:val="0033169D"/>
    <w:rsid w:val="0033201E"/>
    <w:rsid w:val="00332FAA"/>
    <w:rsid w:val="0033317F"/>
    <w:rsid w:val="0033318D"/>
    <w:rsid w:val="0033405A"/>
    <w:rsid w:val="00334A1F"/>
    <w:rsid w:val="003354B5"/>
    <w:rsid w:val="00336CA1"/>
    <w:rsid w:val="00337ABC"/>
    <w:rsid w:val="00337E7F"/>
    <w:rsid w:val="0034188E"/>
    <w:rsid w:val="00342317"/>
    <w:rsid w:val="00342A8A"/>
    <w:rsid w:val="00342FC9"/>
    <w:rsid w:val="0034334F"/>
    <w:rsid w:val="0034343A"/>
    <w:rsid w:val="00344F67"/>
    <w:rsid w:val="00344F8F"/>
    <w:rsid w:val="0034508A"/>
    <w:rsid w:val="00345A41"/>
    <w:rsid w:val="00346157"/>
    <w:rsid w:val="00346335"/>
    <w:rsid w:val="003465F1"/>
    <w:rsid w:val="00346C1F"/>
    <w:rsid w:val="00346C43"/>
    <w:rsid w:val="003505F5"/>
    <w:rsid w:val="0035065F"/>
    <w:rsid w:val="00350A3E"/>
    <w:rsid w:val="00350C60"/>
    <w:rsid w:val="00350E23"/>
    <w:rsid w:val="00350E2A"/>
    <w:rsid w:val="00352501"/>
    <w:rsid w:val="00352CAE"/>
    <w:rsid w:val="00354531"/>
    <w:rsid w:val="003556D9"/>
    <w:rsid w:val="003557B7"/>
    <w:rsid w:val="00355881"/>
    <w:rsid w:val="003559AF"/>
    <w:rsid w:val="00355E8F"/>
    <w:rsid w:val="0035698A"/>
    <w:rsid w:val="00357EB7"/>
    <w:rsid w:val="003607F6"/>
    <w:rsid w:val="003609DB"/>
    <w:rsid w:val="00361A20"/>
    <w:rsid w:val="003631DD"/>
    <w:rsid w:val="003643F2"/>
    <w:rsid w:val="003663A9"/>
    <w:rsid w:val="00370D7A"/>
    <w:rsid w:val="003714BD"/>
    <w:rsid w:val="0037170D"/>
    <w:rsid w:val="00371776"/>
    <w:rsid w:val="003720E5"/>
    <w:rsid w:val="003720ED"/>
    <w:rsid w:val="0037242C"/>
    <w:rsid w:val="0037287B"/>
    <w:rsid w:val="00372930"/>
    <w:rsid w:val="003729CF"/>
    <w:rsid w:val="0037420B"/>
    <w:rsid w:val="003746E7"/>
    <w:rsid w:val="00374A11"/>
    <w:rsid w:val="0037531A"/>
    <w:rsid w:val="0037566C"/>
    <w:rsid w:val="00375799"/>
    <w:rsid w:val="003758C4"/>
    <w:rsid w:val="00375C56"/>
    <w:rsid w:val="003760FD"/>
    <w:rsid w:val="00376FE2"/>
    <w:rsid w:val="00377C62"/>
    <w:rsid w:val="00380D50"/>
    <w:rsid w:val="00384A5C"/>
    <w:rsid w:val="00384AFB"/>
    <w:rsid w:val="00385B33"/>
    <w:rsid w:val="0038616D"/>
    <w:rsid w:val="003867AA"/>
    <w:rsid w:val="00387869"/>
    <w:rsid w:val="00387ECC"/>
    <w:rsid w:val="00390BB7"/>
    <w:rsid w:val="00390BC9"/>
    <w:rsid w:val="00391D89"/>
    <w:rsid w:val="00393659"/>
    <w:rsid w:val="003937CD"/>
    <w:rsid w:val="0039515D"/>
    <w:rsid w:val="003A0E6E"/>
    <w:rsid w:val="003A1CB6"/>
    <w:rsid w:val="003A2B07"/>
    <w:rsid w:val="003A4408"/>
    <w:rsid w:val="003A49B3"/>
    <w:rsid w:val="003A5055"/>
    <w:rsid w:val="003A5448"/>
    <w:rsid w:val="003A7D46"/>
    <w:rsid w:val="003A7E85"/>
    <w:rsid w:val="003B2976"/>
    <w:rsid w:val="003B2A4B"/>
    <w:rsid w:val="003B2CA6"/>
    <w:rsid w:val="003B3885"/>
    <w:rsid w:val="003B4396"/>
    <w:rsid w:val="003B48BB"/>
    <w:rsid w:val="003B6C42"/>
    <w:rsid w:val="003B73CB"/>
    <w:rsid w:val="003C0A9F"/>
    <w:rsid w:val="003C13C3"/>
    <w:rsid w:val="003C166E"/>
    <w:rsid w:val="003C2373"/>
    <w:rsid w:val="003C2D01"/>
    <w:rsid w:val="003C5710"/>
    <w:rsid w:val="003C5791"/>
    <w:rsid w:val="003C637C"/>
    <w:rsid w:val="003C6AE0"/>
    <w:rsid w:val="003C6EB5"/>
    <w:rsid w:val="003C70F4"/>
    <w:rsid w:val="003D0A65"/>
    <w:rsid w:val="003D39B4"/>
    <w:rsid w:val="003D4948"/>
    <w:rsid w:val="003D5365"/>
    <w:rsid w:val="003D5960"/>
    <w:rsid w:val="003D5D0D"/>
    <w:rsid w:val="003D604B"/>
    <w:rsid w:val="003D68DD"/>
    <w:rsid w:val="003E1123"/>
    <w:rsid w:val="003E1736"/>
    <w:rsid w:val="003E1CDD"/>
    <w:rsid w:val="003E2153"/>
    <w:rsid w:val="003E21C9"/>
    <w:rsid w:val="003E2375"/>
    <w:rsid w:val="003E24F4"/>
    <w:rsid w:val="003E40B1"/>
    <w:rsid w:val="003E4FF0"/>
    <w:rsid w:val="003E51C5"/>
    <w:rsid w:val="003E533F"/>
    <w:rsid w:val="003E54F2"/>
    <w:rsid w:val="003E5941"/>
    <w:rsid w:val="003E5AA6"/>
    <w:rsid w:val="003E65B5"/>
    <w:rsid w:val="003E6E99"/>
    <w:rsid w:val="003F00E2"/>
    <w:rsid w:val="003F0493"/>
    <w:rsid w:val="003F04B7"/>
    <w:rsid w:val="003F2538"/>
    <w:rsid w:val="003F2DDD"/>
    <w:rsid w:val="003F322C"/>
    <w:rsid w:val="003F3304"/>
    <w:rsid w:val="003F3A36"/>
    <w:rsid w:val="003F565D"/>
    <w:rsid w:val="003F5CA1"/>
    <w:rsid w:val="003F6DE6"/>
    <w:rsid w:val="003F7C75"/>
    <w:rsid w:val="003F7D5C"/>
    <w:rsid w:val="00401CDB"/>
    <w:rsid w:val="00402E42"/>
    <w:rsid w:val="00403296"/>
    <w:rsid w:val="00403A46"/>
    <w:rsid w:val="004056FD"/>
    <w:rsid w:val="00405CD6"/>
    <w:rsid w:val="004060D9"/>
    <w:rsid w:val="004071BB"/>
    <w:rsid w:val="00407233"/>
    <w:rsid w:val="00407408"/>
    <w:rsid w:val="004103B3"/>
    <w:rsid w:val="00410A77"/>
    <w:rsid w:val="00411054"/>
    <w:rsid w:val="004119A2"/>
    <w:rsid w:val="00411C4E"/>
    <w:rsid w:val="00412B32"/>
    <w:rsid w:val="004134DF"/>
    <w:rsid w:val="0041447F"/>
    <w:rsid w:val="004157B9"/>
    <w:rsid w:val="00415DC2"/>
    <w:rsid w:val="00415E53"/>
    <w:rsid w:val="00417DD6"/>
    <w:rsid w:val="00420742"/>
    <w:rsid w:val="00422033"/>
    <w:rsid w:val="0042238E"/>
    <w:rsid w:val="00424115"/>
    <w:rsid w:val="0042424A"/>
    <w:rsid w:val="00424AB8"/>
    <w:rsid w:val="00425447"/>
    <w:rsid w:val="00425DA1"/>
    <w:rsid w:val="00426FDB"/>
    <w:rsid w:val="004273B0"/>
    <w:rsid w:val="004276C5"/>
    <w:rsid w:val="00431476"/>
    <w:rsid w:val="00431C6C"/>
    <w:rsid w:val="004324CB"/>
    <w:rsid w:val="00432A38"/>
    <w:rsid w:val="0043393D"/>
    <w:rsid w:val="0043428F"/>
    <w:rsid w:val="004344C9"/>
    <w:rsid w:val="00435CB3"/>
    <w:rsid w:val="004371E7"/>
    <w:rsid w:val="00437411"/>
    <w:rsid w:val="00437C0D"/>
    <w:rsid w:val="00437D28"/>
    <w:rsid w:val="00437EBF"/>
    <w:rsid w:val="00440D1D"/>
    <w:rsid w:val="00440E8C"/>
    <w:rsid w:val="0044130B"/>
    <w:rsid w:val="00441791"/>
    <w:rsid w:val="00443293"/>
    <w:rsid w:val="00443B3D"/>
    <w:rsid w:val="004444CC"/>
    <w:rsid w:val="00444C37"/>
    <w:rsid w:val="00445538"/>
    <w:rsid w:val="0044612A"/>
    <w:rsid w:val="0044615B"/>
    <w:rsid w:val="0044677E"/>
    <w:rsid w:val="0044707E"/>
    <w:rsid w:val="0045006C"/>
    <w:rsid w:val="00450115"/>
    <w:rsid w:val="00451655"/>
    <w:rsid w:val="00453C50"/>
    <w:rsid w:val="00453EC7"/>
    <w:rsid w:val="00454444"/>
    <w:rsid w:val="0045493F"/>
    <w:rsid w:val="00455737"/>
    <w:rsid w:val="0045593C"/>
    <w:rsid w:val="004560D1"/>
    <w:rsid w:val="00456C25"/>
    <w:rsid w:val="00456DAD"/>
    <w:rsid w:val="0046173E"/>
    <w:rsid w:val="004620CD"/>
    <w:rsid w:val="00462130"/>
    <w:rsid w:val="0046238A"/>
    <w:rsid w:val="00464BD9"/>
    <w:rsid w:val="004654DF"/>
    <w:rsid w:val="004658AE"/>
    <w:rsid w:val="0047021D"/>
    <w:rsid w:val="00471BE3"/>
    <w:rsid w:val="00472427"/>
    <w:rsid w:val="00472E55"/>
    <w:rsid w:val="00473583"/>
    <w:rsid w:val="004735F0"/>
    <w:rsid w:val="0047490F"/>
    <w:rsid w:val="00475706"/>
    <w:rsid w:val="00475F50"/>
    <w:rsid w:val="0047609A"/>
    <w:rsid w:val="0048159B"/>
    <w:rsid w:val="00482C7A"/>
    <w:rsid w:val="004834B2"/>
    <w:rsid w:val="00483EFC"/>
    <w:rsid w:val="00484A93"/>
    <w:rsid w:val="00484C14"/>
    <w:rsid w:val="00486816"/>
    <w:rsid w:val="00486DB4"/>
    <w:rsid w:val="00486EF7"/>
    <w:rsid w:val="004878A4"/>
    <w:rsid w:val="00490504"/>
    <w:rsid w:val="004908CB"/>
    <w:rsid w:val="004910F9"/>
    <w:rsid w:val="00491950"/>
    <w:rsid w:val="00491F30"/>
    <w:rsid w:val="00492111"/>
    <w:rsid w:val="0049386D"/>
    <w:rsid w:val="00494D2A"/>
    <w:rsid w:val="00494FE7"/>
    <w:rsid w:val="00495430"/>
    <w:rsid w:val="004960AC"/>
    <w:rsid w:val="00496108"/>
    <w:rsid w:val="00497D12"/>
    <w:rsid w:val="004A02F6"/>
    <w:rsid w:val="004A08CA"/>
    <w:rsid w:val="004A2CBE"/>
    <w:rsid w:val="004A32DB"/>
    <w:rsid w:val="004A3C47"/>
    <w:rsid w:val="004A4A37"/>
    <w:rsid w:val="004A7126"/>
    <w:rsid w:val="004A7834"/>
    <w:rsid w:val="004A7974"/>
    <w:rsid w:val="004B032A"/>
    <w:rsid w:val="004B05DB"/>
    <w:rsid w:val="004B0797"/>
    <w:rsid w:val="004B2282"/>
    <w:rsid w:val="004B307F"/>
    <w:rsid w:val="004B39A0"/>
    <w:rsid w:val="004B45DD"/>
    <w:rsid w:val="004B5B4C"/>
    <w:rsid w:val="004B5F84"/>
    <w:rsid w:val="004B6449"/>
    <w:rsid w:val="004B6DEF"/>
    <w:rsid w:val="004B704B"/>
    <w:rsid w:val="004B70AC"/>
    <w:rsid w:val="004B7E93"/>
    <w:rsid w:val="004C011A"/>
    <w:rsid w:val="004C037A"/>
    <w:rsid w:val="004C0A1F"/>
    <w:rsid w:val="004C0CAB"/>
    <w:rsid w:val="004C1DEB"/>
    <w:rsid w:val="004C3D7C"/>
    <w:rsid w:val="004C40AE"/>
    <w:rsid w:val="004C4561"/>
    <w:rsid w:val="004C50A0"/>
    <w:rsid w:val="004C5326"/>
    <w:rsid w:val="004C5AEB"/>
    <w:rsid w:val="004C5FDF"/>
    <w:rsid w:val="004C764A"/>
    <w:rsid w:val="004C78A8"/>
    <w:rsid w:val="004C7C21"/>
    <w:rsid w:val="004D1B24"/>
    <w:rsid w:val="004D1D7A"/>
    <w:rsid w:val="004D267C"/>
    <w:rsid w:val="004D292A"/>
    <w:rsid w:val="004D342D"/>
    <w:rsid w:val="004D38E4"/>
    <w:rsid w:val="004D41E3"/>
    <w:rsid w:val="004D4F5D"/>
    <w:rsid w:val="004D5647"/>
    <w:rsid w:val="004D65CB"/>
    <w:rsid w:val="004D6A17"/>
    <w:rsid w:val="004E2FAC"/>
    <w:rsid w:val="004E3114"/>
    <w:rsid w:val="004E41DD"/>
    <w:rsid w:val="004E41E4"/>
    <w:rsid w:val="004E451C"/>
    <w:rsid w:val="004E56E3"/>
    <w:rsid w:val="004E667F"/>
    <w:rsid w:val="004F10B6"/>
    <w:rsid w:val="004F187C"/>
    <w:rsid w:val="004F204C"/>
    <w:rsid w:val="004F291E"/>
    <w:rsid w:val="004F2A06"/>
    <w:rsid w:val="004F4E63"/>
    <w:rsid w:val="004F516D"/>
    <w:rsid w:val="004F597F"/>
    <w:rsid w:val="004F5BDD"/>
    <w:rsid w:val="004F5D4E"/>
    <w:rsid w:val="004F5D8A"/>
    <w:rsid w:val="004F6670"/>
    <w:rsid w:val="004F6A42"/>
    <w:rsid w:val="004F6BDF"/>
    <w:rsid w:val="00500CAB"/>
    <w:rsid w:val="005030D9"/>
    <w:rsid w:val="00503F61"/>
    <w:rsid w:val="00503FE3"/>
    <w:rsid w:val="00504277"/>
    <w:rsid w:val="00504A1B"/>
    <w:rsid w:val="00504F4F"/>
    <w:rsid w:val="0050589A"/>
    <w:rsid w:val="00505BAF"/>
    <w:rsid w:val="00506083"/>
    <w:rsid w:val="00506C9B"/>
    <w:rsid w:val="0051033C"/>
    <w:rsid w:val="005110CF"/>
    <w:rsid w:val="0051142B"/>
    <w:rsid w:val="00511E8F"/>
    <w:rsid w:val="00512F92"/>
    <w:rsid w:val="00513AF7"/>
    <w:rsid w:val="00514790"/>
    <w:rsid w:val="005157BF"/>
    <w:rsid w:val="005176F6"/>
    <w:rsid w:val="00517B2B"/>
    <w:rsid w:val="00517C16"/>
    <w:rsid w:val="00517E46"/>
    <w:rsid w:val="00517FFC"/>
    <w:rsid w:val="00520EE3"/>
    <w:rsid w:val="00522E88"/>
    <w:rsid w:val="00523119"/>
    <w:rsid w:val="00523C35"/>
    <w:rsid w:val="0052448C"/>
    <w:rsid w:val="00524F06"/>
    <w:rsid w:val="00526729"/>
    <w:rsid w:val="00526C79"/>
    <w:rsid w:val="00526DB0"/>
    <w:rsid w:val="005279A6"/>
    <w:rsid w:val="00527F0B"/>
    <w:rsid w:val="0053022A"/>
    <w:rsid w:val="00530DB4"/>
    <w:rsid w:val="005318EA"/>
    <w:rsid w:val="00531D65"/>
    <w:rsid w:val="00532503"/>
    <w:rsid w:val="00532D2A"/>
    <w:rsid w:val="00533090"/>
    <w:rsid w:val="00534451"/>
    <w:rsid w:val="00534587"/>
    <w:rsid w:val="005356C6"/>
    <w:rsid w:val="00535DBB"/>
    <w:rsid w:val="005363A3"/>
    <w:rsid w:val="0053732A"/>
    <w:rsid w:val="00537BCB"/>
    <w:rsid w:val="00542137"/>
    <w:rsid w:val="0054380E"/>
    <w:rsid w:val="00544701"/>
    <w:rsid w:val="00545221"/>
    <w:rsid w:val="00547AA5"/>
    <w:rsid w:val="00550A07"/>
    <w:rsid w:val="0055108B"/>
    <w:rsid w:val="00551377"/>
    <w:rsid w:val="00551DE9"/>
    <w:rsid w:val="00553323"/>
    <w:rsid w:val="00553603"/>
    <w:rsid w:val="00553A7F"/>
    <w:rsid w:val="0055439C"/>
    <w:rsid w:val="00554EA2"/>
    <w:rsid w:val="00555060"/>
    <w:rsid w:val="005557F1"/>
    <w:rsid w:val="005564B5"/>
    <w:rsid w:val="005571B2"/>
    <w:rsid w:val="0055779C"/>
    <w:rsid w:val="00562E78"/>
    <w:rsid w:val="00563561"/>
    <w:rsid w:val="00563CD3"/>
    <w:rsid w:val="00564201"/>
    <w:rsid w:val="0056520A"/>
    <w:rsid w:val="00565A74"/>
    <w:rsid w:val="00565C5D"/>
    <w:rsid w:val="00565D8C"/>
    <w:rsid w:val="00566ABA"/>
    <w:rsid w:val="00566E31"/>
    <w:rsid w:val="00567910"/>
    <w:rsid w:val="00567D95"/>
    <w:rsid w:val="00570397"/>
    <w:rsid w:val="005703F1"/>
    <w:rsid w:val="00571483"/>
    <w:rsid w:val="00572D12"/>
    <w:rsid w:val="00572DEC"/>
    <w:rsid w:val="005736EB"/>
    <w:rsid w:val="005751AD"/>
    <w:rsid w:val="005756AD"/>
    <w:rsid w:val="00575BAD"/>
    <w:rsid w:val="00576E7D"/>
    <w:rsid w:val="00577EB5"/>
    <w:rsid w:val="00581452"/>
    <w:rsid w:val="00581D8B"/>
    <w:rsid w:val="00582DDC"/>
    <w:rsid w:val="0058602A"/>
    <w:rsid w:val="0058630B"/>
    <w:rsid w:val="00586597"/>
    <w:rsid w:val="005913CF"/>
    <w:rsid w:val="005920A9"/>
    <w:rsid w:val="00592416"/>
    <w:rsid w:val="005927C1"/>
    <w:rsid w:val="00593A8E"/>
    <w:rsid w:val="00594020"/>
    <w:rsid w:val="0059476E"/>
    <w:rsid w:val="005950C4"/>
    <w:rsid w:val="005960E1"/>
    <w:rsid w:val="00596AC8"/>
    <w:rsid w:val="00597784"/>
    <w:rsid w:val="0059784B"/>
    <w:rsid w:val="00597A3A"/>
    <w:rsid w:val="00597F54"/>
    <w:rsid w:val="00597FC9"/>
    <w:rsid w:val="005A0857"/>
    <w:rsid w:val="005A2078"/>
    <w:rsid w:val="005A209A"/>
    <w:rsid w:val="005A27C1"/>
    <w:rsid w:val="005A2CFC"/>
    <w:rsid w:val="005A2E20"/>
    <w:rsid w:val="005A468D"/>
    <w:rsid w:val="005A6869"/>
    <w:rsid w:val="005A75F2"/>
    <w:rsid w:val="005B02BD"/>
    <w:rsid w:val="005B033F"/>
    <w:rsid w:val="005B1135"/>
    <w:rsid w:val="005B130B"/>
    <w:rsid w:val="005B3299"/>
    <w:rsid w:val="005B35FE"/>
    <w:rsid w:val="005B48BC"/>
    <w:rsid w:val="005B4BF4"/>
    <w:rsid w:val="005B55A6"/>
    <w:rsid w:val="005B6554"/>
    <w:rsid w:val="005B73F2"/>
    <w:rsid w:val="005C049E"/>
    <w:rsid w:val="005C0DDA"/>
    <w:rsid w:val="005C16FF"/>
    <w:rsid w:val="005C25AD"/>
    <w:rsid w:val="005C270E"/>
    <w:rsid w:val="005C4165"/>
    <w:rsid w:val="005C5BB2"/>
    <w:rsid w:val="005C61B9"/>
    <w:rsid w:val="005C699F"/>
    <w:rsid w:val="005C69C5"/>
    <w:rsid w:val="005C6AB4"/>
    <w:rsid w:val="005C7762"/>
    <w:rsid w:val="005C7EA9"/>
    <w:rsid w:val="005C7F6C"/>
    <w:rsid w:val="005D057A"/>
    <w:rsid w:val="005D0BCB"/>
    <w:rsid w:val="005D0E47"/>
    <w:rsid w:val="005D251B"/>
    <w:rsid w:val="005D258C"/>
    <w:rsid w:val="005D2D89"/>
    <w:rsid w:val="005D2F47"/>
    <w:rsid w:val="005D3A71"/>
    <w:rsid w:val="005D49D4"/>
    <w:rsid w:val="005D5248"/>
    <w:rsid w:val="005D5DC8"/>
    <w:rsid w:val="005D63D4"/>
    <w:rsid w:val="005D6C00"/>
    <w:rsid w:val="005D6CAD"/>
    <w:rsid w:val="005D7024"/>
    <w:rsid w:val="005D7BA7"/>
    <w:rsid w:val="005D7D3A"/>
    <w:rsid w:val="005D7F97"/>
    <w:rsid w:val="005E09D1"/>
    <w:rsid w:val="005E141C"/>
    <w:rsid w:val="005E2CD0"/>
    <w:rsid w:val="005E3BD6"/>
    <w:rsid w:val="005E4136"/>
    <w:rsid w:val="005E4405"/>
    <w:rsid w:val="005E45AF"/>
    <w:rsid w:val="005E46D9"/>
    <w:rsid w:val="005E47DF"/>
    <w:rsid w:val="005E52C4"/>
    <w:rsid w:val="005E5682"/>
    <w:rsid w:val="005E5F7D"/>
    <w:rsid w:val="005F011A"/>
    <w:rsid w:val="005F3C98"/>
    <w:rsid w:val="005F45CA"/>
    <w:rsid w:val="005F46AA"/>
    <w:rsid w:val="005F47A1"/>
    <w:rsid w:val="005F567B"/>
    <w:rsid w:val="005F64F2"/>
    <w:rsid w:val="005F72BE"/>
    <w:rsid w:val="005F7797"/>
    <w:rsid w:val="005F7F04"/>
    <w:rsid w:val="0060088E"/>
    <w:rsid w:val="006020B3"/>
    <w:rsid w:val="00602E9C"/>
    <w:rsid w:val="00603479"/>
    <w:rsid w:val="00604058"/>
    <w:rsid w:val="00604C46"/>
    <w:rsid w:val="00604E24"/>
    <w:rsid w:val="006055F2"/>
    <w:rsid w:val="00605C1D"/>
    <w:rsid w:val="00606129"/>
    <w:rsid w:val="00607FB0"/>
    <w:rsid w:val="00611721"/>
    <w:rsid w:val="0061173B"/>
    <w:rsid w:val="0061267E"/>
    <w:rsid w:val="0061528E"/>
    <w:rsid w:val="00615DF3"/>
    <w:rsid w:val="0061621E"/>
    <w:rsid w:val="0061628D"/>
    <w:rsid w:val="00620428"/>
    <w:rsid w:val="0062148B"/>
    <w:rsid w:val="00621D9C"/>
    <w:rsid w:val="006224A0"/>
    <w:rsid w:val="00622582"/>
    <w:rsid w:val="00622E4F"/>
    <w:rsid w:val="006237F4"/>
    <w:rsid w:val="00623CD0"/>
    <w:rsid w:val="00623D3D"/>
    <w:rsid w:val="006252BE"/>
    <w:rsid w:val="00625676"/>
    <w:rsid w:val="006258EB"/>
    <w:rsid w:val="0062630D"/>
    <w:rsid w:val="0062758E"/>
    <w:rsid w:val="00627644"/>
    <w:rsid w:val="0062765F"/>
    <w:rsid w:val="00630775"/>
    <w:rsid w:val="00630CD4"/>
    <w:rsid w:val="00631D2A"/>
    <w:rsid w:val="00632BD9"/>
    <w:rsid w:val="00632DAF"/>
    <w:rsid w:val="00632E0C"/>
    <w:rsid w:val="006337AB"/>
    <w:rsid w:val="00633D10"/>
    <w:rsid w:val="00634605"/>
    <w:rsid w:val="006346EA"/>
    <w:rsid w:val="00635665"/>
    <w:rsid w:val="00635BC3"/>
    <w:rsid w:val="00636622"/>
    <w:rsid w:val="00636AFF"/>
    <w:rsid w:val="00636C13"/>
    <w:rsid w:val="00636C7D"/>
    <w:rsid w:val="0063774B"/>
    <w:rsid w:val="00641145"/>
    <w:rsid w:val="00642825"/>
    <w:rsid w:val="00642DD4"/>
    <w:rsid w:val="00643C7F"/>
    <w:rsid w:val="006440F0"/>
    <w:rsid w:val="00644258"/>
    <w:rsid w:val="00645421"/>
    <w:rsid w:val="00645CBB"/>
    <w:rsid w:val="00645FAA"/>
    <w:rsid w:val="00646508"/>
    <w:rsid w:val="0064717F"/>
    <w:rsid w:val="006505D5"/>
    <w:rsid w:val="006511A1"/>
    <w:rsid w:val="006513FB"/>
    <w:rsid w:val="00651C2C"/>
    <w:rsid w:val="00651DB2"/>
    <w:rsid w:val="00651FE4"/>
    <w:rsid w:val="006547E8"/>
    <w:rsid w:val="006559BA"/>
    <w:rsid w:val="00656527"/>
    <w:rsid w:val="006565E7"/>
    <w:rsid w:val="00657767"/>
    <w:rsid w:val="0065782E"/>
    <w:rsid w:val="00660BBA"/>
    <w:rsid w:val="00660CEA"/>
    <w:rsid w:val="00662B84"/>
    <w:rsid w:val="00662F2B"/>
    <w:rsid w:val="006644ED"/>
    <w:rsid w:val="00664C7E"/>
    <w:rsid w:val="00664EFB"/>
    <w:rsid w:val="00666353"/>
    <w:rsid w:val="00666BB9"/>
    <w:rsid w:val="006679DE"/>
    <w:rsid w:val="00667C03"/>
    <w:rsid w:val="00670696"/>
    <w:rsid w:val="006718D3"/>
    <w:rsid w:val="00672647"/>
    <w:rsid w:val="00672ADA"/>
    <w:rsid w:val="00673975"/>
    <w:rsid w:val="00674CB3"/>
    <w:rsid w:val="0067501C"/>
    <w:rsid w:val="00675162"/>
    <w:rsid w:val="0067598F"/>
    <w:rsid w:val="00675B9C"/>
    <w:rsid w:val="00676E84"/>
    <w:rsid w:val="00677F12"/>
    <w:rsid w:val="00681100"/>
    <w:rsid w:val="006814F1"/>
    <w:rsid w:val="00682102"/>
    <w:rsid w:val="00682674"/>
    <w:rsid w:val="006842DD"/>
    <w:rsid w:val="0068466B"/>
    <w:rsid w:val="00684A3C"/>
    <w:rsid w:val="006852A8"/>
    <w:rsid w:val="00685DF2"/>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EF"/>
    <w:rsid w:val="006A4F2C"/>
    <w:rsid w:val="006A64D1"/>
    <w:rsid w:val="006A6F82"/>
    <w:rsid w:val="006A725E"/>
    <w:rsid w:val="006A7A23"/>
    <w:rsid w:val="006A7E90"/>
    <w:rsid w:val="006B157F"/>
    <w:rsid w:val="006B15CC"/>
    <w:rsid w:val="006B262E"/>
    <w:rsid w:val="006B29B5"/>
    <w:rsid w:val="006B2D4E"/>
    <w:rsid w:val="006B40A3"/>
    <w:rsid w:val="006B7036"/>
    <w:rsid w:val="006B736D"/>
    <w:rsid w:val="006B7858"/>
    <w:rsid w:val="006B7C3A"/>
    <w:rsid w:val="006C0211"/>
    <w:rsid w:val="006C12B1"/>
    <w:rsid w:val="006C1AA9"/>
    <w:rsid w:val="006C30C7"/>
    <w:rsid w:val="006C34C1"/>
    <w:rsid w:val="006C352F"/>
    <w:rsid w:val="006C374B"/>
    <w:rsid w:val="006C3E3C"/>
    <w:rsid w:val="006C3EB7"/>
    <w:rsid w:val="006C5341"/>
    <w:rsid w:val="006C55F6"/>
    <w:rsid w:val="006C5FA6"/>
    <w:rsid w:val="006C671D"/>
    <w:rsid w:val="006C71A0"/>
    <w:rsid w:val="006C78AD"/>
    <w:rsid w:val="006C7AED"/>
    <w:rsid w:val="006D084D"/>
    <w:rsid w:val="006D22A5"/>
    <w:rsid w:val="006D3344"/>
    <w:rsid w:val="006D4591"/>
    <w:rsid w:val="006D4936"/>
    <w:rsid w:val="006D538A"/>
    <w:rsid w:val="006D6495"/>
    <w:rsid w:val="006D71ED"/>
    <w:rsid w:val="006D735D"/>
    <w:rsid w:val="006E05BA"/>
    <w:rsid w:val="006E0815"/>
    <w:rsid w:val="006E0C56"/>
    <w:rsid w:val="006E11E8"/>
    <w:rsid w:val="006E1D4D"/>
    <w:rsid w:val="006E31C0"/>
    <w:rsid w:val="006E3760"/>
    <w:rsid w:val="006E4268"/>
    <w:rsid w:val="006E5635"/>
    <w:rsid w:val="006E5A61"/>
    <w:rsid w:val="006E6492"/>
    <w:rsid w:val="006E6A33"/>
    <w:rsid w:val="006E7028"/>
    <w:rsid w:val="006E7070"/>
    <w:rsid w:val="006E7700"/>
    <w:rsid w:val="006F0C5F"/>
    <w:rsid w:val="006F23B8"/>
    <w:rsid w:val="006F2F08"/>
    <w:rsid w:val="006F3AA5"/>
    <w:rsid w:val="006F5E48"/>
    <w:rsid w:val="00700821"/>
    <w:rsid w:val="0070146A"/>
    <w:rsid w:val="00702453"/>
    <w:rsid w:val="00702564"/>
    <w:rsid w:val="00702D4B"/>
    <w:rsid w:val="007035DA"/>
    <w:rsid w:val="00703628"/>
    <w:rsid w:val="00703E61"/>
    <w:rsid w:val="00704FB1"/>
    <w:rsid w:val="0070555B"/>
    <w:rsid w:val="00705B5F"/>
    <w:rsid w:val="00705E00"/>
    <w:rsid w:val="007077D3"/>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5B2"/>
    <w:rsid w:val="00722C34"/>
    <w:rsid w:val="00722FD1"/>
    <w:rsid w:val="00723E27"/>
    <w:rsid w:val="007240C3"/>
    <w:rsid w:val="00724AA8"/>
    <w:rsid w:val="00724D71"/>
    <w:rsid w:val="007256E0"/>
    <w:rsid w:val="00725788"/>
    <w:rsid w:val="00726957"/>
    <w:rsid w:val="00726D0F"/>
    <w:rsid w:val="00727435"/>
    <w:rsid w:val="00730431"/>
    <w:rsid w:val="00730EC6"/>
    <w:rsid w:val="00731DD9"/>
    <w:rsid w:val="00732358"/>
    <w:rsid w:val="00732F50"/>
    <w:rsid w:val="007333A5"/>
    <w:rsid w:val="00733E70"/>
    <w:rsid w:val="00734010"/>
    <w:rsid w:val="00735080"/>
    <w:rsid w:val="00735346"/>
    <w:rsid w:val="0073753B"/>
    <w:rsid w:val="0074078C"/>
    <w:rsid w:val="00740B21"/>
    <w:rsid w:val="00741336"/>
    <w:rsid w:val="007418BF"/>
    <w:rsid w:val="00741DD4"/>
    <w:rsid w:val="00741E5D"/>
    <w:rsid w:val="00743538"/>
    <w:rsid w:val="00744635"/>
    <w:rsid w:val="0074503C"/>
    <w:rsid w:val="00745CE7"/>
    <w:rsid w:val="00745E3F"/>
    <w:rsid w:val="00747FD5"/>
    <w:rsid w:val="00751730"/>
    <w:rsid w:val="00753096"/>
    <w:rsid w:val="007546C3"/>
    <w:rsid w:val="007571E0"/>
    <w:rsid w:val="00757979"/>
    <w:rsid w:val="007603D1"/>
    <w:rsid w:val="0076067D"/>
    <w:rsid w:val="00760DDB"/>
    <w:rsid w:val="007614B0"/>
    <w:rsid w:val="00761C48"/>
    <w:rsid w:val="00761D05"/>
    <w:rsid w:val="00761D95"/>
    <w:rsid w:val="00762145"/>
    <w:rsid w:val="00762D05"/>
    <w:rsid w:val="007643E2"/>
    <w:rsid w:val="00764608"/>
    <w:rsid w:val="00764B85"/>
    <w:rsid w:val="0076574C"/>
    <w:rsid w:val="00767C5F"/>
    <w:rsid w:val="00770DB2"/>
    <w:rsid w:val="007710D4"/>
    <w:rsid w:val="00771273"/>
    <w:rsid w:val="007715C4"/>
    <w:rsid w:val="00771C92"/>
    <w:rsid w:val="007731B2"/>
    <w:rsid w:val="007738DC"/>
    <w:rsid w:val="00774133"/>
    <w:rsid w:val="007747C0"/>
    <w:rsid w:val="007755EF"/>
    <w:rsid w:val="00775693"/>
    <w:rsid w:val="0077651B"/>
    <w:rsid w:val="007766A7"/>
    <w:rsid w:val="0077734C"/>
    <w:rsid w:val="00781DDD"/>
    <w:rsid w:val="00782F3D"/>
    <w:rsid w:val="007836B9"/>
    <w:rsid w:val="007839FC"/>
    <w:rsid w:val="007864E2"/>
    <w:rsid w:val="00787242"/>
    <w:rsid w:val="00787250"/>
    <w:rsid w:val="007906A1"/>
    <w:rsid w:val="00790EF4"/>
    <w:rsid w:val="00791E4A"/>
    <w:rsid w:val="0079209A"/>
    <w:rsid w:val="007922C4"/>
    <w:rsid w:val="00792325"/>
    <w:rsid w:val="007926B1"/>
    <w:rsid w:val="00792914"/>
    <w:rsid w:val="00792E4A"/>
    <w:rsid w:val="00792E96"/>
    <w:rsid w:val="00794AF2"/>
    <w:rsid w:val="007950E0"/>
    <w:rsid w:val="007956FC"/>
    <w:rsid w:val="007974B2"/>
    <w:rsid w:val="00797CC8"/>
    <w:rsid w:val="007A0C9F"/>
    <w:rsid w:val="007A116E"/>
    <w:rsid w:val="007A28EB"/>
    <w:rsid w:val="007A3DD1"/>
    <w:rsid w:val="007A420B"/>
    <w:rsid w:val="007A44C7"/>
    <w:rsid w:val="007A4A44"/>
    <w:rsid w:val="007A5AA5"/>
    <w:rsid w:val="007A5C1A"/>
    <w:rsid w:val="007A5D2D"/>
    <w:rsid w:val="007A6A30"/>
    <w:rsid w:val="007A7239"/>
    <w:rsid w:val="007B04DC"/>
    <w:rsid w:val="007B0DE5"/>
    <w:rsid w:val="007B17CA"/>
    <w:rsid w:val="007B1FDA"/>
    <w:rsid w:val="007B36C7"/>
    <w:rsid w:val="007B38BF"/>
    <w:rsid w:val="007B3DC0"/>
    <w:rsid w:val="007B5C4F"/>
    <w:rsid w:val="007B79D3"/>
    <w:rsid w:val="007C0088"/>
    <w:rsid w:val="007C03BD"/>
    <w:rsid w:val="007C175C"/>
    <w:rsid w:val="007C1B93"/>
    <w:rsid w:val="007C2FC9"/>
    <w:rsid w:val="007C34D7"/>
    <w:rsid w:val="007C3C86"/>
    <w:rsid w:val="007C4756"/>
    <w:rsid w:val="007C4CC4"/>
    <w:rsid w:val="007C548B"/>
    <w:rsid w:val="007C5D01"/>
    <w:rsid w:val="007C6FE7"/>
    <w:rsid w:val="007C74CD"/>
    <w:rsid w:val="007C7C0F"/>
    <w:rsid w:val="007C7E47"/>
    <w:rsid w:val="007D1365"/>
    <w:rsid w:val="007D3422"/>
    <w:rsid w:val="007D3B55"/>
    <w:rsid w:val="007D4685"/>
    <w:rsid w:val="007D58A7"/>
    <w:rsid w:val="007D58B5"/>
    <w:rsid w:val="007D5A93"/>
    <w:rsid w:val="007D6BD6"/>
    <w:rsid w:val="007D6E10"/>
    <w:rsid w:val="007D7927"/>
    <w:rsid w:val="007E0AA0"/>
    <w:rsid w:val="007E265E"/>
    <w:rsid w:val="007E645C"/>
    <w:rsid w:val="007E6788"/>
    <w:rsid w:val="007E6795"/>
    <w:rsid w:val="007E6AEB"/>
    <w:rsid w:val="007E79B9"/>
    <w:rsid w:val="007E7A1A"/>
    <w:rsid w:val="007E7E29"/>
    <w:rsid w:val="007F1B0F"/>
    <w:rsid w:val="007F1D7A"/>
    <w:rsid w:val="007F276A"/>
    <w:rsid w:val="007F2C33"/>
    <w:rsid w:val="007F3001"/>
    <w:rsid w:val="007F40C9"/>
    <w:rsid w:val="007F43C3"/>
    <w:rsid w:val="007F449A"/>
    <w:rsid w:val="007F4940"/>
    <w:rsid w:val="007F5A96"/>
    <w:rsid w:val="007F7968"/>
    <w:rsid w:val="00800764"/>
    <w:rsid w:val="00801055"/>
    <w:rsid w:val="0080125A"/>
    <w:rsid w:val="00802BDB"/>
    <w:rsid w:val="00803AFB"/>
    <w:rsid w:val="00803B92"/>
    <w:rsid w:val="00805BBC"/>
    <w:rsid w:val="00805CF5"/>
    <w:rsid w:val="008073D0"/>
    <w:rsid w:val="00807774"/>
    <w:rsid w:val="00811467"/>
    <w:rsid w:val="008116FF"/>
    <w:rsid w:val="00811E69"/>
    <w:rsid w:val="00811E7D"/>
    <w:rsid w:val="00812D66"/>
    <w:rsid w:val="00812D9D"/>
    <w:rsid w:val="00814463"/>
    <w:rsid w:val="0081550F"/>
    <w:rsid w:val="0081574A"/>
    <w:rsid w:val="0081608B"/>
    <w:rsid w:val="008160D9"/>
    <w:rsid w:val="008161BF"/>
    <w:rsid w:val="008167D6"/>
    <w:rsid w:val="00816D48"/>
    <w:rsid w:val="0081742B"/>
    <w:rsid w:val="00820048"/>
    <w:rsid w:val="00823CDC"/>
    <w:rsid w:val="00823F27"/>
    <w:rsid w:val="00826314"/>
    <w:rsid w:val="0082796B"/>
    <w:rsid w:val="00827A74"/>
    <w:rsid w:val="0083065B"/>
    <w:rsid w:val="008319FC"/>
    <w:rsid w:val="00831EB3"/>
    <w:rsid w:val="0083298B"/>
    <w:rsid w:val="00833934"/>
    <w:rsid w:val="008347FB"/>
    <w:rsid w:val="008350F3"/>
    <w:rsid w:val="008359A5"/>
    <w:rsid w:val="00835F56"/>
    <w:rsid w:val="00836987"/>
    <w:rsid w:val="008369A2"/>
    <w:rsid w:val="00836AE5"/>
    <w:rsid w:val="00836CE0"/>
    <w:rsid w:val="00837027"/>
    <w:rsid w:val="008373EC"/>
    <w:rsid w:val="0083775D"/>
    <w:rsid w:val="00840E67"/>
    <w:rsid w:val="00841AE8"/>
    <w:rsid w:val="008422A2"/>
    <w:rsid w:val="00842996"/>
    <w:rsid w:val="00843157"/>
    <w:rsid w:val="008434A0"/>
    <w:rsid w:val="008447E6"/>
    <w:rsid w:val="00844FF3"/>
    <w:rsid w:val="00845181"/>
    <w:rsid w:val="00845935"/>
    <w:rsid w:val="008470ED"/>
    <w:rsid w:val="00847CCE"/>
    <w:rsid w:val="0085062B"/>
    <w:rsid w:val="00850A2A"/>
    <w:rsid w:val="00850D3A"/>
    <w:rsid w:val="00850EEB"/>
    <w:rsid w:val="008512D5"/>
    <w:rsid w:val="00851364"/>
    <w:rsid w:val="0085137B"/>
    <w:rsid w:val="00852E2F"/>
    <w:rsid w:val="0085394A"/>
    <w:rsid w:val="00853AE5"/>
    <w:rsid w:val="00855B43"/>
    <w:rsid w:val="00856020"/>
    <w:rsid w:val="00857435"/>
    <w:rsid w:val="00860006"/>
    <w:rsid w:val="008603B8"/>
    <w:rsid w:val="00860828"/>
    <w:rsid w:val="00860E8B"/>
    <w:rsid w:val="00862930"/>
    <w:rsid w:val="008637A8"/>
    <w:rsid w:val="00864E62"/>
    <w:rsid w:val="008650EF"/>
    <w:rsid w:val="00865462"/>
    <w:rsid w:val="00865C2D"/>
    <w:rsid w:val="00866566"/>
    <w:rsid w:val="00871359"/>
    <w:rsid w:val="008729F7"/>
    <w:rsid w:val="00872E74"/>
    <w:rsid w:val="00872F3B"/>
    <w:rsid w:val="00873DAB"/>
    <w:rsid w:val="0087420E"/>
    <w:rsid w:val="0087425D"/>
    <w:rsid w:val="008743B1"/>
    <w:rsid w:val="00874A0F"/>
    <w:rsid w:val="00874CBB"/>
    <w:rsid w:val="008766A1"/>
    <w:rsid w:val="008766BD"/>
    <w:rsid w:val="00877802"/>
    <w:rsid w:val="0088018D"/>
    <w:rsid w:val="00881839"/>
    <w:rsid w:val="00882659"/>
    <w:rsid w:val="00883ED5"/>
    <w:rsid w:val="00884D86"/>
    <w:rsid w:val="00885788"/>
    <w:rsid w:val="00885BB2"/>
    <w:rsid w:val="008860A2"/>
    <w:rsid w:val="008872BB"/>
    <w:rsid w:val="00887501"/>
    <w:rsid w:val="00887C14"/>
    <w:rsid w:val="00890B0B"/>
    <w:rsid w:val="00890CF9"/>
    <w:rsid w:val="00891F6D"/>
    <w:rsid w:val="00892475"/>
    <w:rsid w:val="008943FD"/>
    <w:rsid w:val="0089455A"/>
    <w:rsid w:val="008951A5"/>
    <w:rsid w:val="00896A3A"/>
    <w:rsid w:val="00896E35"/>
    <w:rsid w:val="00897C30"/>
    <w:rsid w:val="008A0E76"/>
    <w:rsid w:val="008A511E"/>
    <w:rsid w:val="008A6640"/>
    <w:rsid w:val="008A6F38"/>
    <w:rsid w:val="008B07ED"/>
    <w:rsid w:val="008B110C"/>
    <w:rsid w:val="008B1696"/>
    <w:rsid w:val="008B1C4C"/>
    <w:rsid w:val="008B4566"/>
    <w:rsid w:val="008B5651"/>
    <w:rsid w:val="008B57E4"/>
    <w:rsid w:val="008B7954"/>
    <w:rsid w:val="008B7962"/>
    <w:rsid w:val="008B79BD"/>
    <w:rsid w:val="008C0378"/>
    <w:rsid w:val="008C151C"/>
    <w:rsid w:val="008C1542"/>
    <w:rsid w:val="008C1B4D"/>
    <w:rsid w:val="008C2393"/>
    <w:rsid w:val="008C25BB"/>
    <w:rsid w:val="008C2C64"/>
    <w:rsid w:val="008C30BB"/>
    <w:rsid w:val="008C353F"/>
    <w:rsid w:val="008C418C"/>
    <w:rsid w:val="008C532F"/>
    <w:rsid w:val="008C53E9"/>
    <w:rsid w:val="008C591D"/>
    <w:rsid w:val="008C67D8"/>
    <w:rsid w:val="008C7658"/>
    <w:rsid w:val="008D0B36"/>
    <w:rsid w:val="008D1504"/>
    <w:rsid w:val="008D188D"/>
    <w:rsid w:val="008D1AEF"/>
    <w:rsid w:val="008D3346"/>
    <w:rsid w:val="008D4F48"/>
    <w:rsid w:val="008D60C9"/>
    <w:rsid w:val="008D61A6"/>
    <w:rsid w:val="008E020B"/>
    <w:rsid w:val="008E0F7C"/>
    <w:rsid w:val="008E178B"/>
    <w:rsid w:val="008E1D29"/>
    <w:rsid w:val="008E2B9B"/>
    <w:rsid w:val="008E4A79"/>
    <w:rsid w:val="008E4AD6"/>
    <w:rsid w:val="008E62FA"/>
    <w:rsid w:val="008E680A"/>
    <w:rsid w:val="008E685F"/>
    <w:rsid w:val="008E73F2"/>
    <w:rsid w:val="008E7792"/>
    <w:rsid w:val="008F10A6"/>
    <w:rsid w:val="008F2135"/>
    <w:rsid w:val="008F4EFC"/>
    <w:rsid w:val="008F54A9"/>
    <w:rsid w:val="008F55E4"/>
    <w:rsid w:val="008F5912"/>
    <w:rsid w:val="008F624A"/>
    <w:rsid w:val="008F6899"/>
    <w:rsid w:val="008F6F4D"/>
    <w:rsid w:val="008F7ED1"/>
    <w:rsid w:val="009017C9"/>
    <w:rsid w:val="00902CEB"/>
    <w:rsid w:val="00903925"/>
    <w:rsid w:val="00903B91"/>
    <w:rsid w:val="00903DE8"/>
    <w:rsid w:val="00903FE9"/>
    <w:rsid w:val="009060D4"/>
    <w:rsid w:val="0090653E"/>
    <w:rsid w:val="009070C5"/>
    <w:rsid w:val="00910AAC"/>
    <w:rsid w:val="00910CEA"/>
    <w:rsid w:val="00910CF6"/>
    <w:rsid w:val="00911096"/>
    <w:rsid w:val="00911271"/>
    <w:rsid w:val="009113ED"/>
    <w:rsid w:val="00912272"/>
    <w:rsid w:val="00914D4E"/>
    <w:rsid w:val="00915A44"/>
    <w:rsid w:val="0091635D"/>
    <w:rsid w:val="00916C59"/>
    <w:rsid w:val="009176F2"/>
    <w:rsid w:val="00917974"/>
    <w:rsid w:val="00917A22"/>
    <w:rsid w:val="00920001"/>
    <w:rsid w:val="0092066A"/>
    <w:rsid w:val="009211D1"/>
    <w:rsid w:val="009211E1"/>
    <w:rsid w:val="00921673"/>
    <w:rsid w:val="009218FD"/>
    <w:rsid w:val="00921A1B"/>
    <w:rsid w:val="00922550"/>
    <w:rsid w:val="00922CBF"/>
    <w:rsid w:val="00922D77"/>
    <w:rsid w:val="00923150"/>
    <w:rsid w:val="0092547C"/>
    <w:rsid w:val="009264EC"/>
    <w:rsid w:val="00926836"/>
    <w:rsid w:val="00926BDA"/>
    <w:rsid w:val="00926E8C"/>
    <w:rsid w:val="00927CBE"/>
    <w:rsid w:val="00927E5C"/>
    <w:rsid w:val="0093083C"/>
    <w:rsid w:val="00930D5E"/>
    <w:rsid w:val="00930E5B"/>
    <w:rsid w:val="00931F95"/>
    <w:rsid w:val="00932524"/>
    <w:rsid w:val="009325C3"/>
    <w:rsid w:val="00932845"/>
    <w:rsid w:val="0093310E"/>
    <w:rsid w:val="0093388D"/>
    <w:rsid w:val="00933AEB"/>
    <w:rsid w:val="009341AF"/>
    <w:rsid w:val="009343FB"/>
    <w:rsid w:val="00934685"/>
    <w:rsid w:val="009347E6"/>
    <w:rsid w:val="0093491F"/>
    <w:rsid w:val="00935B0E"/>
    <w:rsid w:val="009372EB"/>
    <w:rsid w:val="00940832"/>
    <w:rsid w:val="00940FB3"/>
    <w:rsid w:val="0094116B"/>
    <w:rsid w:val="009411FE"/>
    <w:rsid w:val="009438F9"/>
    <w:rsid w:val="00943B63"/>
    <w:rsid w:val="0094452B"/>
    <w:rsid w:val="0094499C"/>
    <w:rsid w:val="0094699A"/>
    <w:rsid w:val="0094732D"/>
    <w:rsid w:val="009512CC"/>
    <w:rsid w:val="009530CA"/>
    <w:rsid w:val="00953D8F"/>
    <w:rsid w:val="00954693"/>
    <w:rsid w:val="009551DD"/>
    <w:rsid w:val="00955F6A"/>
    <w:rsid w:val="00957DCB"/>
    <w:rsid w:val="009610CB"/>
    <w:rsid w:val="00961C4A"/>
    <w:rsid w:val="009624D3"/>
    <w:rsid w:val="0096268C"/>
    <w:rsid w:val="0096295B"/>
    <w:rsid w:val="00962D8F"/>
    <w:rsid w:val="00963A8E"/>
    <w:rsid w:val="00963A8F"/>
    <w:rsid w:val="0096603A"/>
    <w:rsid w:val="00967A76"/>
    <w:rsid w:val="00971852"/>
    <w:rsid w:val="009719C4"/>
    <w:rsid w:val="00971CA2"/>
    <w:rsid w:val="00972485"/>
    <w:rsid w:val="00972C2E"/>
    <w:rsid w:val="0097614A"/>
    <w:rsid w:val="00980034"/>
    <w:rsid w:val="00980CCF"/>
    <w:rsid w:val="00980E09"/>
    <w:rsid w:val="00980F96"/>
    <w:rsid w:val="009824B0"/>
    <w:rsid w:val="00982B7C"/>
    <w:rsid w:val="009848EE"/>
    <w:rsid w:val="00984AE3"/>
    <w:rsid w:val="00985053"/>
    <w:rsid w:val="00985482"/>
    <w:rsid w:val="009859AE"/>
    <w:rsid w:val="0098694A"/>
    <w:rsid w:val="0098771B"/>
    <w:rsid w:val="00990707"/>
    <w:rsid w:val="00991358"/>
    <w:rsid w:val="00991BB5"/>
    <w:rsid w:val="00992E5F"/>
    <w:rsid w:val="00993239"/>
    <w:rsid w:val="00993A7F"/>
    <w:rsid w:val="00993D5D"/>
    <w:rsid w:val="0099538C"/>
    <w:rsid w:val="00996213"/>
    <w:rsid w:val="009967E1"/>
    <w:rsid w:val="009968DD"/>
    <w:rsid w:val="00996CBF"/>
    <w:rsid w:val="009976B6"/>
    <w:rsid w:val="00997DC2"/>
    <w:rsid w:val="009A014D"/>
    <w:rsid w:val="009A04D0"/>
    <w:rsid w:val="009A073C"/>
    <w:rsid w:val="009A1E9B"/>
    <w:rsid w:val="009A3C4E"/>
    <w:rsid w:val="009A459C"/>
    <w:rsid w:val="009A5387"/>
    <w:rsid w:val="009A5EC5"/>
    <w:rsid w:val="009A7F7E"/>
    <w:rsid w:val="009B02A6"/>
    <w:rsid w:val="009B0826"/>
    <w:rsid w:val="009B0B52"/>
    <w:rsid w:val="009B116B"/>
    <w:rsid w:val="009B137C"/>
    <w:rsid w:val="009B2607"/>
    <w:rsid w:val="009B27B1"/>
    <w:rsid w:val="009B30CB"/>
    <w:rsid w:val="009B4BAC"/>
    <w:rsid w:val="009B55E0"/>
    <w:rsid w:val="009B5809"/>
    <w:rsid w:val="009B6C61"/>
    <w:rsid w:val="009B78F9"/>
    <w:rsid w:val="009B7B9C"/>
    <w:rsid w:val="009C03E7"/>
    <w:rsid w:val="009C0945"/>
    <w:rsid w:val="009C2E93"/>
    <w:rsid w:val="009C3BD0"/>
    <w:rsid w:val="009C42EF"/>
    <w:rsid w:val="009C494C"/>
    <w:rsid w:val="009C4A2E"/>
    <w:rsid w:val="009C52B2"/>
    <w:rsid w:val="009C60EE"/>
    <w:rsid w:val="009C6BE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E6E34"/>
    <w:rsid w:val="009E7AD3"/>
    <w:rsid w:val="009F0FA7"/>
    <w:rsid w:val="009F23B2"/>
    <w:rsid w:val="009F264E"/>
    <w:rsid w:val="009F2773"/>
    <w:rsid w:val="009F3219"/>
    <w:rsid w:val="009F35C0"/>
    <w:rsid w:val="009F3BDD"/>
    <w:rsid w:val="009F446F"/>
    <w:rsid w:val="009F4E78"/>
    <w:rsid w:val="009F5EE0"/>
    <w:rsid w:val="009F7030"/>
    <w:rsid w:val="00A00078"/>
    <w:rsid w:val="00A005CC"/>
    <w:rsid w:val="00A00AC0"/>
    <w:rsid w:val="00A00DE9"/>
    <w:rsid w:val="00A0204D"/>
    <w:rsid w:val="00A035C6"/>
    <w:rsid w:val="00A0466F"/>
    <w:rsid w:val="00A05048"/>
    <w:rsid w:val="00A0620F"/>
    <w:rsid w:val="00A07DDE"/>
    <w:rsid w:val="00A11113"/>
    <w:rsid w:val="00A112A0"/>
    <w:rsid w:val="00A1135E"/>
    <w:rsid w:val="00A11DEA"/>
    <w:rsid w:val="00A11DEE"/>
    <w:rsid w:val="00A137D9"/>
    <w:rsid w:val="00A14903"/>
    <w:rsid w:val="00A151F7"/>
    <w:rsid w:val="00A1594C"/>
    <w:rsid w:val="00A159CB"/>
    <w:rsid w:val="00A15B74"/>
    <w:rsid w:val="00A16271"/>
    <w:rsid w:val="00A16434"/>
    <w:rsid w:val="00A16DBE"/>
    <w:rsid w:val="00A16EC5"/>
    <w:rsid w:val="00A178F4"/>
    <w:rsid w:val="00A17E8E"/>
    <w:rsid w:val="00A211B8"/>
    <w:rsid w:val="00A22CA9"/>
    <w:rsid w:val="00A254A9"/>
    <w:rsid w:val="00A25702"/>
    <w:rsid w:val="00A259C8"/>
    <w:rsid w:val="00A26825"/>
    <w:rsid w:val="00A3098C"/>
    <w:rsid w:val="00A31222"/>
    <w:rsid w:val="00A3123E"/>
    <w:rsid w:val="00A31363"/>
    <w:rsid w:val="00A31546"/>
    <w:rsid w:val="00A329DC"/>
    <w:rsid w:val="00A343CB"/>
    <w:rsid w:val="00A35D84"/>
    <w:rsid w:val="00A36860"/>
    <w:rsid w:val="00A37A28"/>
    <w:rsid w:val="00A40177"/>
    <w:rsid w:val="00A4076F"/>
    <w:rsid w:val="00A409A3"/>
    <w:rsid w:val="00A41958"/>
    <w:rsid w:val="00A41A51"/>
    <w:rsid w:val="00A4299E"/>
    <w:rsid w:val="00A42D78"/>
    <w:rsid w:val="00A435E9"/>
    <w:rsid w:val="00A43871"/>
    <w:rsid w:val="00A43B8F"/>
    <w:rsid w:val="00A44557"/>
    <w:rsid w:val="00A448E0"/>
    <w:rsid w:val="00A44A18"/>
    <w:rsid w:val="00A45B78"/>
    <w:rsid w:val="00A45BB2"/>
    <w:rsid w:val="00A45E77"/>
    <w:rsid w:val="00A4647C"/>
    <w:rsid w:val="00A465C9"/>
    <w:rsid w:val="00A47AD8"/>
    <w:rsid w:val="00A512C1"/>
    <w:rsid w:val="00A52A90"/>
    <w:rsid w:val="00A52FA1"/>
    <w:rsid w:val="00A534A2"/>
    <w:rsid w:val="00A547EB"/>
    <w:rsid w:val="00A550D2"/>
    <w:rsid w:val="00A55371"/>
    <w:rsid w:val="00A555BA"/>
    <w:rsid w:val="00A56382"/>
    <w:rsid w:val="00A56425"/>
    <w:rsid w:val="00A56AEA"/>
    <w:rsid w:val="00A572E6"/>
    <w:rsid w:val="00A57D87"/>
    <w:rsid w:val="00A60803"/>
    <w:rsid w:val="00A60F93"/>
    <w:rsid w:val="00A616E2"/>
    <w:rsid w:val="00A61931"/>
    <w:rsid w:val="00A62C3E"/>
    <w:rsid w:val="00A62CF3"/>
    <w:rsid w:val="00A6307C"/>
    <w:rsid w:val="00A63389"/>
    <w:rsid w:val="00A6391F"/>
    <w:rsid w:val="00A6719F"/>
    <w:rsid w:val="00A67A09"/>
    <w:rsid w:val="00A67FF7"/>
    <w:rsid w:val="00A72B3A"/>
    <w:rsid w:val="00A7339A"/>
    <w:rsid w:val="00A74C74"/>
    <w:rsid w:val="00A75241"/>
    <w:rsid w:val="00A7579A"/>
    <w:rsid w:val="00A766E0"/>
    <w:rsid w:val="00A77202"/>
    <w:rsid w:val="00A804D9"/>
    <w:rsid w:val="00A80D31"/>
    <w:rsid w:val="00A815C1"/>
    <w:rsid w:val="00A817D9"/>
    <w:rsid w:val="00A81836"/>
    <w:rsid w:val="00A81B3A"/>
    <w:rsid w:val="00A82137"/>
    <w:rsid w:val="00A823F3"/>
    <w:rsid w:val="00A8376C"/>
    <w:rsid w:val="00A838CA"/>
    <w:rsid w:val="00A85891"/>
    <w:rsid w:val="00A85BA5"/>
    <w:rsid w:val="00A864E5"/>
    <w:rsid w:val="00A86D37"/>
    <w:rsid w:val="00A879F1"/>
    <w:rsid w:val="00A905C8"/>
    <w:rsid w:val="00A91209"/>
    <w:rsid w:val="00A91C74"/>
    <w:rsid w:val="00A92441"/>
    <w:rsid w:val="00A93947"/>
    <w:rsid w:val="00A94308"/>
    <w:rsid w:val="00A944BA"/>
    <w:rsid w:val="00A94D91"/>
    <w:rsid w:val="00A9597C"/>
    <w:rsid w:val="00A95F76"/>
    <w:rsid w:val="00A96A7E"/>
    <w:rsid w:val="00AA19B6"/>
    <w:rsid w:val="00AA1F06"/>
    <w:rsid w:val="00AA2668"/>
    <w:rsid w:val="00AA2DCF"/>
    <w:rsid w:val="00AA357B"/>
    <w:rsid w:val="00AA4664"/>
    <w:rsid w:val="00AA497A"/>
    <w:rsid w:val="00AA5B74"/>
    <w:rsid w:val="00AA6EC8"/>
    <w:rsid w:val="00AA7818"/>
    <w:rsid w:val="00AA7A25"/>
    <w:rsid w:val="00AB0840"/>
    <w:rsid w:val="00AB0DE0"/>
    <w:rsid w:val="00AB1DD3"/>
    <w:rsid w:val="00AB2EF1"/>
    <w:rsid w:val="00AB38C7"/>
    <w:rsid w:val="00AB43D1"/>
    <w:rsid w:val="00AB6642"/>
    <w:rsid w:val="00AB6D8C"/>
    <w:rsid w:val="00AB78D5"/>
    <w:rsid w:val="00AB7A7D"/>
    <w:rsid w:val="00AC297A"/>
    <w:rsid w:val="00AC2C5E"/>
    <w:rsid w:val="00AC442C"/>
    <w:rsid w:val="00AC53EC"/>
    <w:rsid w:val="00AC5751"/>
    <w:rsid w:val="00AC576B"/>
    <w:rsid w:val="00AC5D26"/>
    <w:rsid w:val="00AC7142"/>
    <w:rsid w:val="00AD1066"/>
    <w:rsid w:val="00AD2703"/>
    <w:rsid w:val="00AD27FC"/>
    <w:rsid w:val="00AD286F"/>
    <w:rsid w:val="00AD29F3"/>
    <w:rsid w:val="00AD3775"/>
    <w:rsid w:val="00AD3DF2"/>
    <w:rsid w:val="00AD42EC"/>
    <w:rsid w:val="00AD4D19"/>
    <w:rsid w:val="00AD4DF9"/>
    <w:rsid w:val="00AD5024"/>
    <w:rsid w:val="00AD5A11"/>
    <w:rsid w:val="00AD5D5F"/>
    <w:rsid w:val="00AD63D9"/>
    <w:rsid w:val="00AD6748"/>
    <w:rsid w:val="00AE058A"/>
    <w:rsid w:val="00AE0A90"/>
    <w:rsid w:val="00AE11C5"/>
    <w:rsid w:val="00AE17F4"/>
    <w:rsid w:val="00AE19E1"/>
    <w:rsid w:val="00AE1DBA"/>
    <w:rsid w:val="00AE1FF2"/>
    <w:rsid w:val="00AE20C8"/>
    <w:rsid w:val="00AE2D88"/>
    <w:rsid w:val="00AE2F62"/>
    <w:rsid w:val="00AE32F9"/>
    <w:rsid w:val="00AE3741"/>
    <w:rsid w:val="00AE4A65"/>
    <w:rsid w:val="00AE4E6E"/>
    <w:rsid w:val="00AE5CE5"/>
    <w:rsid w:val="00AE5FA0"/>
    <w:rsid w:val="00AE6B40"/>
    <w:rsid w:val="00AE7165"/>
    <w:rsid w:val="00AE7252"/>
    <w:rsid w:val="00AE7A4C"/>
    <w:rsid w:val="00AE7B78"/>
    <w:rsid w:val="00AE7ED3"/>
    <w:rsid w:val="00AF07AE"/>
    <w:rsid w:val="00AF167E"/>
    <w:rsid w:val="00AF3090"/>
    <w:rsid w:val="00AF3AA2"/>
    <w:rsid w:val="00AF44D1"/>
    <w:rsid w:val="00AF53FC"/>
    <w:rsid w:val="00AF5A73"/>
    <w:rsid w:val="00AF6800"/>
    <w:rsid w:val="00AF74F7"/>
    <w:rsid w:val="00AF7CCA"/>
    <w:rsid w:val="00B00149"/>
    <w:rsid w:val="00B017B7"/>
    <w:rsid w:val="00B01CCC"/>
    <w:rsid w:val="00B0265D"/>
    <w:rsid w:val="00B03FF4"/>
    <w:rsid w:val="00B04B68"/>
    <w:rsid w:val="00B0545B"/>
    <w:rsid w:val="00B06339"/>
    <w:rsid w:val="00B0685D"/>
    <w:rsid w:val="00B06900"/>
    <w:rsid w:val="00B06D5F"/>
    <w:rsid w:val="00B100A3"/>
    <w:rsid w:val="00B10C78"/>
    <w:rsid w:val="00B11937"/>
    <w:rsid w:val="00B12018"/>
    <w:rsid w:val="00B12201"/>
    <w:rsid w:val="00B12395"/>
    <w:rsid w:val="00B1274D"/>
    <w:rsid w:val="00B1296D"/>
    <w:rsid w:val="00B12E48"/>
    <w:rsid w:val="00B13918"/>
    <w:rsid w:val="00B13C06"/>
    <w:rsid w:val="00B14049"/>
    <w:rsid w:val="00B148E4"/>
    <w:rsid w:val="00B155A1"/>
    <w:rsid w:val="00B1619F"/>
    <w:rsid w:val="00B209F9"/>
    <w:rsid w:val="00B21714"/>
    <w:rsid w:val="00B21D98"/>
    <w:rsid w:val="00B21FD4"/>
    <w:rsid w:val="00B23EAC"/>
    <w:rsid w:val="00B25557"/>
    <w:rsid w:val="00B2599D"/>
    <w:rsid w:val="00B25D84"/>
    <w:rsid w:val="00B25F7B"/>
    <w:rsid w:val="00B2611D"/>
    <w:rsid w:val="00B265E6"/>
    <w:rsid w:val="00B266E5"/>
    <w:rsid w:val="00B26EA1"/>
    <w:rsid w:val="00B275C3"/>
    <w:rsid w:val="00B27D1D"/>
    <w:rsid w:val="00B30CB4"/>
    <w:rsid w:val="00B310B7"/>
    <w:rsid w:val="00B3160C"/>
    <w:rsid w:val="00B328C9"/>
    <w:rsid w:val="00B339BD"/>
    <w:rsid w:val="00B34965"/>
    <w:rsid w:val="00B35AB7"/>
    <w:rsid w:val="00B3687B"/>
    <w:rsid w:val="00B3733A"/>
    <w:rsid w:val="00B4003D"/>
    <w:rsid w:val="00B40099"/>
    <w:rsid w:val="00B40759"/>
    <w:rsid w:val="00B410F0"/>
    <w:rsid w:val="00B41544"/>
    <w:rsid w:val="00B41834"/>
    <w:rsid w:val="00B42B23"/>
    <w:rsid w:val="00B42E20"/>
    <w:rsid w:val="00B4326F"/>
    <w:rsid w:val="00B43352"/>
    <w:rsid w:val="00B44460"/>
    <w:rsid w:val="00B44565"/>
    <w:rsid w:val="00B45A2C"/>
    <w:rsid w:val="00B47FED"/>
    <w:rsid w:val="00B50117"/>
    <w:rsid w:val="00B50350"/>
    <w:rsid w:val="00B504CE"/>
    <w:rsid w:val="00B50A4F"/>
    <w:rsid w:val="00B51583"/>
    <w:rsid w:val="00B528C9"/>
    <w:rsid w:val="00B52A45"/>
    <w:rsid w:val="00B52B63"/>
    <w:rsid w:val="00B54FE4"/>
    <w:rsid w:val="00B55E98"/>
    <w:rsid w:val="00B56682"/>
    <w:rsid w:val="00B5677C"/>
    <w:rsid w:val="00B56D46"/>
    <w:rsid w:val="00B57C08"/>
    <w:rsid w:val="00B60174"/>
    <w:rsid w:val="00B609F5"/>
    <w:rsid w:val="00B61AEA"/>
    <w:rsid w:val="00B62DEE"/>
    <w:rsid w:val="00B63A9C"/>
    <w:rsid w:val="00B6410F"/>
    <w:rsid w:val="00B646BD"/>
    <w:rsid w:val="00B658DE"/>
    <w:rsid w:val="00B667CC"/>
    <w:rsid w:val="00B67738"/>
    <w:rsid w:val="00B70F5C"/>
    <w:rsid w:val="00B72F11"/>
    <w:rsid w:val="00B737B2"/>
    <w:rsid w:val="00B7411E"/>
    <w:rsid w:val="00B755C4"/>
    <w:rsid w:val="00B77819"/>
    <w:rsid w:val="00B77D2C"/>
    <w:rsid w:val="00B81500"/>
    <w:rsid w:val="00B8458C"/>
    <w:rsid w:val="00B87130"/>
    <w:rsid w:val="00B87D6E"/>
    <w:rsid w:val="00B904A8"/>
    <w:rsid w:val="00B91A95"/>
    <w:rsid w:val="00B91DFC"/>
    <w:rsid w:val="00B92DA5"/>
    <w:rsid w:val="00B933AE"/>
    <w:rsid w:val="00B93B5B"/>
    <w:rsid w:val="00B9425C"/>
    <w:rsid w:val="00B94A91"/>
    <w:rsid w:val="00B9506B"/>
    <w:rsid w:val="00B96AF3"/>
    <w:rsid w:val="00BA141A"/>
    <w:rsid w:val="00BA2FAC"/>
    <w:rsid w:val="00BA302A"/>
    <w:rsid w:val="00BA348F"/>
    <w:rsid w:val="00BA3615"/>
    <w:rsid w:val="00BA37F1"/>
    <w:rsid w:val="00BA479E"/>
    <w:rsid w:val="00BA59AD"/>
    <w:rsid w:val="00BA5BAE"/>
    <w:rsid w:val="00BA65A5"/>
    <w:rsid w:val="00BA67F2"/>
    <w:rsid w:val="00BA69D8"/>
    <w:rsid w:val="00BB0A01"/>
    <w:rsid w:val="00BB0D64"/>
    <w:rsid w:val="00BB113B"/>
    <w:rsid w:val="00BB1426"/>
    <w:rsid w:val="00BB16C0"/>
    <w:rsid w:val="00BB1F32"/>
    <w:rsid w:val="00BB23BA"/>
    <w:rsid w:val="00BB28A8"/>
    <w:rsid w:val="00BB292D"/>
    <w:rsid w:val="00BB3151"/>
    <w:rsid w:val="00BB448C"/>
    <w:rsid w:val="00BB4537"/>
    <w:rsid w:val="00BB58AB"/>
    <w:rsid w:val="00BB5B8E"/>
    <w:rsid w:val="00BB7480"/>
    <w:rsid w:val="00BB7800"/>
    <w:rsid w:val="00BC029F"/>
    <w:rsid w:val="00BC0571"/>
    <w:rsid w:val="00BC14D7"/>
    <w:rsid w:val="00BC1DE8"/>
    <w:rsid w:val="00BC1E31"/>
    <w:rsid w:val="00BC215A"/>
    <w:rsid w:val="00BC364B"/>
    <w:rsid w:val="00BC37AE"/>
    <w:rsid w:val="00BC3DBA"/>
    <w:rsid w:val="00BC419D"/>
    <w:rsid w:val="00BC4B8A"/>
    <w:rsid w:val="00BC586D"/>
    <w:rsid w:val="00BC6DBD"/>
    <w:rsid w:val="00BC7988"/>
    <w:rsid w:val="00BD1669"/>
    <w:rsid w:val="00BD16A0"/>
    <w:rsid w:val="00BD2AF0"/>
    <w:rsid w:val="00BD3403"/>
    <w:rsid w:val="00BD35FA"/>
    <w:rsid w:val="00BD3771"/>
    <w:rsid w:val="00BD3E55"/>
    <w:rsid w:val="00BD44CE"/>
    <w:rsid w:val="00BD4511"/>
    <w:rsid w:val="00BD499B"/>
    <w:rsid w:val="00BD4DB1"/>
    <w:rsid w:val="00BD5CAD"/>
    <w:rsid w:val="00BD6694"/>
    <w:rsid w:val="00BD6823"/>
    <w:rsid w:val="00BD6BC7"/>
    <w:rsid w:val="00BD7723"/>
    <w:rsid w:val="00BE0216"/>
    <w:rsid w:val="00BE25B9"/>
    <w:rsid w:val="00BE290E"/>
    <w:rsid w:val="00BE3C1A"/>
    <w:rsid w:val="00BE44AD"/>
    <w:rsid w:val="00BE4E9E"/>
    <w:rsid w:val="00BE64A5"/>
    <w:rsid w:val="00BE6756"/>
    <w:rsid w:val="00BE7B44"/>
    <w:rsid w:val="00BF0AE4"/>
    <w:rsid w:val="00BF21F1"/>
    <w:rsid w:val="00BF293B"/>
    <w:rsid w:val="00BF32D9"/>
    <w:rsid w:val="00BF34F4"/>
    <w:rsid w:val="00BF4C98"/>
    <w:rsid w:val="00BF64D7"/>
    <w:rsid w:val="00BF6617"/>
    <w:rsid w:val="00C0027A"/>
    <w:rsid w:val="00C00A3C"/>
    <w:rsid w:val="00C00DA5"/>
    <w:rsid w:val="00C01EA8"/>
    <w:rsid w:val="00C026E2"/>
    <w:rsid w:val="00C02C63"/>
    <w:rsid w:val="00C02F6E"/>
    <w:rsid w:val="00C034B3"/>
    <w:rsid w:val="00C03AD1"/>
    <w:rsid w:val="00C0447A"/>
    <w:rsid w:val="00C04963"/>
    <w:rsid w:val="00C04A54"/>
    <w:rsid w:val="00C04C6A"/>
    <w:rsid w:val="00C05B10"/>
    <w:rsid w:val="00C05B9E"/>
    <w:rsid w:val="00C05BA3"/>
    <w:rsid w:val="00C05EE0"/>
    <w:rsid w:val="00C06D8F"/>
    <w:rsid w:val="00C12DED"/>
    <w:rsid w:val="00C1458D"/>
    <w:rsid w:val="00C15E55"/>
    <w:rsid w:val="00C162AD"/>
    <w:rsid w:val="00C166ED"/>
    <w:rsid w:val="00C17002"/>
    <w:rsid w:val="00C17B72"/>
    <w:rsid w:val="00C17C88"/>
    <w:rsid w:val="00C20311"/>
    <w:rsid w:val="00C20776"/>
    <w:rsid w:val="00C22044"/>
    <w:rsid w:val="00C2316F"/>
    <w:rsid w:val="00C23F57"/>
    <w:rsid w:val="00C2640E"/>
    <w:rsid w:val="00C302F5"/>
    <w:rsid w:val="00C30ADB"/>
    <w:rsid w:val="00C3145C"/>
    <w:rsid w:val="00C316C3"/>
    <w:rsid w:val="00C31E16"/>
    <w:rsid w:val="00C324D8"/>
    <w:rsid w:val="00C3286B"/>
    <w:rsid w:val="00C34286"/>
    <w:rsid w:val="00C349F0"/>
    <w:rsid w:val="00C36122"/>
    <w:rsid w:val="00C36A00"/>
    <w:rsid w:val="00C36B90"/>
    <w:rsid w:val="00C3731E"/>
    <w:rsid w:val="00C376A1"/>
    <w:rsid w:val="00C377D2"/>
    <w:rsid w:val="00C40531"/>
    <w:rsid w:val="00C40CF8"/>
    <w:rsid w:val="00C4297A"/>
    <w:rsid w:val="00C42C9E"/>
    <w:rsid w:val="00C442E4"/>
    <w:rsid w:val="00C44410"/>
    <w:rsid w:val="00C44CA1"/>
    <w:rsid w:val="00C47A8B"/>
    <w:rsid w:val="00C50009"/>
    <w:rsid w:val="00C501C5"/>
    <w:rsid w:val="00C50ADE"/>
    <w:rsid w:val="00C50E59"/>
    <w:rsid w:val="00C5363A"/>
    <w:rsid w:val="00C542B8"/>
    <w:rsid w:val="00C54C65"/>
    <w:rsid w:val="00C5547D"/>
    <w:rsid w:val="00C555FC"/>
    <w:rsid w:val="00C5570C"/>
    <w:rsid w:val="00C5588A"/>
    <w:rsid w:val="00C55CB8"/>
    <w:rsid w:val="00C56988"/>
    <w:rsid w:val="00C56BFD"/>
    <w:rsid w:val="00C56D38"/>
    <w:rsid w:val="00C57014"/>
    <w:rsid w:val="00C60A65"/>
    <w:rsid w:val="00C60C93"/>
    <w:rsid w:val="00C62704"/>
    <w:rsid w:val="00C62C50"/>
    <w:rsid w:val="00C63421"/>
    <w:rsid w:val="00C63672"/>
    <w:rsid w:val="00C639A7"/>
    <w:rsid w:val="00C648D3"/>
    <w:rsid w:val="00C6520A"/>
    <w:rsid w:val="00C65C69"/>
    <w:rsid w:val="00C66A74"/>
    <w:rsid w:val="00C7050F"/>
    <w:rsid w:val="00C70947"/>
    <w:rsid w:val="00C71394"/>
    <w:rsid w:val="00C71600"/>
    <w:rsid w:val="00C717BC"/>
    <w:rsid w:val="00C72330"/>
    <w:rsid w:val="00C72494"/>
    <w:rsid w:val="00C732A8"/>
    <w:rsid w:val="00C735FA"/>
    <w:rsid w:val="00C73870"/>
    <w:rsid w:val="00C73B21"/>
    <w:rsid w:val="00C73DEA"/>
    <w:rsid w:val="00C74022"/>
    <w:rsid w:val="00C74D42"/>
    <w:rsid w:val="00C76969"/>
    <w:rsid w:val="00C77754"/>
    <w:rsid w:val="00C8155A"/>
    <w:rsid w:val="00C81623"/>
    <w:rsid w:val="00C82E6D"/>
    <w:rsid w:val="00C839BA"/>
    <w:rsid w:val="00C84645"/>
    <w:rsid w:val="00C84879"/>
    <w:rsid w:val="00C84AE3"/>
    <w:rsid w:val="00C85533"/>
    <w:rsid w:val="00C858BC"/>
    <w:rsid w:val="00C85AC1"/>
    <w:rsid w:val="00C86999"/>
    <w:rsid w:val="00C869C4"/>
    <w:rsid w:val="00C86D1C"/>
    <w:rsid w:val="00C86E55"/>
    <w:rsid w:val="00C879A9"/>
    <w:rsid w:val="00C87E13"/>
    <w:rsid w:val="00C905BF"/>
    <w:rsid w:val="00C90D60"/>
    <w:rsid w:val="00C90FC2"/>
    <w:rsid w:val="00C91323"/>
    <w:rsid w:val="00C926A0"/>
    <w:rsid w:val="00C935BF"/>
    <w:rsid w:val="00C93C5C"/>
    <w:rsid w:val="00C93FCA"/>
    <w:rsid w:val="00C942E0"/>
    <w:rsid w:val="00C95887"/>
    <w:rsid w:val="00C95C2B"/>
    <w:rsid w:val="00C95D9B"/>
    <w:rsid w:val="00C95DD8"/>
    <w:rsid w:val="00C961E6"/>
    <w:rsid w:val="00C96706"/>
    <w:rsid w:val="00C9692D"/>
    <w:rsid w:val="00CA04A2"/>
    <w:rsid w:val="00CA0A44"/>
    <w:rsid w:val="00CA1362"/>
    <w:rsid w:val="00CA18AF"/>
    <w:rsid w:val="00CA335D"/>
    <w:rsid w:val="00CA3A50"/>
    <w:rsid w:val="00CA457A"/>
    <w:rsid w:val="00CA4673"/>
    <w:rsid w:val="00CA54F7"/>
    <w:rsid w:val="00CA6C10"/>
    <w:rsid w:val="00CA6E69"/>
    <w:rsid w:val="00CA6F56"/>
    <w:rsid w:val="00CA7229"/>
    <w:rsid w:val="00CA7D5A"/>
    <w:rsid w:val="00CA7EE5"/>
    <w:rsid w:val="00CB064D"/>
    <w:rsid w:val="00CB103A"/>
    <w:rsid w:val="00CB1432"/>
    <w:rsid w:val="00CB17F8"/>
    <w:rsid w:val="00CB27E6"/>
    <w:rsid w:val="00CB4624"/>
    <w:rsid w:val="00CB568A"/>
    <w:rsid w:val="00CB5879"/>
    <w:rsid w:val="00CB5DAC"/>
    <w:rsid w:val="00CB6482"/>
    <w:rsid w:val="00CB6C07"/>
    <w:rsid w:val="00CB6E25"/>
    <w:rsid w:val="00CB7082"/>
    <w:rsid w:val="00CB7C87"/>
    <w:rsid w:val="00CB7D59"/>
    <w:rsid w:val="00CC1598"/>
    <w:rsid w:val="00CC1BBE"/>
    <w:rsid w:val="00CC2B23"/>
    <w:rsid w:val="00CC2F0B"/>
    <w:rsid w:val="00CC4FE1"/>
    <w:rsid w:val="00CC54CD"/>
    <w:rsid w:val="00CC61B1"/>
    <w:rsid w:val="00CC7BD4"/>
    <w:rsid w:val="00CD12C8"/>
    <w:rsid w:val="00CD1D20"/>
    <w:rsid w:val="00CD335E"/>
    <w:rsid w:val="00CD491A"/>
    <w:rsid w:val="00CD49CB"/>
    <w:rsid w:val="00CD528F"/>
    <w:rsid w:val="00CD5523"/>
    <w:rsid w:val="00CD6395"/>
    <w:rsid w:val="00CD699A"/>
    <w:rsid w:val="00CD6D91"/>
    <w:rsid w:val="00CD7851"/>
    <w:rsid w:val="00CE152E"/>
    <w:rsid w:val="00CE1A20"/>
    <w:rsid w:val="00CE1B8A"/>
    <w:rsid w:val="00CE1D94"/>
    <w:rsid w:val="00CE23AE"/>
    <w:rsid w:val="00CE2EE6"/>
    <w:rsid w:val="00CE2FF6"/>
    <w:rsid w:val="00CE3410"/>
    <w:rsid w:val="00CE3DDF"/>
    <w:rsid w:val="00CE5130"/>
    <w:rsid w:val="00CE5E57"/>
    <w:rsid w:val="00CE60D3"/>
    <w:rsid w:val="00CE6E43"/>
    <w:rsid w:val="00CE701C"/>
    <w:rsid w:val="00CF3380"/>
    <w:rsid w:val="00CF3FAF"/>
    <w:rsid w:val="00CF41BF"/>
    <w:rsid w:val="00CF5239"/>
    <w:rsid w:val="00CF533E"/>
    <w:rsid w:val="00CF56C9"/>
    <w:rsid w:val="00CF58E6"/>
    <w:rsid w:val="00CF5D3B"/>
    <w:rsid w:val="00CF6089"/>
    <w:rsid w:val="00CF637F"/>
    <w:rsid w:val="00D00A84"/>
    <w:rsid w:val="00D013A2"/>
    <w:rsid w:val="00D0256A"/>
    <w:rsid w:val="00D03684"/>
    <w:rsid w:val="00D04348"/>
    <w:rsid w:val="00D0571A"/>
    <w:rsid w:val="00D05DCD"/>
    <w:rsid w:val="00D0606F"/>
    <w:rsid w:val="00D07177"/>
    <w:rsid w:val="00D1008B"/>
    <w:rsid w:val="00D12310"/>
    <w:rsid w:val="00D1312C"/>
    <w:rsid w:val="00D132D2"/>
    <w:rsid w:val="00D14A1F"/>
    <w:rsid w:val="00D15208"/>
    <w:rsid w:val="00D15EFC"/>
    <w:rsid w:val="00D16655"/>
    <w:rsid w:val="00D17AF3"/>
    <w:rsid w:val="00D200BF"/>
    <w:rsid w:val="00D205EC"/>
    <w:rsid w:val="00D20AF0"/>
    <w:rsid w:val="00D2162B"/>
    <w:rsid w:val="00D2195D"/>
    <w:rsid w:val="00D21C47"/>
    <w:rsid w:val="00D21CFF"/>
    <w:rsid w:val="00D21E48"/>
    <w:rsid w:val="00D22AB8"/>
    <w:rsid w:val="00D22F9D"/>
    <w:rsid w:val="00D23312"/>
    <w:rsid w:val="00D237C0"/>
    <w:rsid w:val="00D23ABA"/>
    <w:rsid w:val="00D24134"/>
    <w:rsid w:val="00D25EFC"/>
    <w:rsid w:val="00D26940"/>
    <w:rsid w:val="00D27B31"/>
    <w:rsid w:val="00D3049C"/>
    <w:rsid w:val="00D308B5"/>
    <w:rsid w:val="00D30B6A"/>
    <w:rsid w:val="00D32035"/>
    <w:rsid w:val="00D3230C"/>
    <w:rsid w:val="00D34EF7"/>
    <w:rsid w:val="00D35172"/>
    <w:rsid w:val="00D35D82"/>
    <w:rsid w:val="00D3631E"/>
    <w:rsid w:val="00D3634A"/>
    <w:rsid w:val="00D404A2"/>
    <w:rsid w:val="00D40DEB"/>
    <w:rsid w:val="00D412F2"/>
    <w:rsid w:val="00D41B91"/>
    <w:rsid w:val="00D41BB3"/>
    <w:rsid w:val="00D4253F"/>
    <w:rsid w:val="00D42B68"/>
    <w:rsid w:val="00D44147"/>
    <w:rsid w:val="00D44E71"/>
    <w:rsid w:val="00D44EBF"/>
    <w:rsid w:val="00D47982"/>
    <w:rsid w:val="00D47D9C"/>
    <w:rsid w:val="00D50564"/>
    <w:rsid w:val="00D51E9B"/>
    <w:rsid w:val="00D51F40"/>
    <w:rsid w:val="00D52199"/>
    <w:rsid w:val="00D531B1"/>
    <w:rsid w:val="00D535F8"/>
    <w:rsid w:val="00D542B2"/>
    <w:rsid w:val="00D54376"/>
    <w:rsid w:val="00D55873"/>
    <w:rsid w:val="00D5611A"/>
    <w:rsid w:val="00D56372"/>
    <w:rsid w:val="00D564EE"/>
    <w:rsid w:val="00D606E4"/>
    <w:rsid w:val="00D60723"/>
    <w:rsid w:val="00D61905"/>
    <w:rsid w:val="00D61918"/>
    <w:rsid w:val="00D619D0"/>
    <w:rsid w:val="00D63882"/>
    <w:rsid w:val="00D65355"/>
    <w:rsid w:val="00D65709"/>
    <w:rsid w:val="00D676F9"/>
    <w:rsid w:val="00D70510"/>
    <w:rsid w:val="00D70B12"/>
    <w:rsid w:val="00D719BF"/>
    <w:rsid w:val="00D72978"/>
    <w:rsid w:val="00D73097"/>
    <w:rsid w:val="00D7445C"/>
    <w:rsid w:val="00D769DD"/>
    <w:rsid w:val="00D76C68"/>
    <w:rsid w:val="00D776BB"/>
    <w:rsid w:val="00D77842"/>
    <w:rsid w:val="00D77CF5"/>
    <w:rsid w:val="00D81A96"/>
    <w:rsid w:val="00D81FDF"/>
    <w:rsid w:val="00D8308B"/>
    <w:rsid w:val="00D83B0C"/>
    <w:rsid w:val="00D83D31"/>
    <w:rsid w:val="00D84285"/>
    <w:rsid w:val="00D84C2C"/>
    <w:rsid w:val="00D84E37"/>
    <w:rsid w:val="00D87EA1"/>
    <w:rsid w:val="00D92F08"/>
    <w:rsid w:val="00D938E5"/>
    <w:rsid w:val="00D9402F"/>
    <w:rsid w:val="00D946F5"/>
    <w:rsid w:val="00D96918"/>
    <w:rsid w:val="00D976A5"/>
    <w:rsid w:val="00D97BDD"/>
    <w:rsid w:val="00D97E65"/>
    <w:rsid w:val="00DA0470"/>
    <w:rsid w:val="00DA1ACA"/>
    <w:rsid w:val="00DA2DA3"/>
    <w:rsid w:val="00DA39A8"/>
    <w:rsid w:val="00DA4A09"/>
    <w:rsid w:val="00DA5371"/>
    <w:rsid w:val="00DA5B17"/>
    <w:rsid w:val="00DA65E3"/>
    <w:rsid w:val="00DA6B67"/>
    <w:rsid w:val="00DB07A8"/>
    <w:rsid w:val="00DB1653"/>
    <w:rsid w:val="00DB27DF"/>
    <w:rsid w:val="00DB2B64"/>
    <w:rsid w:val="00DB2E80"/>
    <w:rsid w:val="00DB3685"/>
    <w:rsid w:val="00DB51FC"/>
    <w:rsid w:val="00DB533A"/>
    <w:rsid w:val="00DB5C96"/>
    <w:rsid w:val="00DB5E1C"/>
    <w:rsid w:val="00DB62B0"/>
    <w:rsid w:val="00DB796B"/>
    <w:rsid w:val="00DC0354"/>
    <w:rsid w:val="00DC0862"/>
    <w:rsid w:val="00DC20E2"/>
    <w:rsid w:val="00DC30C4"/>
    <w:rsid w:val="00DC38C4"/>
    <w:rsid w:val="00DC414B"/>
    <w:rsid w:val="00DC526F"/>
    <w:rsid w:val="00DC56AD"/>
    <w:rsid w:val="00DC6BAF"/>
    <w:rsid w:val="00DC6DE4"/>
    <w:rsid w:val="00DD11B4"/>
    <w:rsid w:val="00DD2A06"/>
    <w:rsid w:val="00DD2A8A"/>
    <w:rsid w:val="00DD345B"/>
    <w:rsid w:val="00DD35FA"/>
    <w:rsid w:val="00DD375F"/>
    <w:rsid w:val="00DD3A5F"/>
    <w:rsid w:val="00DD5889"/>
    <w:rsid w:val="00DD66C4"/>
    <w:rsid w:val="00DD7C05"/>
    <w:rsid w:val="00DD7D36"/>
    <w:rsid w:val="00DD7D6C"/>
    <w:rsid w:val="00DE03F9"/>
    <w:rsid w:val="00DE2895"/>
    <w:rsid w:val="00DE3008"/>
    <w:rsid w:val="00DE34C2"/>
    <w:rsid w:val="00DE3BB0"/>
    <w:rsid w:val="00DE43FE"/>
    <w:rsid w:val="00DE521F"/>
    <w:rsid w:val="00DE5425"/>
    <w:rsid w:val="00DE705D"/>
    <w:rsid w:val="00DF0887"/>
    <w:rsid w:val="00DF0A91"/>
    <w:rsid w:val="00DF1DD0"/>
    <w:rsid w:val="00DF1E91"/>
    <w:rsid w:val="00DF2384"/>
    <w:rsid w:val="00DF43E2"/>
    <w:rsid w:val="00DF45B4"/>
    <w:rsid w:val="00DF4CDA"/>
    <w:rsid w:val="00DF575A"/>
    <w:rsid w:val="00DF5C35"/>
    <w:rsid w:val="00DF627F"/>
    <w:rsid w:val="00DF65D8"/>
    <w:rsid w:val="00DF65F3"/>
    <w:rsid w:val="00DF6B83"/>
    <w:rsid w:val="00E002D6"/>
    <w:rsid w:val="00E0145E"/>
    <w:rsid w:val="00E017D1"/>
    <w:rsid w:val="00E02A3E"/>
    <w:rsid w:val="00E02A73"/>
    <w:rsid w:val="00E03E3F"/>
    <w:rsid w:val="00E045C4"/>
    <w:rsid w:val="00E06C95"/>
    <w:rsid w:val="00E07800"/>
    <w:rsid w:val="00E1173F"/>
    <w:rsid w:val="00E11A4C"/>
    <w:rsid w:val="00E11CE0"/>
    <w:rsid w:val="00E136A3"/>
    <w:rsid w:val="00E13CFE"/>
    <w:rsid w:val="00E151BD"/>
    <w:rsid w:val="00E15BB3"/>
    <w:rsid w:val="00E174E7"/>
    <w:rsid w:val="00E17CDF"/>
    <w:rsid w:val="00E21628"/>
    <w:rsid w:val="00E2180E"/>
    <w:rsid w:val="00E22AE9"/>
    <w:rsid w:val="00E23E2D"/>
    <w:rsid w:val="00E23EA8"/>
    <w:rsid w:val="00E24871"/>
    <w:rsid w:val="00E24BF3"/>
    <w:rsid w:val="00E26652"/>
    <w:rsid w:val="00E266DE"/>
    <w:rsid w:val="00E275B0"/>
    <w:rsid w:val="00E305F7"/>
    <w:rsid w:val="00E30ACB"/>
    <w:rsid w:val="00E31E46"/>
    <w:rsid w:val="00E320FA"/>
    <w:rsid w:val="00E326AC"/>
    <w:rsid w:val="00E32753"/>
    <w:rsid w:val="00E34593"/>
    <w:rsid w:val="00E3578A"/>
    <w:rsid w:val="00E36F23"/>
    <w:rsid w:val="00E40160"/>
    <w:rsid w:val="00E40642"/>
    <w:rsid w:val="00E40649"/>
    <w:rsid w:val="00E40D23"/>
    <w:rsid w:val="00E414D3"/>
    <w:rsid w:val="00E42775"/>
    <w:rsid w:val="00E4309D"/>
    <w:rsid w:val="00E43EB7"/>
    <w:rsid w:val="00E447D9"/>
    <w:rsid w:val="00E4516D"/>
    <w:rsid w:val="00E4558A"/>
    <w:rsid w:val="00E47739"/>
    <w:rsid w:val="00E478AE"/>
    <w:rsid w:val="00E47B8A"/>
    <w:rsid w:val="00E502C4"/>
    <w:rsid w:val="00E50692"/>
    <w:rsid w:val="00E506DF"/>
    <w:rsid w:val="00E5074A"/>
    <w:rsid w:val="00E5104F"/>
    <w:rsid w:val="00E5108D"/>
    <w:rsid w:val="00E510E8"/>
    <w:rsid w:val="00E515DA"/>
    <w:rsid w:val="00E51CDA"/>
    <w:rsid w:val="00E52AD2"/>
    <w:rsid w:val="00E52B68"/>
    <w:rsid w:val="00E52DC6"/>
    <w:rsid w:val="00E5346C"/>
    <w:rsid w:val="00E535C2"/>
    <w:rsid w:val="00E54039"/>
    <w:rsid w:val="00E55B4F"/>
    <w:rsid w:val="00E560DD"/>
    <w:rsid w:val="00E5679D"/>
    <w:rsid w:val="00E56DF3"/>
    <w:rsid w:val="00E56E1E"/>
    <w:rsid w:val="00E5780C"/>
    <w:rsid w:val="00E57E76"/>
    <w:rsid w:val="00E60CD4"/>
    <w:rsid w:val="00E618EA"/>
    <w:rsid w:val="00E61B2F"/>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806FF"/>
    <w:rsid w:val="00E808DE"/>
    <w:rsid w:val="00E813CB"/>
    <w:rsid w:val="00E81B4D"/>
    <w:rsid w:val="00E82E92"/>
    <w:rsid w:val="00E841E7"/>
    <w:rsid w:val="00E85304"/>
    <w:rsid w:val="00E863D2"/>
    <w:rsid w:val="00E90567"/>
    <w:rsid w:val="00E91137"/>
    <w:rsid w:val="00E91487"/>
    <w:rsid w:val="00E930D3"/>
    <w:rsid w:val="00E931BA"/>
    <w:rsid w:val="00E93E28"/>
    <w:rsid w:val="00E94B2F"/>
    <w:rsid w:val="00E94C4E"/>
    <w:rsid w:val="00E9726D"/>
    <w:rsid w:val="00E974A9"/>
    <w:rsid w:val="00E97A08"/>
    <w:rsid w:val="00E97C33"/>
    <w:rsid w:val="00EA01FA"/>
    <w:rsid w:val="00EA151A"/>
    <w:rsid w:val="00EA2676"/>
    <w:rsid w:val="00EA29CC"/>
    <w:rsid w:val="00EA2B91"/>
    <w:rsid w:val="00EA37AA"/>
    <w:rsid w:val="00EA3EA3"/>
    <w:rsid w:val="00EA3EE6"/>
    <w:rsid w:val="00EA3F77"/>
    <w:rsid w:val="00EA4251"/>
    <w:rsid w:val="00EA4B09"/>
    <w:rsid w:val="00EA4E15"/>
    <w:rsid w:val="00EA64CB"/>
    <w:rsid w:val="00EA6B4C"/>
    <w:rsid w:val="00EA727F"/>
    <w:rsid w:val="00EA74ED"/>
    <w:rsid w:val="00EB0A5F"/>
    <w:rsid w:val="00EB0F59"/>
    <w:rsid w:val="00EB12F8"/>
    <w:rsid w:val="00EB1546"/>
    <w:rsid w:val="00EB1F05"/>
    <w:rsid w:val="00EB213C"/>
    <w:rsid w:val="00EB22C8"/>
    <w:rsid w:val="00EB24D9"/>
    <w:rsid w:val="00EB28F1"/>
    <w:rsid w:val="00EB3665"/>
    <w:rsid w:val="00EB4C21"/>
    <w:rsid w:val="00EB6062"/>
    <w:rsid w:val="00EB63C7"/>
    <w:rsid w:val="00EB6B35"/>
    <w:rsid w:val="00EB73F1"/>
    <w:rsid w:val="00EB7FD6"/>
    <w:rsid w:val="00EC07FC"/>
    <w:rsid w:val="00EC149D"/>
    <w:rsid w:val="00EC185D"/>
    <w:rsid w:val="00EC1D38"/>
    <w:rsid w:val="00EC2528"/>
    <w:rsid w:val="00EC26CE"/>
    <w:rsid w:val="00EC3603"/>
    <w:rsid w:val="00EC4557"/>
    <w:rsid w:val="00EC68FC"/>
    <w:rsid w:val="00EC7574"/>
    <w:rsid w:val="00EC79E3"/>
    <w:rsid w:val="00ED0190"/>
    <w:rsid w:val="00ED0328"/>
    <w:rsid w:val="00ED0856"/>
    <w:rsid w:val="00ED0E8E"/>
    <w:rsid w:val="00ED2135"/>
    <w:rsid w:val="00ED2C0C"/>
    <w:rsid w:val="00ED3160"/>
    <w:rsid w:val="00ED4363"/>
    <w:rsid w:val="00ED4373"/>
    <w:rsid w:val="00ED43B9"/>
    <w:rsid w:val="00ED4B7B"/>
    <w:rsid w:val="00ED5940"/>
    <w:rsid w:val="00ED6035"/>
    <w:rsid w:val="00ED655D"/>
    <w:rsid w:val="00ED7617"/>
    <w:rsid w:val="00EE2358"/>
    <w:rsid w:val="00EE2FF2"/>
    <w:rsid w:val="00EE3885"/>
    <w:rsid w:val="00EE454A"/>
    <w:rsid w:val="00EE4BB8"/>
    <w:rsid w:val="00EE5B96"/>
    <w:rsid w:val="00EE5C06"/>
    <w:rsid w:val="00EE67A5"/>
    <w:rsid w:val="00EE7515"/>
    <w:rsid w:val="00EF04BC"/>
    <w:rsid w:val="00EF0BEB"/>
    <w:rsid w:val="00EF18A4"/>
    <w:rsid w:val="00EF2733"/>
    <w:rsid w:val="00EF27D3"/>
    <w:rsid w:val="00EF3A2F"/>
    <w:rsid w:val="00EF45D2"/>
    <w:rsid w:val="00EF47FE"/>
    <w:rsid w:val="00EF49DB"/>
    <w:rsid w:val="00EF4AF7"/>
    <w:rsid w:val="00EF5442"/>
    <w:rsid w:val="00EF5DB1"/>
    <w:rsid w:val="00EF610E"/>
    <w:rsid w:val="00EF683F"/>
    <w:rsid w:val="00F005B9"/>
    <w:rsid w:val="00F00809"/>
    <w:rsid w:val="00F00AFC"/>
    <w:rsid w:val="00F014D5"/>
    <w:rsid w:val="00F01F6C"/>
    <w:rsid w:val="00F022AB"/>
    <w:rsid w:val="00F0233F"/>
    <w:rsid w:val="00F02487"/>
    <w:rsid w:val="00F03F3D"/>
    <w:rsid w:val="00F05C23"/>
    <w:rsid w:val="00F073ED"/>
    <w:rsid w:val="00F10035"/>
    <w:rsid w:val="00F1014F"/>
    <w:rsid w:val="00F118EC"/>
    <w:rsid w:val="00F11935"/>
    <w:rsid w:val="00F11D34"/>
    <w:rsid w:val="00F127AD"/>
    <w:rsid w:val="00F12F7F"/>
    <w:rsid w:val="00F1429B"/>
    <w:rsid w:val="00F15D10"/>
    <w:rsid w:val="00F16384"/>
    <w:rsid w:val="00F169F6"/>
    <w:rsid w:val="00F16A28"/>
    <w:rsid w:val="00F20AB9"/>
    <w:rsid w:val="00F21089"/>
    <w:rsid w:val="00F22001"/>
    <w:rsid w:val="00F220AA"/>
    <w:rsid w:val="00F22702"/>
    <w:rsid w:val="00F253C5"/>
    <w:rsid w:val="00F2575E"/>
    <w:rsid w:val="00F263F2"/>
    <w:rsid w:val="00F26779"/>
    <w:rsid w:val="00F2739F"/>
    <w:rsid w:val="00F307D9"/>
    <w:rsid w:val="00F30840"/>
    <w:rsid w:val="00F30EA2"/>
    <w:rsid w:val="00F31381"/>
    <w:rsid w:val="00F31F20"/>
    <w:rsid w:val="00F3252B"/>
    <w:rsid w:val="00F33B32"/>
    <w:rsid w:val="00F357CE"/>
    <w:rsid w:val="00F35DA8"/>
    <w:rsid w:val="00F35E1F"/>
    <w:rsid w:val="00F35E39"/>
    <w:rsid w:val="00F365E9"/>
    <w:rsid w:val="00F36CF2"/>
    <w:rsid w:val="00F401DE"/>
    <w:rsid w:val="00F409CD"/>
    <w:rsid w:val="00F40FF6"/>
    <w:rsid w:val="00F42419"/>
    <w:rsid w:val="00F45718"/>
    <w:rsid w:val="00F46D54"/>
    <w:rsid w:val="00F47C90"/>
    <w:rsid w:val="00F47FFB"/>
    <w:rsid w:val="00F520A4"/>
    <w:rsid w:val="00F542F8"/>
    <w:rsid w:val="00F54B9B"/>
    <w:rsid w:val="00F5563C"/>
    <w:rsid w:val="00F5589E"/>
    <w:rsid w:val="00F5620E"/>
    <w:rsid w:val="00F5684D"/>
    <w:rsid w:val="00F56955"/>
    <w:rsid w:val="00F56BD2"/>
    <w:rsid w:val="00F57FF6"/>
    <w:rsid w:val="00F615F4"/>
    <w:rsid w:val="00F61F0E"/>
    <w:rsid w:val="00F63261"/>
    <w:rsid w:val="00F63CA6"/>
    <w:rsid w:val="00F643C7"/>
    <w:rsid w:val="00F64BEF"/>
    <w:rsid w:val="00F64C59"/>
    <w:rsid w:val="00F65213"/>
    <w:rsid w:val="00F6590D"/>
    <w:rsid w:val="00F6614C"/>
    <w:rsid w:val="00F67476"/>
    <w:rsid w:val="00F7010D"/>
    <w:rsid w:val="00F706A4"/>
    <w:rsid w:val="00F70EE6"/>
    <w:rsid w:val="00F7190B"/>
    <w:rsid w:val="00F7240C"/>
    <w:rsid w:val="00F727C8"/>
    <w:rsid w:val="00F7298C"/>
    <w:rsid w:val="00F72F23"/>
    <w:rsid w:val="00F73F90"/>
    <w:rsid w:val="00F75DD6"/>
    <w:rsid w:val="00F76497"/>
    <w:rsid w:val="00F76518"/>
    <w:rsid w:val="00F7667C"/>
    <w:rsid w:val="00F76729"/>
    <w:rsid w:val="00F76730"/>
    <w:rsid w:val="00F76CFC"/>
    <w:rsid w:val="00F77468"/>
    <w:rsid w:val="00F7758F"/>
    <w:rsid w:val="00F81131"/>
    <w:rsid w:val="00F81AF0"/>
    <w:rsid w:val="00F81BA1"/>
    <w:rsid w:val="00F83418"/>
    <w:rsid w:val="00F8542A"/>
    <w:rsid w:val="00F85E08"/>
    <w:rsid w:val="00F868E1"/>
    <w:rsid w:val="00F902C5"/>
    <w:rsid w:val="00F90B00"/>
    <w:rsid w:val="00F9251F"/>
    <w:rsid w:val="00F92542"/>
    <w:rsid w:val="00F92BF3"/>
    <w:rsid w:val="00F9439F"/>
    <w:rsid w:val="00F94890"/>
    <w:rsid w:val="00F94AC5"/>
    <w:rsid w:val="00F95A5D"/>
    <w:rsid w:val="00F972AA"/>
    <w:rsid w:val="00F9730E"/>
    <w:rsid w:val="00FA01AD"/>
    <w:rsid w:val="00FA030D"/>
    <w:rsid w:val="00FA0D1A"/>
    <w:rsid w:val="00FA257B"/>
    <w:rsid w:val="00FA27EA"/>
    <w:rsid w:val="00FA3523"/>
    <w:rsid w:val="00FA5CCF"/>
    <w:rsid w:val="00FA77AC"/>
    <w:rsid w:val="00FA77DB"/>
    <w:rsid w:val="00FB041E"/>
    <w:rsid w:val="00FB0E1A"/>
    <w:rsid w:val="00FB1190"/>
    <w:rsid w:val="00FB11A4"/>
    <w:rsid w:val="00FB2C43"/>
    <w:rsid w:val="00FB2FEE"/>
    <w:rsid w:val="00FB38E0"/>
    <w:rsid w:val="00FB45DC"/>
    <w:rsid w:val="00FB4904"/>
    <w:rsid w:val="00FB523E"/>
    <w:rsid w:val="00FB7335"/>
    <w:rsid w:val="00FC12EE"/>
    <w:rsid w:val="00FC142D"/>
    <w:rsid w:val="00FC26B5"/>
    <w:rsid w:val="00FC2C00"/>
    <w:rsid w:val="00FC4D3F"/>
    <w:rsid w:val="00FC6272"/>
    <w:rsid w:val="00FC6719"/>
    <w:rsid w:val="00FC73D8"/>
    <w:rsid w:val="00FD0783"/>
    <w:rsid w:val="00FD2386"/>
    <w:rsid w:val="00FD2B34"/>
    <w:rsid w:val="00FD3392"/>
    <w:rsid w:val="00FD3646"/>
    <w:rsid w:val="00FD52EB"/>
    <w:rsid w:val="00FD6A46"/>
    <w:rsid w:val="00FD759A"/>
    <w:rsid w:val="00FD7BDA"/>
    <w:rsid w:val="00FE0690"/>
    <w:rsid w:val="00FE1902"/>
    <w:rsid w:val="00FE46F0"/>
    <w:rsid w:val="00FE4786"/>
    <w:rsid w:val="00FE48D7"/>
    <w:rsid w:val="00FE49E3"/>
    <w:rsid w:val="00FE6658"/>
    <w:rsid w:val="00FE7795"/>
    <w:rsid w:val="00FF22D9"/>
    <w:rsid w:val="00FF5E8E"/>
    <w:rsid w:val="00FF61D3"/>
    <w:rsid w:val="00FF6D9A"/>
    <w:rsid w:val="00FF7E8E"/>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colormenu v:ext="edit" fillcolor="none"/>
    </o:shapedefaults>
    <o:shapelayout v:ext="edit">
      <o:idmap v:ext="edit" data="1"/>
    </o:shapelayout>
  </w:shapeDefaults>
  <w:decimalSymbol w:val="."/>
  <w:listSeparator w:val=","/>
  <w14:docId w14:val="3C9E6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Heading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Heading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Heading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Heading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Heading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Heading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Heading7">
    <w:name w:val="heading 7"/>
    <w:basedOn w:val="Normal"/>
    <w:next w:val="Normal"/>
    <w:autoRedefine/>
    <w:qFormat/>
    <w:rsid w:val="00C377D2"/>
    <w:pPr>
      <w:numPr>
        <w:ilvl w:val="6"/>
        <w:numId w:val="2"/>
      </w:numPr>
      <w:spacing w:before="240" w:after="60"/>
      <w:outlineLvl w:val="6"/>
    </w:pPr>
  </w:style>
  <w:style w:type="paragraph" w:styleId="Heading8">
    <w:name w:val="heading 8"/>
    <w:basedOn w:val="Normal"/>
    <w:next w:val="Normal"/>
    <w:autoRedefine/>
    <w:qFormat/>
    <w:rsid w:val="00DE705D"/>
    <w:pPr>
      <w:numPr>
        <w:ilvl w:val="7"/>
        <w:numId w:val="2"/>
      </w:numPr>
      <w:spacing w:before="240" w:after="60"/>
      <w:outlineLvl w:val="7"/>
    </w:pPr>
    <w:rPr>
      <w:i/>
      <w:iCs/>
    </w:rPr>
  </w:style>
  <w:style w:type="paragraph" w:styleId="Heading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link w:val="CaptionChar"/>
    <w:autoRedefine/>
    <w:qFormat/>
    <w:rsid w:val="0094116B"/>
    <w:pPr>
      <w:spacing w:before="120" w:after="120"/>
    </w:pPr>
    <w:rPr>
      <w:b/>
      <w:bCs/>
      <w:sz w:val="20"/>
      <w:szCs w:val="20"/>
    </w:rPr>
  </w:style>
  <w:style w:type="table" w:styleId="TableGrid">
    <w:name w:val="Table Grid"/>
    <w:basedOn w:val="Table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TOC2">
    <w:name w:val="toc 2"/>
    <w:basedOn w:val="Normal"/>
    <w:next w:val="Normal"/>
    <w:autoRedefine/>
    <w:uiPriority w:val="39"/>
    <w:qFormat/>
    <w:rsid w:val="00A6391F"/>
    <w:pPr>
      <w:tabs>
        <w:tab w:val="right" w:leader="dot" w:pos="9240"/>
      </w:tabs>
      <w:ind w:left="539" w:hanging="539"/>
    </w:pPr>
    <w:rPr>
      <w:rFonts w:cs="Arial"/>
      <w:noProof/>
    </w:rPr>
  </w:style>
  <w:style w:type="paragraph" w:styleId="TOC3">
    <w:name w:val="toc 3"/>
    <w:basedOn w:val="Normal"/>
    <w:next w:val="Normal"/>
    <w:autoRedefine/>
    <w:uiPriority w:val="39"/>
    <w:qFormat/>
    <w:rsid w:val="00A6391F"/>
    <w:pPr>
      <w:tabs>
        <w:tab w:val="right" w:leader="dot" w:pos="8505"/>
      </w:tabs>
    </w:pPr>
    <w:rPr>
      <w:rFonts w:cs="Arial"/>
      <w:b/>
    </w:rPr>
  </w:style>
  <w:style w:type="character" w:styleId="Hyperlink">
    <w:name w:val="Hyperlink"/>
    <w:basedOn w:val="DefaultParagraphFont"/>
    <w:uiPriority w:val="99"/>
    <w:rsid w:val="00D16655"/>
    <w:rPr>
      <w:color w:val="0000FF"/>
      <w:u w:val="single"/>
    </w:rPr>
  </w:style>
  <w:style w:type="paragraph" w:styleId="TableofFigures">
    <w:name w:val="table of figures"/>
    <w:basedOn w:val="Normal"/>
    <w:next w:val="Normal"/>
    <w:semiHidden/>
    <w:rsid w:val="00D16655"/>
    <w:pPr>
      <w:ind w:left="480" w:hanging="480"/>
    </w:pPr>
  </w:style>
  <w:style w:type="paragraph" w:styleId="Header">
    <w:name w:val="header"/>
    <w:basedOn w:val="Normal"/>
    <w:link w:val="HeaderChar"/>
    <w:uiPriority w:val="99"/>
    <w:rsid w:val="00DE705D"/>
    <w:pPr>
      <w:tabs>
        <w:tab w:val="center" w:pos="4419"/>
        <w:tab w:val="right" w:pos="8838"/>
      </w:tabs>
    </w:pPr>
  </w:style>
  <w:style w:type="paragraph" w:styleId="Footer">
    <w:name w:val="footer"/>
    <w:basedOn w:val="Normal"/>
    <w:semiHidden/>
    <w:rsid w:val="00C8155A"/>
    <w:pPr>
      <w:tabs>
        <w:tab w:val="center" w:pos="4419"/>
        <w:tab w:val="right" w:pos="8838"/>
      </w:tabs>
    </w:pPr>
  </w:style>
  <w:style w:type="character" w:styleId="PageNumber">
    <w:name w:val="page number"/>
    <w:basedOn w:val="DefaultParagraphFont"/>
    <w:semiHidden/>
    <w:rsid w:val="00B265E6"/>
  </w:style>
  <w:style w:type="character" w:styleId="FollowedHyperlink">
    <w:name w:val="FollowedHyperlink"/>
    <w:basedOn w:val="DefaultParagraphFont"/>
    <w:semiHidden/>
    <w:rsid w:val="00B26EA1"/>
    <w:rPr>
      <w:color w:val="800080"/>
      <w:u w:val="single"/>
    </w:rPr>
  </w:style>
  <w:style w:type="paragraph" w:customStyle="1" w:styleId="APENDICE">
    <w:name w:val="APENDICE"/>
    <w:basedOn w:val="Title"/>
    <w:next w:val="APNDICE1"/>
    <w:autoRedefine/>
    <w:rsid w:val="0094116B"/>
    <w:pPr>
      <w:pageBreakBefore/>
      <w:spacing w:before="0" w:after="240"/>
      <w:jc w:val="left"/>
    </w:pPr>
    <w:rPr>
      <w:sz w:val="24"/>
    </w:rPr>
  </w:style>
  <w:style w:type="paragraph" w:styleId="FootnoteText">
    <w:name w:val="footnote text"/>
    <w:basedOn w:val="Normal"/>
    <w:semiHidden/>
    <w:rsid w:val="00D63882"/>
    <w:rPr>
      <w:rFonts w:ascii="Arial" w:hAnsi="Arial"/>
      <w:sz w:val="20"/>
      <w:szCs w:val="20"/>
    </w:rPr>
  </w:style>
  <w:style w:type="character" w:styleId="LineNumber">
    <w:name w:val="line number"/>
    <w:basedOn w:val="DefaultParagraphFont"/>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CaptionChar">
    <w:name w:val="Caption Char"/>
    <w:basedOn w:val="DefaultParagraphFont"/>
    <w:link w:val="Caption"/>
    <w:rsid w:val="0094116B"/>
    <w:rPr>
      <w:b/>
      <w:bCs/>
    </w:rPr>
  </w:style>
  <w:style w:type="numbering" w:styleId="111111">
    <w:name w:val="Outline List 2"/>
    <w:basedOn w:val="NoList"/>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Caption"/>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BalloonText">
    <w:name w:val="Balloon Text"/>
    <w:basedOn w:val="Normal"/>
    <w:semiHidden/>
    <w:rsid w:val="00792E4A"/>
    <w:rPr>
      <w:rFonts w:ascii="Tahoma" w:hAnsi="Tahoma" w:cs="Tahoma"/>
      <w:sz w:val="16"/>
      <w:szCs w:val="16"/>
    </w:rPr>
  </w:style>
  <w:style w:type="paragraph" w:styleId="TOC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itle">
    <w:name w:val="Subtitle"/>
    <w:basedOn w:val="Normal"/>
    <w:autoRedefine/>
    <w:qFormat/>
    <w:rsid w:val="00DE705D"/>
    <w:pPr>
      <w:spacing w:after="60"/>
      <w:jc w:val="center"/>
      <w:outlineLvl w:val="1"/>
    </w:pPr>
    <w:rPr>
      <w:rFonts w:cs="Arial"/>
    </w:rPr>
  </w:style>
  <w:style w:type="paragraph" w:styleId="TOC6">
    <w:name w:val="toc 6"/>
    <w:basedOn w:val="Normal"/>
    <w:next w:val="Normal"/>
    <w:autoRedefine/>
    <w:semiHidden/>
    <w:rsid w:val="008603B8"/>
    <w:pPr>
      <w:tabs>
        <w:tab w:val="right" w:leader="dot" w:pos="8505"/>
      </w:tabs>
    </w:pPr>
    <w:rPr>
      <w:rFonts w:ascii="Arial" w:hAnsi="Arial" w:cs="Arial"/>
      <w:noProof/>
    </w:rPr>
  </w:style>
  <w:style w:type="paragraph" w:styleId="TOC5">
    <w:name w:val="toc 5"/>
    <w:basedOn w:val="Normal"/>
    <w:next w:val="Normal"/>
    <w:autoRedefine/>
    <w:semiHidden/>
    <w:rsid w:val="008603B8"/>
    <w:pPr>
      <w:tabs>
        <w:tab w:val="left" w:pos="284"/>
        <w:tab w:val="right" w:leader="dot" w:pos="8505"/>
      </w:tabs>
    </w:pPr>
    <w:rPr>
      <w:rFonts w:ascii="Arial" w:hAnsi="Arial" w:cs="Arial"/>
      <w:b/>
      <w:noProof/>
    </w:rPr>
  </w:style>
  <w:style w:type="character" w:styleId="FootnoteReference">
    <w:name w:val="footnote reference"/>
    <w:basedOn w:val="DefaultParagraphFont"/>
    <w:semiHidden/>
    <w:rsid w:val="004F10B6"/>
    <w:rPr>
      <w:vertAlign w:val="superscript"/>
    </w:rPr>
  </w:style>
  <w:style w:type="paragraph" w:styleId="Title">
    <w:name w:val="Title"/>
    <w:basedOn w:val="Normal"/>
    <w:autoRedefine/>
    <w:qFormat/>
    <w:rsid w:val="00DE705D"/>
    <w:pPr>
      <w:spacing w:before="240" w:after="60"/>
      <w:jc w:val="center"/>
      <w:outlineLvl w:val="0"/>
    </w:pPr>
    <w:rPr>
      <w:rFonts w:cs="Arial"/>
      <w:b/>
      <w:bCs/>
      <w:kern w:val="28"/>
      <w:sz w:val="32"/>
      <w:szCs w:val="32"/>
    </w:rPr>
  </w:style>
  <w:style w:type="paragraph" w:styleId="DocumentMap">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TOC8">
    <w:name w:val="toc 8"/>
    <w:basedOn w:val="Normal"/>
    <w:next w:val="Normal"/>
    <w:autoRedefine/>
    <w:semiHidden/>
    <w:rsid w:val="00554EA2"/>
    <w:pPr>
      <w:tabs>
        <w:tab w:val="right" w:leader="dot" w:pos="8505"/>
      </w:tabs>
    </w:pPr>
    <w:rPr>
      <w:rFonts w:ascii="Arial" w:hAnsi="Arial" w:cs="Arial"/>
      <w:noProof/>
    </w:rPr>
  </w:style>
  <w:style w:type="paragraph" w:styleId="TOC7">
    <w:name w:val="toc 7"/>
    <w:basedOn w:val="Normal"/>
    <w:next w:val="Normal"/>
    <w:autoRedefine/>
    <w:semiHidden/>
    <w:rsid w:val="00EB0F59"/>
    <w:pPr>
      <w:tabs>
        <w:tab w:val="right" w:leader="dot" w:pos="8505"/>
      </w:tabs>
    </w:pPr>
    <w:rPr>
      <w:rFonts w:ascii="Arial" w:hAnsi="Arial" w:cs="Arial"/>
      <w:b/>
      <w:noProof/>
    </w:rPr>
  </w:style>
  <w:style w:type="paragraph" w:styleId="TOC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Index1">
    <w:name w:val="index 1"/>
    <w:basedOn w:val="Normal"/>
    <w:next w:val="Normal"/>
    <w:autoRedefine/>
    <w:semiHidden/>
    <w:rsid w:val="009060D4"/>
    <w:pPr>
      <w:ind w:left="240" w:hanging="240"/>
    </w:pPr>
  </w:style>
  <w:style w:type="character" w:customStyle="1" w:styleId="FIGURAChar">
    <w:name w:val="FIGURA Char"/>
    <w:basedOn w:val="DefaultParagraphFont"/>
    <w:link w:val="FIGURA"/>
    <w:rsid w:val="0094116B"/>
    <w:rPr>
      <w:rFonts w:cs="Arial"/>
      <w:sz w:val="22"/>
      <w:szCs w:val="22"/>
    </w:rPr>
  </w:style>
  <w:style w:type="paragraph" w:styleId="Index2">
    <w:name w:val="index 2"/>
    <w:basedOn w:val="Normal"/>
    <w:next w:val="Normal"/>
    <w:autoRedefine/>
    <w:semiHidden/>
    <w:rsid w:val="003C13C3"/>
    <w:pPr>
      <w:ind w:left="480" w:hanging="240"/>
    </w:pPr>
  </w:style>
  <w:style w:type="character" w:customStyle="1" w:styleId="HeaderChar">
    <w:name w:val="Header Char"/>
    <w:basedOn w:val="DefaultParagraphFont"/>
    <w:link w:val="Header"/>
    <w:uiPriority w:val="99"/>
    <w:rsid w:val="00DE705D"/>
    <w:rPr>
      <w:sz w:val="24"/>
      <w:szCs w:val="24"/>
    </w:rPr>
  </w:style>
  <w:style w:type="paragraph" w:styleId="BodyTextIndent2">
    <w:name w:val="Body Text Indent 2"/>
    <w:basedOn w:val="Normal"/>
    <w:link w:val="BodyTextIndent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HTMLPreformatted">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BodyTextIndent2Char">
    <w:name w:val="Body Text Indent 2 Char"/>
    <w:basedOn w:val="DefaultParagraphFont"/>
    <w:link w:val="BodyTextIndent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BodyTextIndent3">
    <w:name w:val="Body Text Indent 3"/>
    <w:basedOn w:val="Normal"/>
    <w:link w:val="BodyTextIndent3Char"/>
    <w:autoRedefine/>
    <w:rsid w:val="0094116B"/>
    <w:pPr>
      <w:spacing w:after="120"/>
      <w:ind w:left="284"/>
    </w:pPr>
    <w:rPr>
      <w:sz w:val="16"/>
      <w:szCs w:val="16"/>
    </w:rPr>
  </w:style>
  <w:style w:type="character" w:customStyle="1" w:styleId="BodyTextIndent3Char">
    <w:name w:val="Body Text Indent 3 Char"/>
    <w:basedOn w:val="DefaultParagraphFont"/>
    <w:link w:val="BodyTextIndent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BodyText"/>
    <w:autoRedefine/>
    <w:rsid w:val="0094116B"/>
    <w:pPr>
      <w:tabs>
        <w:tab w:val="right" w:pos="8505"/>
      </w:tabs>
      <w:spacing w:before="240"/>
      <w:ind w:left="851" w:firstLine="0"/>
    </w:pPr>
    <w:rPr>
      <w:szCs w:val="20"/>
    </w:rPr>
  </w:style>
  <w:style w:type="paragraph" w:styleId="BodyText">
    <w:name w:val="Body Text"/>
    <w:basedOn w:val="Normal"/>
    <w:link w:val="BodyTextChar"/>
    <w:autoRedefine/>
    <w:rsid w:val="0094116B"/>
    <w:pPr>
      <w:spacing w:after="120"/>
    </w:pPr>
  </w:style>
  <w:style w:type="character" w:customStyle="1" w:styleId="BodyTextChar">
    <w:name w:val="Body Text Char"/>
    <w:basedOn w:val="DefaultParagraphFont"/>
    <w:link w:val="BodyText"/>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TOCHeading">
    <w:name w:val="TOC Heading"/>
    <w:basedOn w:val="Heading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character" w:customStyle="1" w:styleId="apple-style-span">
    <w:name w:val="apple-style-span"/>
    <w:rsid w:val="002B702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ption">
    <w:name w:val="111111"/>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7728">
      <w:bodyDiv w:val="1"/>
      <w:marLeft w:val="0"/>
      <w:marRight w:val="0"/>
      <w:marTop w:val="0"/>
      <w:marBottom w:val="0"/>
      <w:divBdr>
        <w:top w:val="none" w:sz="0" w:space="0" w:color="auto"/>
        <w:left w:val="none" w:sz="0" w:space="0" w:color="auto"/>
        <w:bottom w:val="none" w:sz="0" w:space="0" w:color="auto"/>
        <w:right w:val="none" w:sz="0" w:space="0" w:color="auto"/>
      </w:divBdr>
    </w:div>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image" Target="media/image8.png"/><Relationship Id="rId21" Type="http://schemas.openxmlformats.org/officeDocument/2006/relationships/header" Target="header1.xml"/><Relationship Id="rId22" Type="http://schemas.openxmlformats.org/officeDocument/2006/relationships/footer" Target="footer4.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http://www.cdt.br/logo_menor.jpg" TargetMode="Externa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footer" Target="footer3.xml"/><Relationship Id="rId18" Type="http://schemas.openxmlformats.org/officeDocument/2006/relationships/image" Target="media/image6.png"/><Relationship Id="rId19" Type="http://schemas.openxmlformats.org/officeDocument/2006/relationships/image" Target="media/image7.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pjcjbr:tcc:tccjp: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Gle04</b:Tag>
    <b:SourceType>Book</b:SourceType>
    <b:Guid>{23DAC682-DA36-4AEF-A963-E22B70B956AA}</b:Guid>
    <b:LCID>uz-Cyrl-UZ</b:LCID>
    <b:Author>
      <b:Author>
        <b:NameList>
          <b:Person>
            <b:Last>Myers</b:Last>
            <b:First>Glendford</b:First>
            <b:Middle>J.</b:Middle>
          </b:Person>
        </b:NameList>
      </b:Author>
    </b:Author>
    <b:Title>Testing, The Art of Software</b:Title>
    <b:Year>2004</b:Year>
    <b:City>Hoboken</b:City>
    <b:Publisher>John Wiley &amp; Sons</b:Publisher>
    <b:StateProvince>New Jersey</b:StateProvince>
    <b:CountryRegion>Estado Unidos</b:CountryRegion>
    <b:Edition>2ª Edição</b:Edition>
    <b:RefOrder>2</b:RefOrder>
  </b:Source>
  <b:Source>
    <b:Tag>Edu05</b:Tag>
    <b:SourceType>Book</b:SourceType>
    <b:Guid>{C38F89B9-6E6D-4838-8E7A-1770CB2D4211}</b:Guid>
    <b:LCID>uz-Cyrl-UZ</b:LCID>
    <b:Author>
      <b:Author>
        <b:NameList>
          <b:Person>
            <b:Last>Guerra</b:Last>
            <b:First>Eduardo</b:First>
            <b:Middle>Martins</b:Middle>
          </b:Person>
        </b:NameList>
      </b:Author>
    </b:Author>
    <b:Title>Um estudo sobre refatoração de código de teste</b:Title>
    <b:Year>2005</b:Year>
    <b:City>São José dos Campos</b:City>
    <b:RefOrder>3</b:RefOrder>
  </b:Source>
  <b:Source>
    <b:Tag>Joh01</b:Tag>
    <b:SourceType>Book</b:SourceType>
    <b:Guid>{80702B12-58BB-49B1-882D-606C201126EE}</b:Guid>
    <b:LCID>uz-Cyrl-UZ</b:LCID>
    <b:Author>
      <b:Author>
        <b:NameList>
          <b:Person>
            <b:Last>McGregor</b:Last>
            <b:First>John</b:First>
            <b:Middle>D.</b:Middle>
          </b:Person>
        </b:NameList>
      </b:Author>
    </b:Author>
    <b:Title>A practical guide to testing object-oriented software</b:Title>
    <b:Year>2001</b:Year>
    <b:City>Upper Saddle River</b:City>
    <b:Publisher>Addisson Wesley</b:Publisher>
    <b:RefOrder>4</b:RefOrder>
  </b:Source>
  <b:Source>
    <b:Tag>Elf02</b:Tag>
    <b:SourceType>Book</b:SourceType>
    <b:Guid>{79DA255A-790F-4333-9B48-167ADACE8B55}</b:Guid>
    <b:LCID>uz-Cyrl-UZ</b:LCID>
    <b:Author>
      <b:Author>
        <b:NameList>
          <b:Person>
            <b:Last>Dustin</b:Last>
            <b:First>Elfriede</b:First>
          </b:Person>
        </b:NameList>
      </b:Author>
    </b:Author>
    <b:Title>Effective Software Testing: 50 Specific Ways to Improve Your Testing</b:Title>
    <b:Year>2002</b:Year>
    <b:Publisher>Addison Wesley</b:Publisher>
    <b:RefOrder>5</b:RefOrder>
  </b:Source>
  <b:Source>
    <b:Tag>Yuk01</b:Tag>
    <b:SourceType>Book</b:SourceType>
    <b:Guid>{F2C08884-B029-1F42-81C3-B55D3F2CB9E9}</b:Guid>
    <b:Author>
      <b:Author>
        <b:NameList>
          <b:Person>
            <b:Last>Matsumoto</b:Last>
            <b:First>Yukihiro</b:First>
          </b:Person>
        </b:NameList>
      </b:Author>
    </b:Author>
    <b:Title>Ruby in a Nutshell</b:Title>
    <b:City>Sebastopol</b:City>
    <b:StateProvince>CA</b:StateProvince>
    <b:Publisher>O'Reilly</b:Publisher>
    <b:Year>2001</b:Year>
    <b:RefOrder>6</b:RefOrder>
  </b:Source>
  <b:Source>
    <b:Tag>Kat08</b:Tag>
    <b:SourceType>Book</b:SourceType>
    <b:Guid>{CC39D538-8B1B-6843-8EED-9F787FC10375}</b:Guid>
    <b:Author>
      <b:Author>
        <b:NameList>
          <b:Person>
            <b:Last>Sierra</b:Last>
            <b:First>Katherine</b:First>
          </b:Person>
        </b:NameList>
      </b:Author>
    </b:Author>
    <b:Title>SCJP Sun Certified Programmer for Java 6</b:Title>
    <b:Publisher>McGraw-Hill Osborne Media</b:Publisher>
    <b:Year>2008</b:Year>
    <b:RefOrder>7</b:RefOrder>
  </b:Source>
  <b:Source>
    <b:Tag>Rub10</b:Tag>
    <b:SourceType>Book</b:SourceType>
    <b:Guid>{C74F1BD9-75C9-6D4C-9D1D-FF94AAEC9C9D}</b:Guid>
    <b:Title>Agile Web Development with Rails</b:Title>
    <b:City>Releigh</b:City>
    <b:StateProvince>North Carolina</b:StateProvince>
    <b:Publisher>The Pragmatic Programmers LLC</b:Publisher>
    <b:Year>2010</b:Year>
    <b:Author>
      <b:Author>
        <b:NameList>
          <b:Person>
            <b:Last>Ruby</b:Last>
            <b:First>Sam</b:First>
          </b:Person>
          <b:Person>
            <b:Last>Thomas</b:Last>
            <b:First>Dave</b:First>
          </b:Person>
          <b:Person>
            <b:Last>Hansson</b:Last>
            <b:Middle>Heinemeier</b:Middle>
            <b:First>David</b:First>
          </b:Person>
        </b:NameList>
      </b:Author>
    </b:Author>
    <b:RefOrder>8</b:RefOrder>
  </b:Source>
  <b:Source>
    <b:Tag>Obi10</b:Tag>
    <b:SourceType>Book</b:SourceType>
    <b:Guid>{EB39E3BF-C9D4-2C4C-BDA2-53535A2AF068}</b:Guid>
    <b:Author>
      <b:Author>
        <b:NameList>
          <b:Person>
            <b:Last>Fernandez</b:Last>
            <b:First>Obie</b:First>
          </b:Person>
        </b:NameList>
      </b:Author>
    </b:Author>
    <b:Title>The Rails 3 Way</b:Title>
    <b:City>Boston</b:City>
    <b:StateProvince>MA</b:StateProvince>
    <b:Publisher> Addison-Wesley Professional</b:Publisher>
    <b:Year>2010</b:Year>
    <b:RefOrder>9</b:RefOrder>
  </b:Source>
  <b:Source>
    <b:Tag>Bri09</b:Tag>
    <b:SourceType>Book</b:SourceType>
    <b:Guid>{742B3A24-CBB0-F54B-BC6C-D9E68C3C30C8}</b:Guid>
    <b:Author>
      <b:Author>
        <b:NameList>
          <b:Person>
            <b:Last>Fling</b:Last>
            <b:First>Brian</b:First>
          </b:Person>
        </b:NameList>
      </b:Author>
    </b:Author>
    <b:Title>Mobile Design and Development</b:Title>
    <b:City>Sebastopol</b:City>
    <b:StateProvince>CA</b:StateProvince>
    <b:Publisher>O’Reilly Media</b:Publisher>
    <b:Year>2009</b:Year>
    <b:RefOrder>10</b:RefOrder>
  </b:Source>
  <b:Source>
    <b:Tag>Ray08</b:Tag>
    <b:SourceType>Book</b:SourceType>
    <b:Guid>{1B247D47-1D94-1F4B-8CFD-A8ADB6060EEE}</b:Guid>
    <b:Author>
      <b:Author>
        <b:NameList>
          <b:Person>
            <b:Last>Rischpater</b:Last>
            <b:First>Ray</b:First>
          </b:Person>
        </b:NameList>
      </b:Author>
    </b:Author>
    <b:Title>Beginning Java ME Platform</b:Title>
    <b:Year>2008</b:Year>
    <b:RefOrder>11</b:RefOrder>
  </b:Source>
  <b:Source>
    <b:Tag>Mat11</b:Tag>
    <b:SourceType>Book</b:SourceType>
    <b:Guid>{E6028937-A52F-2F45-BE7E-114C3388269F}</b:Guid>
    <b:Author>
      <b:Author>
        <b:NameList>
          <b:Person>
            <b:Last>Neuburg</b:Last>
            <b:First>Matt</b:First>
          </b:Person>
        </b:NameList>
      </b:Author>
    </b:Author>
    <b:Title>Programming iOS 4</b:Title>
    <b:Publisher>O’Reilly Media, Inc.</b:Publisher>
    <b:Year>2011</b:Year>
    <b:RefOrder>12</b:RefOrder>
  </b:Source>
  <b:Source>
    <b:Tag>Dan10</b:Tag>
    <b:SourceType>Book</b:SourceType>
    <b:Guid>{98D96097-E62D-8B4D-8DDC-5D261F780F36}</b:Guid>
    <b:Author>
      <b:Author>
        <b:NameList>
          <b:Person>
            <b:Last>Pilone</b:Last>
            <b:First>Dan</b:First>
          </b:Person>
        </b:NameList>
      </b:Author>
    </b:Author>
    <b:Title>Head First iPhone Development</b:Title>
    <b:Publisher>O’Reilly Media</b:Publisher>
    <b:Year>2010</b:Year>
    <b:RefOrder>13</b:RefOrder>
  </b:Source>
  <b:Source>
    <b:Tag>EdB10</b:Tag>
    <b:SourceType>Book</b:SourceType>
    <b:Guid>{17F19839-0C48-1D47-84BA-A02E473AE1FD}</b:Guid>
    <b:Author>
      <b:Author>
        <b:NameList>
          <b:Person>
            <b:Last>Burnette</b:Last>
            <b:First>Ed</b:First>
          </b:Person>
        </b:NameList>
      </b:Author>
    </b:Author>
    <b:Title>Hello, Android: Introducing Google's Mobile Development Platform</b:Title>
    <b:Publisher>Pragmatic Bookshelf</b:Publisher>
    <b:Year>2010</b:Year>
    <b:RefOrder>14</b:RefOrder>
  </b:Source>
  <b:Source>
    <b:Tag>Jim10</b:Tag>
    <b:SourceType>Book</b:SourceType>
    <b:Guid>{D10EAD4A-827D-DB4A-8E03-41A48CDA5475}</b:Guid>
    <b:Author>
      <b:Author>
        <b:NameList>
          <b:Person>
            <b:Last>Webber</b:Last>
            <b:First>Jim</b:First>
          </b:Person>
        </b:NameList>
      </b:Author>
    </b:Author>
    <b:Title>REST in Practice: Hypermedia and Systems Architecture</b:Title>
    <b:Publisher>O'Reilly Media</b:Publisher>
    <b:Year>2010</b:Year>
    <b:RefOrder>15</b:RefOrder>
  </b:Source>
  <b:Source>
    <b:Tag>Roy70</b:Tag>
    <b:SourceType>Book</b:SourceType>
    <b:Guid>{39A2CD5D-0C01-A54C-B7C8-15284DA40B59}</b:Guid>
    <b:Title>Managing the Development of large Software Systems</b:Title>
    <b:Year>1970</b:Year>
    <b:Author>
      <b:Author>
        <b:NameList>
          <b:Person>
            <b:Last>Royce</b:Last>
            <b:First>Winston</b:First>
            <b:Middle>W.</b:Middle>
          </b:Person>
        </b:NameList>
      </b:Author>
    </b:Author>
    <b:RefOrder>16</b:RefOrder>
  </b:Source>
  <b:Source>
    <b:Tag>Rog09</b:Tag>
    <b:SourceType>Book</b:SourceType>
    <b:Guid>{591A440A-407A-7848-97D1-64293300DCCC}</b:Guid>
    <b:Author>
      <b:Author>
        <b:NameList>
          <b:Person>
            <b:Last>Pressman</b:Last>
            <b:First>Roger</b:First>
            <b:Middle>S.</b:Middle>
          </b:Person>
        </b:NameList>
      </b:Author>
    </b:Author>
    <b:Title>Software Engineering: A Practitioner's Approach</b:Title>
    <b:Year>2009</b:Year>
    <b:RefOrder>17</b:RefOrder>
  </b:Source>
  <b:Source>
    <b:Tag>Iva99</b:Tag>
    <b:SourceType>Book</b:SourceType>
    <b:Guid>{28A8B2CC-320B-8B40-B85D-6E65ABA159C6}</b:Guid>
    <b:Title>The Unified Software Development Process</b:Title>
    <b:Publisher>Addison-Wesley Professional</b:Publisher>
    <b:Year>1999</b:Year>
    <b:Author>
      <b:Author>
        <b:NameList>
          <b:Person>
            <b:Last>Jacobson</b:Last>
            <b:First>Ivar</b:First>
          </b:Person>
        </b:NameList>
      </b:Author>
    </b:Author>
    <b:RefOrder>18</b:RefOrder>
  </b:Source>
  <b:Source>
    <b:Tag>Gar03</b:Tag>
    <b:SourceType>Book</b:SourceType>
    <b:Guid>{E3865174-B8BF-2E46-B58F-06763C72C022}</b:Guid>
    <b:Title>Agile RUP for non-object-oriented projects</b:Title>
    <b:Year>2003</b:Year>
    <b:Author>
      <b:Author>
        <b:NameList>
          <b:Person>
            <b:Last>Evans</b:Last>
            <b:First>Gary</b:First>
          </b:Person>
        </b:NameList>
      </b:Author>
    </b:Author>
    <b:RefOrder>19</b:RefOrder>
  </b:Source>
  <b:Source>
    <b:Tag>Ken96</b:Tag>
    <b:SourceType>Book</b:SourceType>
    <b:Guid>{817E46EC-F435-284A-9E33-288F682A3F2D}</b:Guid>
    <b:Author>
      <b:Author>
        <b:NameList>
          <b:Person>
            <b:Last>Beck</b:Last>
            <b:First>Kent</b:First>
          </b:Person>
        </b:NameList>
      </b:Author>
    </b:Author>
    <b:Title>Smalltalk Best Practice Patterns</b:Title>
    <b:Publisher>Prentice Hall</b:Publisher>
    <b:Year>1996</b:Year>
    <b:RefOrder>20</b:RefOrder>
  </b:Source>
  <b:Source>
    <b:Tag>Ken99</b:Tag>
    <b:SourceType>Book</b:SourceType>
    <b:Guid>{8DCB1525-1316-6A48-9B0A-008358A0D6EB}</b:Guid>
    <b:Author>
      <b:Author>
        <b:NameList>
          <b:Person>
            <b:Last>Beck</b:Last>
            <b:First>Kent</b:First>
          </b:Person>
        </b:NameList>
      </b:Author>
    </b:Author>
    <b:Title>Extreme Programming Explained: Embrace Change</b:Title>
    <b:Publisher>Addison-Wesley Professional</b:Publisher>
    <b:Year>1999</b:Year>
    <b:RefOrder>21</b:RefOrder>
  </b:Source>
  <b:Source>
    <b:Tag>Tai88</b:Tag>
    <b:SourceType>Book</b:SourceType>
    <b:Guid>{8938A177-8B2B-104A-A879-A6114A8AAED3}</b:Guid>
    <b:Author>
      <b:Author>
        <b:NameList>
          <b:Person>
            <b:Last>Ohno</b:Last>
            <b:First>Taiichi</b:First>
          </b:Person>
        </b:NameList>
      </b:Author>
    </b:Author>
    <b:Title>Toyota Production System: Beyond Large-Scale Production</b:Title>
    <b:Publisher>Productivity Press</b:Publisher>
    <b:Year>1988</b:Year>
    <b:RefOrder>22</b:RefOrder>
  </b:Source>
  <b:Source>
    <b:Tag>Mar03</b:Tag>
    <b:SourceType>Book</b:SourceType>
    <b:Guid>{FA2997AF-5D07-9945-84DD-78D684A8BC7E}</b:Guid>
    <b:Author>
      <b:Author>
        <b:NameList>
          <b:Person>
            <b:Last>Poppendieck</b:Last>
            <b:First>Mary</b:First>
          </b:Person>
        </b:NameList>
      </b:Author>
    </b:Author>
    <b:Title>Lean Software Development: An Agile Toolkit</b:Title>
    <b:Publisher>Addison-Wesley Professional</b:Publisher>
    <b:Year>2003</b:Year>
    <b:RefOrder>23</b:RefOrder>
  </b:Source>
  <b:Source>
    <b:Tag>Ste09</b:Tag>
    <b:SourceType>Book</b:SourceType>
    <b:Guid>{953C90ED-AFFD-C34B-800E-359864C892C0}</b:Guid>
    <b:Author>
      <b:Author>
        <b:NameList>
          <b:Person>
            <b:Last>Freeman</b:Last>
            <b:First>Steve</b:First>
          </b:Person>
        </b:NameList>
      </b:Author>
    </b:Author>
    <b:Title>Growing Object-Oriented Software, Guided by Tests</b:Title>
    <b:Publisher>Addison-Wesley Professional</b:Publisher>
    <b:Year>2009</b:Year>
    <b:RefOrder>24</b:RefOrder>
  </b:Source>
  <b:Source>
    <b:Tag>And03</b:Tag>
    <b:SourceType>Book</b:SourceType>
    <b:Guid>{6BB78DA3-9DB1-5C4D-B544-8E49E09F1F8B}</b:Guid>
    <b:Author>
      <b:Author>
        <b:NameList>
          <b:Person>
            <b:Last>Hunt</b:Last>
            <b:First>Andy</b:First>
          </b:Person>
        </b:NameList>
      </b:Author>
    </b:Author>
    <b:Title>Pragmatic Unit Testing in Java with JUnit</b:Title>
    <b:Publisher>The Pragmatic Programmers</b:Publisher>
    <b:Year>2003</b:Year>
    <b:RefOrder>25</b:RefOrder>
  </b:Source>
  <b:Source>
    <b:Tag>SUC11</b:Tag>
    <b:SourceType>InternetSite</b:SourceType>
    <b:Guid>{CBE0C311-C50C-F948-B355-B3A043F9A8A1}</b:Guid>
    <b:Title>sucesu.org</b:Title>
    <b:Year>2011</b:Year>
    <b:Author>
      <b:Author>
        <b:NameList>
          <b:Person>
            <b:Last>SUCESU-RS</b:Last>
          </b:Person>
        </b:NameList>
      </b:Author>
    </b:Author>
    <b:InternetSiteTitle>sucesu.org</b:InternetSiteTitle>
    <b:URL>http://www.rs.sucesu.org.br/noticias/teste_soft</b:URL>
    <b:YearAccessed>2011</b:YearAccessed>
    <b:MonthAccessed>9</b:MonthAccessed>
    <b:DayAccessed>8</b:DayAccessed>
    <b:RefOrder>1</b:RefOrder>
  </b:Source>
</b:Sources>
</file>

<file path=customXml/itemProps1.xml><?xml version="1.0" encoding="utf-8"?>
<ds:datastoreItem xmlns:ds="http://schemas.openxmlformats.org/officeDocument/2006/customXml" ds:itemID="{6060056E-7927-4C4F-B17F-8BD7CA377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1055</TotalTime>
  <Pages>46</Pages>
  <Words>8742</Words>
  <Characters>49830</Characters>
  <Application>Microsoft Macintosh Word</Application>
  <DocSecurity>0</DocSecurity>
  <Lines>415</Lines>
  <Paragraphs>116</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58456</CharactersWithSpaces>
  <SharedDoc>false</SharedDoc>
  <HLinks>
    <vt:vector size="150" baseType="variant">
      <vt:variant>
        <vt:i4>1245235</vt:i4>
      </vt:variant>
      <vt:variant>
        <vt:i4>155</vt:i4>
      </vt:variant>
      <vt:variant>
        <vt:i4>0</vt:i4>
      </vt:variant>
      <vt:variant>
        <vt:i4>5</vt:i4>
      </vt:variant>
      <vt:variant>
        <vt:lpwstr/>
      </vt:variant>
      <vt:variant>
        <vt:lpwstr>_Toc238012855</vt:lpwstr>
      </vt:variant>
      <vt:variant>
        <vt:i4>1245235</vt:i4>
      </vt:variant>
      <vt:variant>
        <vt:i4>149</vt:i4>
      </vt:variant>
      <vt:variant>
        <vt:i4>0</vt:i4>
      </vt:variant>
      <vt:variant>
        <vt:i4>5</vt:i4>
      </vt:variant>
      <vt:variant>
        <vt:lpwstr/>
      </vt:variant>
      <vt:variant>
        <vt:lpwstr>_Toc238012854</vt:lpwstr>
      </vt:variant>
      <vt:variant>
        <vt:i4>1179699</vt:i4>
      </vt:variant>
      <vt:variant>
        <vt:i4>140</vt:i4>
      </vt:variant>
      <vt:variant>
        <vt:i4>0</vt:i4>
      </vt:variant>
      <vt:variant>
        <vt:i4>5</vt:i4>
      </vt:variant>
      <vt:variant>
        <vt:lpwstr/>
      </vt:variant>
      <vt:variant>
        <vt:lpwstr>_Toc238012849</vt:lpwstr>
      </vt:variant>
      <vt:variant>
        <vt:i4>1179699</vt:i4>
      </vt:variant>
      <vt:variant>
        <vt:i4>134</vt:i4>
      </vt:variant>
      <vt:variant>
        <vt:i4>0</vt:i4>
      </vt:variant>
      <vt:variant>
        <vt:i4>5</vt:i4>
      </vt:variant>
      <vt:variant>
        <vt:lpwstr/>
      </vt:variant>
      <vt:variant>
        <vt:lpwstr>_Toc238012848</vt:lpwstr>
      </vt:variant>
      <vt:variant>
        <vt:i4>1179699</vt:i4>
      </vt:variant>
      <vt:variant>
        <vt:i4>128</vt:i4>
      </vt:variant>
      <vt:variant>
        <vt:i4>0</vt:i4>
      </vt:variant>
      <vt:variant>
        <vt:i4>5</vt:i4>
      </vt:variant>
      <vt:variant>
        <vt:lpwstr/>
      </vt:variant>
      <vt:variant>
        <vt:lpwstr>_Toc238012847</vt:lpwstr>
      </vt:variant>
      <vt:variant>
        <vt:i4>1179699</vt:i4>
      </vt:variant>
      <vt:variant>
        <vt:i4>122</vt:i4>
      </vt:variant>
      <vt:variant>
        <vt:i4>0</vt:i4>
      </vt:variant>
      <vt:variant>
        <vt:i4>5</vt:i4>
      </vt:variant>
      <vt:variant>
        <vt:lpwstr/>
      </vt:variant>
      <vt:variant>
        <vt:lpwstr>_Toc238012846</vt:lpwstr>
      </vt:variant>
      <vt:variant>
        <vt:i4>1179699</vt:i4>
      </vt:variant>
      <vt:variant>
        <vt:i4>113</vt:i4>
      </vt:variant>
      <vt:variant>
        <vt:i4>0</vt:i4>
      </vt:variant>
      <vt:variant>
        <vt:i4>5</vt:i4>
      </vt:variant>
      <vt:variant>
        <vt:lpwstr/>
      </vt:variant>
      <vt:variant>
        <vt:lpwstr>_Toc238012845</vt:lpwstr>
      </vt:variant>
      <vt:variant>
        <vt:i4>1179699</vt:i4>
      </vt:variant>
      <vt:variant>
        <vt:i4>107</vt:i4>
      </vt:variant>
      <vt:variant>
        <vt:i4>0</vt:i4>
      </vt:variant>
      <vt:variant>
        <vt:i4>5</vt:i4>
      </vt:variant>
      <vt:variant>
        <vt:lpwstr/>
      </vt:variant>
      <vt:variant>
        <vt:lpwstr>_Toc238012844</vt:lpwstr>
      </vt:variant>
      <vt:variant>
        <vt:i4>1179699</vt:i4>
      </vt:variant>
      <vt:variant>
        <vt:i4>101</vt:i4>
      </vt:variant>
      <vt:variant>
        <vt:i4>0</vt:i4>
      </vt:variant>
      <vt:variant>
        <vt:i4>5</vt:i4>
      </vt:variant>
      <vt:variant>
        <vt:lpwstr/>
      </vt:variant>
      <vt:variant>
        <vt:lpwstr>_Toc238012843</vt:lpwstr>
      </vt:variant>
      <vt:variant>
        <vt:i4>1179699</vt:i4>
      </vt:variant>
      <vt:variant>
        <vt:i4>95</vt:i4>
      </vt:variant>
      <vt:variant>
        <vt:i4>0</vt:i4>
      </vt:variant>
      <vt:variant>
        <vt:i4>5</vt:i4>
      </vt:variant>
      <vt:variant>
        <vt:lpwstr/>
      </vt:variant>
      <vt:variant>
        <vt:lpwstr>_Toc238012842</vt:lpwstr>
      </vt:variant>
      <vt:variant>
        <vt:i4>1179699</vt:i4>
      </vt:variant>
      <vt:variant>
        <vt:i4>89</vt:i4>
      </vt:variant>
      <vt:variant>
        <vt:i4>0</vt:i4>
      </vt:variant>
      <vt:variant>
        <vt:i4>5</vt:i4>
      </vt:variant>
      <vt:variant>
        <vt:lpwstr/>
      </vt:variant>
      <vt:variant>
        <vt:lpwstr>_Toc238012841</vt:lpwstr>
      </vt:variant>
      <vt:variant>
        <vt:i4>1179699</vt:i4>
      </vt:variant>
      <vt:variant>
        <vt:i4>83</vt:i4>
      </vt:variant>
      <vt:variant>
        <vt:i4>0</vt:i4>
      </vt:variant>
      <vt:variant>
        <vt:i4>5</vt:i4>
      </vt:variant>
      <vt:variant>
        <vt:lpwstr/>
      </vt:variant>
      <vt:variant>
        <vt:lpwstr>_Toc238012840</vt:lpwstr>
      </vt:variant>
      <vt:variant>
        <vt:i4>1376307</vt:i4>
      </vt:variant>
      <vt:variant>
        <vt:i4>77</vt:i4>
      </vt:variant>
      <vt:variant>
        <vt:i4>0</vt:i4>
      </vt:variant>
      <vt:variant>
        <vt:i4>5</vt:i4>
      </vt:variant>
      <vt:variant>
        <vt:lpwstr/>
      </vt:variant>
      <vt:variant>
        <vt:lpwstr>_Toc238012839</vt:lpwstr>
      </vt:variant>
      <vt:variant>
        <vt:i4>1376307</vt:i4>
      </vt:variant>
      <vt:variant>
        <vt:i4>71</vt:i4>
      </vt:variant>
      <vt:variant>
        <vt:i4>0</vt:i4>
      </vt:variant>
      <vt:variant>
        <vt:i4>5</vt:i4>
      </vt:variant>
      <vt:variant>
        <vt:lpwstr/>
      </vt:variant>
      <vt:variant>
        <vt:lpwstr>_Toc238012838</vt:lpwstr>
      </vt:variant>
      <vt:variant>
        <vt:i4>1376307</vt:i4>
      </vt:variant>
      <vt:variant>
        <vt:i4>65</vt:i4>
      </vt:variant>
      <vt:variant>
        <vt:i4>0</vt:i4>
      </vt:variant>
      <vt:variant>
        <vt:i4>5</vt:i4>
      </vt:variant>
      <vt:variant>
        <vt:lpwstr/>
      </vt:variant>
      <vt:variant>
        <vt:lpwstr>_Toc238012837</vt:lpwstr>
      </vt:variant>
      <vt:variant>
        <vt:i4>1376307</vt:i4>
      </vt:variant>
      <vt:variant>
        <vt:i4>59</vt:i4>
      </vt:variant>
      <vt:variant>
        <vt:i4>0</vt:i4>
      </vt:variant>
      <vt:variant>
        <vt:i4>5</vt:i4>
      </vt:variant>
      <vt:variant>
        <vt:lpwstr/>
      </vt:variant>
      <vt:variant>
        <vt:lpwstr>_Toc238012836</vt:lpwstr>
      </vt:variant>
      <vt:variant>
        <vt:i4>1376307</vt:i4>
      </vt:variant>
      <vt:variant>
        <vt:i4>53</vt:i4>
      </vt:variant>
      <vt:variant>
        <vt:i4>0</vt:i4>
      </vt:variant>
      <vt:variant>
        <vt:i4>5</vt:i4>
      </vt:variant>
      <vt:variant>
        <vt:lpwstr/>
      </vt:variant>
      <vt:variant>
        <vt:lpwstr>_Toc238012835</vt:lpwstr>
      </vt:variant>
      <vt:variant>
        <vt:i4>1376307</vt:i4>
      </vt:variant>
      <vt:variant>
        <vt:i4>47</vt:i4>
      </vt:variant>
      <vt:variant>
        <vt:i4>0</vt:i4>
      </vt:variant>
      <vt:variant>
        <vt:i4>5</vt:i4>
      </vt:variant>
      <vt:variant>
        <vt:lpwstr/>
      </vt:variant>
      <vt:variant>
        <vt:lpwstr>_Toc238012834</vt:lpwstr>
      </vt:variant>
      <vt:variant>
        <vt:i4>1376307</vt:i4>
      </vt:variant>
      <vt:variant>
        <vt:i4>41</vt:i4>
      </vt:variant>
      <vt:variant>
        <vt:i4>0</vt:i4>
      </vt:variant>
      <vt:variant>
        <vt:i4>5</vt:i4>
      </vt:variant>
      <vt:variant>
        <vt:lpwstr/>
      </vt:variant>
      <vt:variant>
        <vt:lpwstr>_Toc238012833</vt:lpwstr>
      </vt:variant>
      <vt:variant>
        <vt:i4>1376307</vt:i4>
      </vt:variant>
      <vt:variant>
        <vt:i4>35</vt:i4>
      </vt:variant>
      <vt:variant>
        <vt:i4>0</vt:i4>
      </vt:variant>
      <vt:variant>
        <vt:i4>5</vt:i4>
      </vt:variant>
      <vt:variant>
        <vt:lpwstr/>
      </vt:variant>
      <vt:variant>
        <vt:lpwstr>_Toc238012832</vt:lpwstr>
      </vt:variant>
      <vt:variant>
        <vt:i4>1376307</vt:i4>
      </vt:variant>
      <vt:variant>
        <vt:i4>29</vt:i4>
      </vt:variant>
      <vt:variant>
        <vt:i4>0</vt:i4>
      </vt:variant>
      <vt:variant>
        <vt:i4>5</vt:i4>
      </vt:variant>
      <vt:variant>
        <vt:lpwstr/>
      </vt:variant>
      <vt:variant>
        <vt:lpwstr>_Toc238012831</vt:lpwstr>
      </vt:variant>
      <vt:variant>
        <vt:i4>1376307</vt:i4>
      </vt:variant>
      <vt:variant>
        <vt:i4>23</vt:i4>
      </vt:variant>
      <vt:variant>
        <vt:i4>0</vt:i4>
      </vt:variant>
      <vt:variant>
        <vt:i4>5</vt:i4>
      </vt:variant>
      <vt:variant>
        <vt:lpwstr/>
      </vt:variant>
      <vt:variant>
        <vt:lpwstr>_Toc238012830</vt:lpwstr>
      </vt:variant>
      <vt:variant>
        <vt:i4>1310771</vt:i4>
      </vt:variant>
      <vt:variant>
        <vt:i4>17</vt:i4>
      </vt:variant>
      <vt:variant>
        <vt:i4>0</vt:i4>
      </vt:variant>
      <vt:variant>
        <vt:i4>5</vt:i4>
      </vt:variant>
      <vt:variant>
        <vt:lpwstr/>
      </vt:variant>
      <vt:variant>
        <vt:lpwstr>_Toc238012829</vt:lpwstr>
      </vt:variant>
      <vt:variant>
        <vt:i4>1310771</vt:i4>
      </vt:variant>
      <vt:variant>
        <vt:i4>11</vt:i4>
      </vt:variant>
      <vt:variant>
        <vt:i4>0</vt:i4>
      </vt:variant>
      <vt:variant>
        <vt:i4>5</vt:i4>
      </vt:variant>
      <vt:variant>
        <vt:lpwstr/>
      </vt:variant>
      <vt:variant>
        <vt:lpwstr>_Toc238012828</vt:lpwstr>
      </vt:variant>
      <vt:variant>
        <vt:i4>1310771</vt:i4>
      </vt:variant>
      <vt:variant>
        <vt:i4>5</vt:i4>
      </vt:variant>
      <vt:variant>
        <vt:i4>0</vt:i4>
      </vt:variant>
      <vt:variant>
        <vt:i4>5</vt:i4>
      </vt:variant>
      <vt:variant>
        <vt:lpwstr/>
      </vt:variant>
      <vt:variant>
        <vt:lpwstr>_Toc238012827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JP</dc:creator>
  <cp:keywords/>
  <cp:lastModifiedBy>João Paulo Gomes dos Santos</cp:lastModifiedBy>
  <cp:revision>658</cp:revision>
  <cp:lastPrinted>2011-08-13T22:54:00Z</cp:lastPrinted>
  <dcterms:created xsi:type="dcterms:W3CDTF">2011-05-28T18:35:00Z</dcterms:created>
  <dcterms:modified xsi:type="dcterms:W3CDTF">2011-09-27T00:17:00Z</dcterms:modified>
</cp:coreProperties>
</file>