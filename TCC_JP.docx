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5E5284" w:rsidP="00DE705D">
      <w:pPr>
        <w:pStyle w:val="EstiloTrabalhoCentralizado"/>
      </w:pPr>
      <w:r>
        <w:pict>
          <v:shape id="_x0000_i1026" type="#_x0000_t75" alt="" style="width:51.75pt;height:56.25pt">
            <v:imagedata r:id="rId8" r:href="rId9"/>
          </v:shape>
        </w:pict>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E10DE3" w:rsidP="0094116B">
      <w:pPr>
        <w:pStyle w:val="EstiloTrabalhoCentralizado1"/>
      </w:pPr>
      <w:r>
        <w:t>PROPOSTA DE SISTEMA DE CATÁLOGO</w:t>
      </w:r>
      <w:r w:rsidR="00825BDB">
        <w:t xml:space="preserve"> DIGITAL UTILIZANDO METODOLOGIA BASEADA</w:t>
      </w:r>
      <w:r>
        <w:t xml:space="preserve"> EM TESTES</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003E526C">
        <w:t xml:space="preserve"> João Paulo Gomes dos Santos</w:t>
      </w:r>
      <w:r w:rsidRPr="00113FF7">
        <w:t xml:space="preserve"> </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96150F">
        <w:t>Engenharia da Computação</w:t>
      </w:r>
      <w:r w:rsidRPr="00113FF7">
        <w:t>, orientad</w:t>
      </w:r>
      <w:r w:rsidR="00011BF8">
        <w:t>o</w:t>
      </w:r>
      <w:r w:rsidRPr="00113FF7">
        <w:t xml:space="preserve"> </w:t>
      </w:r>
      <w:proofErr w:type="gramStart"/>
      <w:r w:rsidRPr="00113FF7">
        <w:t>pelo(</w:t>
      </w:r>
      <w:proofErr w:type="gramEnd"/>
      <w:r w:rsidRPr="00113FF7">
        <w:t xml:space="preserve">a) </w:t>
      </w:r>
      <w:proofErr w:type="spellStart"/>
      <w:r w:rsidRPr="00113FF7">
        <w:t>Dr</w:t>
      </w:r>
      <w:proofErr w:type="spellEnd"/>
      <w:r w:rsidRPr="00113FF7">
        <w:t>(a).</w:t>
      </w:r>
      <w:r w:rsidR="006337AB">
        <w:t xml:space="preserve">ou </w:t>
      </w:r>
      <w:proofErr w:type="spellStart"/>
      <w:r w:rsidR="006337AB">
        <w:t>M</w:t>
      </w:r>
      <w:r w:rsidR="0012185F">
        <w:t>.C</w:t>
      </w:r>
      <w:r w:rsidR="00985482">
        <w:t>.</w:t>
      </w:r>
      <w:proofErr w:type="spellEnd"/>
      <w:r w:rsidR="006337AB">
        <w:t xml:space="preserve"> </w:t>
      </w:r>
      <w:proofErr w:type="spellStart"/>
      <w:r w:rsidR="0096150F">
        <w:t>Edizon</w:t>
      </w:r>
      <w:proofErr w:type="spellEnd"/>
      <w:r w:rsidR="0096150F">
        <w:t xml:space="preserve"> </w:t>
      </w:r>
      <w:proofErr w:type="spellStart"/>
      <w:r w:rsidR="0096150F">
        <w:t>Basseto</w:t>
      </w:r>
      <w:proofErr w:type="spellEnd"/>
      <w:r w:rsidR="0096150F">
        <w:t xml:space="preserve"> Júnior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7501E9"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210BB9" w:rsidP="0094116B">
      <w:pPr>
        <w:pStyle w:val="EstiloTrabalhoCentralizado1"/>
      </w:pPr>
      <w:r>
        <w:t>PROPOSTA DE SISTEMA DE CATÁLOGO DIGITAL UTILIZANDO METODOLOGIA BASEADA EM TESTES</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7140C0">
        <w:t xml:space="preserve">        João Paulo Gomes dos Santos</w:t>
      </w:r>
      <w:r w:rsidRPr="00113FF7">
        <w:t xml:space="preserve"> </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707FC5" w:rsidP="00F73F90">
      <w:pPr>
        <w:ind w:firstLine="0"/>
      </w:pPr>
      <w:r>
        <w:tab/>
      </w:r>
      <w:r w:rsidR="00F73F90">
        <w:tab/>
      </w:r>
      <w:r w:rsidR="00F73F90">
        <w:tab/>
        <w:t xml:space="preserve">                 </w:t>
      </w:r>
      <w:r>
        <w:t xml:space="preserve">                                                </w:t>
      </w:r>
      <w:r w:rsidR="00F73F90">
        <w:t xml:space="preserve">                          __________</w:t>
      </w:r>
      <w:r w:rsidR="00F73F90">
        <w:tab/>
      </w:r>
      <w:r w:rsidR="00F73F90">
        <w:tab/>
      </w:r>
      <w:r w:rsidR="00F73F90">
        <w:tab/>
      </w:r>
      <w:r w:rsidR="00F73F90">
        <w:tab/>
      </w:r>
      <w:r w:rsidR="00F73F90">
        <w:tab/>
        <w:t>___________________</w:t>
      </w:r>
    </w:p>
    <w:p w:rsidR="00F73F90" w:rsidRDefault="00F73F90" w:rsidP="00707FC5">
      <w:pPr>
        <w:ind w:left="1" w:firstLine="1"/>
      </w:pPr>
      <w:r>
        <w:t xml:space="preserve">                                     </w:t>
      </w:r>
      <w:r w:rsidR="00707FC5">
        <w:t xml:space="preserve">           </w:t>
      </w:r>
      <w:r w:rsidR="00707FC5">
        <w:tab/>
      </w:r>
      <w:r w:rsidR="00707FC5">
        <w:tab/>
        <w:t xml:space="preserve">                                                      </w:t>
      </w:r>
      <w:proofErr w:type="spellStart"/>
      <w:r w:rsidR="00707FC5">
        <w:t>Edizon</w:t>
      </w:r>
      <w:proofErr w:type="spellEnd"/>
      <w:r w:rsidR="00707FC5">
        <w:t xml:space="preserve"> </w:t>
      </w:r>
      <w:proofErr w:type="spellStart"/>
      <w:r w:rsidR="00707FC5">
        <w:t>Basseto</w:t>
      </w:r>
      <w:proofErr w:type="spellEnd"/>
      <w:r w:rsidR="00707FC5">
        <w:t xml:space="preserve"> Júnior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707FC5" w:rsidP="00245BA5">
      <w:pPr>
        <w:ind w:firstLine="0"/>
        <w:jc w:val="center"/>
      </w:pPr>
      <w:r>
        <w:t>2011</w:t>
      </w:r>
    </w:p>
    <w:p w:rsidR="002B5A11" w:rsidRPr="00113FF7" w:rsidRDefault="002B5A11" w:rsidP="00EF27D3">
      <w:pPr>
        <w:outlineLvl w:val="0"/>
        <w:sectPr w:rsidR="002B5A11" w:rsidRPr="00113FF7" w:rsidSect="00113FF7">
          <w:footerReference w:type="even" r:id="rId10"/>
          <w:footerReference w:type="default" r:id="rId11"/>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E705D" w:rsidRDefault="005E5284">
      <w:pPr>
        <w:pStyle w:val="Sumrio1"/>
        <w:rPr>
          <w:rFonts w:ascii="Calibri" w:hAnsi="Calibri" w:cs="Times New Roman"/>
          <w:b w:val="0"/>
          <w:sz w:val="22"/>
          <w:szCs w:val="22"/>
        </w:rPr>
      </w:pPr>
      <w:r w:rsidRPr="005E5284">
        <w:rPr>
          <w:b w:val="0"/>
        </w:rPr>
        <w:fldChar w:fldCharType="begin"/>
      </w:r>
      <w:r w:rsidR="00DE705D">
        <w:rPr>
          <w:b w:val="0"/>
        </w:rPr>
        <w:instrText xml:space="preserve"> TOC \h \z \t "Título 1;1;Título 2;2;Título 3;2;Título 4;2;Título 5;2;APENDICE;1;REFERÊNCIA;1;PRE-TEXTO1;1;ANEXO;1;GLOSSÁRIO;1" </w:instrText>
      </w:r>
      <w:r w:rsidRPr="005E5284">
        <w:rPr>
          <w:b w:val="0"/>
        </w:rPr>
        <w:fldChar w:fldCharType="separate"/>
      </w:r>
      <w:hyperlink w:anchor="_Toc238012827" w:history="1">
        <w:r w:rsidR="00DE705D" w:rsidRPr="00A90418">
          <w:rPr>
            <w:rStyle w:val="Hyperlink"/>
          </w:rPr>
          <w:t>LISTA DE FIGURAS</w:t>
        </w:r>
        <w:r w:rsidR="00DE705D">
          <w:rPr>
            <w:webHidden/>
          </w:rPr>
          <w:tab/>
        </w:r>
        <w:r>
          <w:rPr>
            <w:webHidden/>
          </w:rPr>
          <w:fldChar w:fldCharType="begin"/>
        </w:r>
        <w:r w:rsidR="00DE705D">
          <w:rPr>
            <w:webHidden/>
          </w:rPr>
          <w:instrText xml:space="preserve"> PAGEREF _Toc238012827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28" w:history="1">
        <w:r w:rsidR="00DE705D" w:rsidRPr="00A90418">
          <w:rPr>
            <w:rStyle w:val="Hyperlink"/>
          </w:rPr>
          <w:t>LISTA DE TABELAS</w:t>
        </w:r>
        <w:r w:rsidR="00DE705D">
          <w:rPr>
            <w:webHidden/>
          </w:rPr>
          <w:tab/>
        </w:r>
        <w:r>
          <w:rPr>
            <w:webHidden/>
          </w:rPr>
          <w:fldChar w:fldCharType="begin"/>
        </w:r>
        <w:r w:rsidR="00DE705D">
          <w:rPr>
            <w:webHidden/>
          </w:rPr>
          <w:instrText xml:space="preserve"> PAGEREF _Toc238012828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29" w:history="1">
        <w:r w:rsidR="00DE705D" w:rsidRPr="00A90418">
          <w:rPr>
            <w:rStyle w:val="Hyperlink"/>
          </w:rPr>
          <w:t>LISTA DE SÍMBOLOS</w:t>
        </w:r>
        <w:r w:rsidR="00DE705D">
          <w:rPr>
            <w:webHidden/>
          </w:rPr>
          <w:tab/>
        </w:r>
        <w:r>
          <w:rPr>
            <w:webHidden/>
          </w:rPr>
          <w:fldChar w:fldCharType="begin"/>
        </w:r>
        <w:r w:rsidR="00DE705D">
          <w:rPr>
            <w:webHidden/>
          </w:rPr>
          <w:instrText xml:space="preserve"> PAGEREF _Toc238012829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30" w:history="1">
        <w:r w:rsidR="00DE705D" w:rsidRPr="00A90418">
          <w:rPr>
            <w:rStyle w:val="Hyperlink"/>
          </w:rPr>
          <w:t>1</w:t>
        </w:r>
        <w:r w:rsidR="00DE705D">
          <w:rPr>
            <w:rFonts w:ascii="Calibri" w:hAnsi="Calibri" w:cs="Times New Roman"/>
            <w:b w:val="0"/>
            <w:sz w:val="22"/>
            <w:szCs w:val="22"/>
          </w:rPr>
          <w:tab/>
        </w:r>
        <w:r w:rsidR="00DE705D" w:rsidRPr="00A90418">
          <w:rPr>
            <w:rStyle w:val="Hyperlink"/>
          </w:rPr>
          <w:t>INTRODUÇÃO (estilo Título 1)</w:t>
        </w:r>
        <w:r w:rsidR="00DE705D">
          <w:rPr>
            <w:webHidden/>
          </w:rPr>
          <w:tab/>
        </w:r>
        <w:r>
          <w:rPr>
            <w:webHidden/>
          </w:rPr>
          <w:fldChar w:fldCharType="begin"/>
        </w:r>
        <w:r w:rsidR="00DE705D">
          <w:rPr>
            <w:webHidden/>
          </w:rPr>
          <w:instrText xml:space="preserve"> PAGEREF _Toc238012830 \h </w:instrText>
        </w:r>
        <w:r>
          <w:rPr>
            <w:webHidden/>
          </w:rPr>
        </w:r>
        <w:r>
          <w:rPr>
            <w:webHidden/>
          </w:rPr>
          <w:fldChar w:fldCharType="separate"/>
        </w:r>
        <w:r w:rsidR="00E10DE3">
          <w:rPr>
            <w:webHidden/>
          </w:rPr>
          <w:t>3</w:t>
        </w:r>
        <w:r>
          <w:rPr>
            <w:webHidden/>
          </w:rPr>
          <w:fldChar w:fldCharType="end"/>
        </w:r>
      </w:hyperlink>
    </w:p>
    <w:p w:rsidR="00DE705D" w:rsidRDefault="005E5284">
      <w:pPr>
        <w:pStyle w:val="Sumrio2"/>
        <w:rPr>
          <w:rFonts w:ascii="Calibri" w:hAnsi="Calibri" w:cs="Times New Roman"/>
          <w:sz w:val="22"/>
          <w:szCs w:val="22"/>
        </w:rPr>
      </w:pPr>
      <w:hyperlink w:anchor="_Toc238012831" w:history="1">
        <w:r w:rsidR="00DE705D" w:rsidRPr="00A90418">
          <w:rPr>
            <w:rStyle w:val="Hyperlink"/>
          </w:rPr>
          <w:t>1.1</w:t>
        </w:r>
        <w:r w:rsidR="00DE705D">
          <w:rPr>
            <w:rFonts w:ascii="Calibri" w:hAnsi="Calibri" w:cs="Times New Roman"/>
            <w:sz w:val="22"/>
            <w:szCs w:val="22"/>
          </w:rPr>
          <w:tab/>
        </w:r>
        <w:r w:rsidR="00DE705D" w:rsidRPr="00A90418">
          <w:rPr>
            <w:rStyle w:val="Hyperlink"/>
          </w:rPr>
          <w:t>OBJETIVO DO TRABALHO (estilo Título 2)</w:t>
        </w:r>
        <w:r w:rsidR="00DE705D">
          <w:rPr>
            <w:webHidden/>
          </w:rPr>
          <w:tab/>
        </w:r>
        <w:r>
          <w:rPr>
            <w:webHidden/>
          </w:rPr>
          <w:fldChar w:fldCharType="begin"/>
        </w:r>
        <w:r w:rsidR="00DE705D">
          <w:rPr>
            <w:webHidden/>
          </w:rPr>
          <w:instrText xml:space="preserve"> PAGEREF _Toc238012831 \h </w:instrText>
        </w:r>
        <w:r>
          <w:rPr>
            <w:webHidden/>
          </w:rPr>
        </w:r>
        <w:r>
          <w:rPr>
            <w:webHidden/>
          </w:rPr>
          <w:fldChar w:fldCharType="separate"/>
        </w:r>
        <w:r w:rsidR="00E10DE3">
          <w:rPr>
            <w:webHidden/>
          </w:rPr>
          <w:t>3</w:t>
        </w:r>
        <w:r>
          <w:rPr>
            <w:webHidden/>
          </w:rPr>
          <w:fldChar w:fldCharType="end"/>
        </w:r>
      </w:hyperlink>
    </w:p>
    <w:p w:rsidR="00DE705D" w:rsidRDefault="005E5284">
      <w:pPr>
        <w:pStyle w:val="Sumrio2"/>
        <w:rPr>
          <w:rFonts w:ascii="Calibri" w:hAnsi="Calibri" w:cs="Times New Roman"/>
          <w:sz w:val="22"/>
          <w:szCs w:val="22"/>
        </w:rPr>
      </w:pPr>
      <w:hyperlink w:anchor="_Toc238012832" w:history="1">
        <w:r w:rsidR="00DE705D" w:rsidRPr="00A90418">
          <w:rPr>
            <w:rStyle w:val="Hyperlink"/>
          </w:rPr>
          <w:t>1.2</w:t>
        </w:r>
        <w:r w:rsidR="00DE705D">
          <w:rPr>
            <w:rFonts w:ascii="Calibri" w:hAnsi="Calibri" w:cs="Times New Roman"/>
            <w:sz w:val="22"/>
            <w:szCs w:val="22"/>
          </w:rPr>
          <w:tab/>
        </w:r>
        <w:r w:rsidR="00DE705D" w:rsidRPr="00A90418">
          <w:rPr>
            <w:rStyle w:val="Hyperlink"/>
          </w:rPr>
          <w:t>JUSTIFICATIVA (estilo Título 2)</w:t>
        </w:r>
        <w:r w:rsidR="00DE705D">
          <w:rPr>
            <w:webHidden/>
          </w:rPr>
          <w:tab/>
        </w:r>
        <w:r>
          <w:rPr>
            <w:webHidden/>
          </w:rPr>
          <w:fldChar w:fldCharType="begin"/>
        </w:r>
        <w:r w:rsidR="00DE705D">
          <w:rPr>
            <w:webHidden/>
          </w:rPr>
          <w:instrText xml:space="preserve"> PAGEREF _Toc238012832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33" w:history="1">
        <w:r w:rsidR="00DE705D" w:rsidRPr="00A90418">
          <w:rPr>
            <w:rStyle w:val="Hyperlink"/>
          </w:rPr>
          <w:t>2</w:t>
        </w:r>
        <w:r w:rsidR="00DE705D">
          <w:rPr>
            <w:rFonts w:ascii="Calibri" w:hAnsi="Calibri" w:cs="Times New Roman"/>
            <w:b w:val="0"/>
            <w:sz w:val="22"/>
            <w:szCs w:val="22"/>
          </w:rPr>
          <w:tab/>
        </w:r>
        <w:r w:rsidR="00DE705D" w:rsidRPr="00A90418">
          <w:rPr>
            <w:rStyle w:val="Hyperlink"/>
          </w:rPr>
          <w:t>FUNDAMENTAÇÃO TEÓRICA (estilo Título 1)</w:t>
        </w:r>
        <w:r w:rsidR="00DE705D">
          <w:rPr>
            <w:webHidden/>
          </w:rPr>
          <w:tab/>
        </w:r>
        <w:r>
          <w:rPr>
            <w:webHidden/>
          </w:rPr>
          <w:fldChar w:fldCharType="begin"/>
        </w:r>
        <w:r w:rsidR="00DE705D">
          <w:rPr>
            <w:webHidden/>
          </w:rPr>
          <w:instrText xml:space="preserve"> PAGEREF _Toc238012833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34" w:history="1">
        <w:r w:rsidR="00DE705D" w:rsidRPr="00A90418">
          <w:rPr>
            <w:rStyle w:val="Hyperlink"/>
          </w:rPr>
          <w:t>3</w:t>
        </w:r>
        <w:r w:rsidR="00DE705D">
          <w:rPr>
            <w:rFonts w:ascii="Calibri" w:hAnsi="Calibri" w:cs="Times New Roman"/>
            <w:b w:val="0"/>
            <w:sz w:val="22"/>
            <w:szCs w:val="22"/>
          </w:rPr>
          <w:tab/>
        </w:r>
        <w:r w:rsidR="00DE705D" w:rsidRPr="00A90418">
          <w:rPr>
            <w:rStyle w:val="Hyperlink"/>
          </w:rPr>
          <w:t>METODOLOGIA (estilo Título 1)</w:t>
        </w:r>
        <w:r w:rsidR="00DE705D">
          <w:rPr>
            <w:webHidden/>
          </w:rPr>
          <w:tab/>
        </w:r>
        <w:r>
          <w:rPr>
            <w:webHidden/>
          </w:rPr>
          <w:fldChar w:fldCharType="begin"/>
        </w:r>
        <w:r w:rsidR="00DE705D">
          <w:rPr>
            <w:webHidden/>
          </w:rPr>
          <w:instrText xml:space="preserve"> PAGEREF _Toc238012834 \h </w:instrText>
        </w:r>
        <w:r>
          <w:rPr>
            <w:webHidden/>
          </w:rPr>
        </w:r>
        <w:r>
          <w:rPr>
            <w:webHidden/>
          </w:rPr>
          <w:fldChar w:fldCharType="separate"/>
        </w:r>
        <w:r w:rsidR="00E10DE3">
          <w:rPr>
            <w:webHidden/>
          </w:rPr>
          <w:t>3</w:t>
        </w:r>
        <w:r>
          <w:rPr>
            <w:webHidden/>
          </w:rPr>
          <w:fldChar w:fldCharType="end"/>
        </w:r>
      </w:hyperlink>
    </w:p>
    <w:p w:rsidR="00DE705D" w:rsidRDefault="005E5284">
      <w:pPr>
        <w:pStyle w:val="Sumrio2"/>
        <w:rPr>
          <w:rFonts w:ascii="Calibri" w:hAnsi="Calibri" w:cs="Times New Roman"/>
          <w:sz w:val="22"/>
          <w:szCs w:val="22"/>
        </w:rPr>
      </w:pPr>
      <w:hyperlink w:anchor="_Toc238012835" w:history="1">
        <w:r w:rsidR="00DE705D" w:rsidRPr="00A90418">
          <w:rPr>
            <w:rStyle w:val="Hyperlink"/>
          </w:rPr>
          <w:t>3.1</w:t>
        </w:r>
        <w:r w:rsidR="00DE705D">
          <w:rPr>
            <w:rFonts w:ascii="Calibri" w:hAnsi="Calibri" w:cs="Times New Roman"/>
            <w:sz w:val="22"/>
            <w:szCs w:val="22"/>
          </w:rPr>
          <w:tab/>
        </w:r>
        <w:r w:rsidR="00DE705D" w:rsidRPr="00A90418">
          <w:rPr>
            <w:rStyle w:val="Hyperlink"/>
          </w:rPr>
          <w:t>INSTRUÇÕES PARA DIGITAÇÃO (estilo Título 2)</w:t>
        </w:r>
        <w:r w:rsidR="00DE705D">
          <w:rPr>
            <w:webHidden/>
          </w:rPr>
          <w:tab/>
        </w:r>
        <w:r>
          <w:rPr>
            <w:webHidden/>
          </w:rPr>
          <w:fldChar w:fldCharType="begin"/>
        </w:r>
        <w:r w:rsidR="00DE705D">
          <w:rPr>
            <w:webHidden/>
          </w:rPr>
          <w:instrText xml:space="preserve"> PAGEREF _Toc238012835 \h </w:instrText>
        </w:r>
        <w:r>
          <w:rPr>
            <w:webHidden/>
          </w:rPr>
        </w:r>
        <w:r>
          <w:rPr>
            <w:webHidden/>
          </w:rPr>
          <w:fldChar w:fldCharType="separate"/>
        </w:r>
        <w:r w:rsidR="00E10DE3">
          <w:rPr>
            <w:webHidden/>
          </w:rPr>
          <w:t>3</w:t>
        </w:r>
        <w:r>
          <w:rPr>
            <w:webHidden/>
          </w:rPr>
          <w:fldChar w:fldCharType="end"/>
        </w:r>
      </w:hyperlink>
    </w:p>
    <w:p w:rsidR="00DE705D" w:rsidRDefault="005E5284">
      <w:pPr>
        <w:pStyle w:val="Sumrio2"/>
        <w:rPr>
          <w:rFonts w:ascii="Calibri" w:hAnsi="Calibri" w:cs="Times New Roman"/>
          <w:sz w:val="22"/>
          <w:szCs w:val="22"/>
        </w:rPr>
      </w:pPr>
      <w:hyperlink w:anchor="_Toc238012836" w:history="1">
        <w:r w:rsidR="00DE705D" w:rsidRPr="00A90418">
          <w:rPr>
            <w:rStyle w:val="Hyperlink"/>
          </w:rPr>
          <w:t>3.1.1</w:t>
        </w:r>
        <w:r w:rsidR="00DE705D">
          <w:rPr>
            <w:rFonts w:ascii="Calibri" w:hAnsi="Calibri" w:cs="Times New Roman"/>
            <w:sz w:val="22"/>
            <w:szCs w:val="22"/>
          </w:rPr>
          <w:tab/>
        </w:r>
        <w:r w:rsidR="00DE705D" w:rsidRPr="00A90418">
          <w:rPr>
            <w:rStyle w:val="Hyperlink"/>
          </w:rPr>
          <w:t>FORMATAÇÃO DA PÁGINA E TEXTO (estilo Título 3)</w:t>
        </w:r>
        <w:r w:rsidR="00DE705D">
          <w:rPr>
            <w:webHidden/>
          </w:rPr>
          <w:tab/>
        </w:r>
        <w:r>
          <w:rPr>
            <w:webHidden/>
          </w:rPr>
          <w:fldChar w:fldCharType="begin"/>
        </w:r>
        <w:r w:rsidR="00DE705D">
          <w:rPr>
            <w:webHidden/>
          </w:rPr>
          <w:instrText xml:space="preserve"> PAGEREF _Toc238012836 \h </w:instrText>
        </w:r>
        <w:r>
          <w:rPr>
            <w:webHidden/>
          </w:rPr>
        </w:r>
        <w:r>
          <w:rPr>
            <w:webHidden/>
          </w:rPr>
          <w:fldChar w:fldCharType="separate"/>
        </w:r>
        <w:r w:rsidR="00E10DE3">
          <w:rPr>
            <w:webHidden/>
          </w:rPr>
          <w:t>3</w:t>
        </w:r>
        <w:r>
          <w:rPr>
            <w:webHidden/>
          </w:rPr>
          <w:fldChar w:fldCharType="end"/>
        </w:r>
      </w:hyperlink>
    </w:p>
    <w:p w:rsidR="00DE705D" w:rsidRDefault="005E5284">
      <w:pPr>
        <w:pStyle w:val="Sumrio2"/>
        <w:rPr>
          <w:rFonts w:ascii="Calibri" w:hAnsi="Calibri" w:cs="Times New Roman"/>
          <w:sz w:val="22"/>
          <w:szCs w:val="22"/>
        </w:rPr>
      </w:pPr>
      <w:hyperlink w:anchor="_Toc238012837" w:history="1">
        <w:r w:rsidR="00DE705D" w:rsidRPr="00A90418">
          <w:rPr>
            <w:rStyle w:val="Hyperlink"/>
          </w:rPr>
          <w:t>3.1.2</w:t>
        </w:r>
        <w:r w:rsidR="00DE705D">
          <w:rPr>
            <w:rFonts w:ascii="Calibri" w:hAnsi="Calibri" w:cs="Times New Roman"/>
            <w:sz w:val="22"/>
            <w:szCs w:val="22"/>
          </w:rPr>
          <w:tab/>
        </w:r>
        <w:r w:rsidR="00DE705D" w:rsidRPr="00A90418">
          <w:rPr>
            <w:rStyle w:val="Hyperlink"/>
          </w:rPr>
          <w:t>FIGURAS E TABELAS (estilo Título 3)</w:t>
        </w:r>
        <w:r w:rsidR="00DE705D">
          <w:rPr>
            <w:webHidden/>
          </w:rPr>
          <w:tab/>
        </w:r>
        <w:r>
          <w:rPr>
            <w:webHidden/>
          </w:rPr>
          <w:fldChar w:fldCharType="begin"/>
        </w:r>
        <w:r w:rsidR="00DE705D">
          <w:rPr>
            <w:webHidden/>
          </w:rPr>
          <w:instrText xml:space="preserve"> PAGEREF _Toc238012837 \h </w:instrText>
        </w:r>
        <w:r>
          <w:rPr>
            <w:webHidden/>
          </w:rPr>
        </w:r>
        <w:r>
          <w:rPr>
            <w:webHidden/>
          </w:rPr>
          <w:fldChar w:fldCharType="separate"/>
        </w:r>
        <w:r w:rsidR="00E10DE3">
          <w:rPr>
            <w:webHidden/>
          </w:rPr>
          <w:t>3</w:t>
        </w:r>
        <w:r>
          <w:rPr>
            <w:webHidden/>
          </w:rPr>
          <w:fldChar w:fldCharType="end"/>
        </w:r>
      </w:hyperlink>
    </w:p>
    <w:p w:rsidR="00DE705D" w:rsidRDefault="005E5284">
      <w:pPr>
        <w:pStyle w:val="Sumrio2"/>
        <w:rPr>
          <w:rFonts w:ascii="Calibri" w:hAnsi="Calibri" w:cs="Times New Roman"/>
          <w:sz w:val="22"/>
          <w:szCs w:val="22"/>
        </w:rPr>
      </w:pPr>
      <w:hyperlink w:anchor="_Toc238012838" w:history="1">
        <w:r w:rsidR="00DE705D" w:rsidRPr="00A90418">
          <w:rPr>
            <w:rStyle w:val="Hyperlink"/>
          </w:rPr>
          <w:t>3.1.3</w:t>
        </w:r>
        <w:r w:rsidR="00DE705D">
          <w:rPr>
            <w:rFonts w:ascii="Calibri" w:hAnsi="Calibri" w:cs="Times New Roman"/>
            <w:sz w:val="22"/>
            <w:szCs w:val="22"/>
          </w:rPr>
          <w:tab/>
        </w:r>
        <w:r w:rsidR="00DE705D" w:rsidRPr="00A90418">
          <w:rPr>
            <w:rStyle w:val="Hyperlink"/>
          </w:rPr>
          <w:t>EQUAÇÕES E UNIDADES (estilo Título 3)</w:t>
        </w:r>
        <w:r w:rsidR="00DE705D">
          <w:rPr>
            <w:webHidden/>
          </w:rPr>
          <w:tab/>
        </w:r>
        <w:r>
          <w:rPr>
            <w:webHidden/>
          </w:rPr>
          <w:fldChar w:fldCharType="begin"/>
        </w:r>
        <w:r w:rsidR="00DE705D">
          <w:rPr>
            <w:webHidden/>
          </w:rPr>
          <w:instrText xml:space="preserve"> PAGEREF _Toc238012838 \h </w:instrText>
        </w:r>
        <w:r>
          <w:rPr>
            <w:webHidden/>
          </w:rPr>
        </w:r>
        <w:r>
          <w:rPr>
            <w:webHidden/>
          </w:rPr>
          <w:fldChar w:fldCharType="separate"/>
        </w:r>
        <w:r w:rsidR="00E10DE3">
          <w:rPr>
            <w:webHidden/>
          </w:rPr>
          <w:t>3</w:t>
        </w:r>
        <w:r>
          <w:rPr>
            <w:webHidden/>
          </w:rPr>
          <w:fldChar w:fldCharType="end"/>
        </w:r>
      </w:hyperlink>
    </w:p>
    <w:p w:rsidR="00DE705D" w:rsidRDefault="005E5284">
      <w:pPr>
        <w:pStyle w:val="Sumrio2"/>
        <w:rPr>
          <w:rFonts w:ascii="Calibri" w:hAnsi="Calibri" w:cs="Times New Roman"/>
          <w:sz w:val="22"/>
          <w:szCs w:val="22"/>
        </w:rPr>
      </w:pPr>
      <w:hyperlink w:anchor="_Toc238012839" w:history="1">
        <w:r w:rsidR="00DE705D" w:rsidRPr="00A90418">
          <w:rPr>
            <w:rStyle w:val="Hyperlink"/>
          </w:rPr>
          <w:t>3.1.4</w:t>
        </w:r>
        <w:r w:rsidR="00DE705D">
          <w:rPr>
            <w:rFonts w:ascii="Calibri" w:hAnsi="Calibri" w:cs="Times New Roman"/>
            <w:sz w:val="22"/>
            <w:szCs w:val="22"/>
          </w:rPr>
          <w:tab/>
        </w:r>
        <w:r w:rsidR="00DE705D" w:rsidRPr="00A90418">
          <w:rPr>
            <w:rStyle w:val="Hyperlink"/>
          </w:rPr>
          <w:t>AS REFERÊNCIAS (estilo Título 3)</w:t>
        </w:r>
        <w:r w:rsidR="00DE705D">
          <w:rPr>
            <w:webHidden/>
          </w:rPr>
          <w:tab/>
        </w:r>
        <w:r>
          <w:rPr>
            <w:webHidden/>
          </w:rPr>
          <w:fldChar w:fldCharType="begin"/>
        </w:r>
        <w:r w:rsidR="00DE705D">
          <w:rPr>
            <w:webHidden/>
          </w:rPr>
          <w:instrText xml:space="preserve"> PAGEREF _Toc238012839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0" w:history="1">
        <w:r w:rsidR="00DE705D" w:rsidRPr="00A90418">
          <w:rPr>
            <w:rStyle w:val="Hyperlink"/>
          </w:rPr>
          <w:t>4</w:t>
        </w:r>
        <w:r w:rsidR="00DE705D">
          <w:rPr>
            <w:rFonts w:ascii="Calibri" w:hAnsi="Calibri" w:cs="Times New Roman"/>
            <w:b w:val="0"/>
            <w:sz w:val="22"/>
            <w:szCs w:val="22"/>
          </w:rPr>
          <w:tab/>
        </w:r>
        <w:r w:rsidR="00DE705D" w:rsidRPr="00A90418">
          <w:rPr>
            <w:rStyle w:val="Hyperlink"/>
          </w:rPr>
          <w:t>RESULTADOS (estilo Título 1)</w:t>
        </w:r>
        <w:r w:rsidR="00DE705D">
          <w:rPr>
            <w:webHidden/>
          </w:rPr>
          <w:tab/>
        </w:r>
        <w:r>
          <w:rPr>
            <w:webHidden/>
          </w:rPr>
          <w:fldChar w:fldCharType="begin"/>
        </w:r>
        <w:r w:rsidR="00DE705D">
          <w:rPr>
            <w:webHidden/>
          </w:rPr>
          <w:instrText xml:space="preserve"> PAGEREF _Toc238012840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1" w:history="1">
        <w:r w:rsidR="00DE705D" w:rsidRPr="00A90418">
          <w:rPr>
            <w:rStyle w:val="Hyperlink"/>
          </w:rPr>
          <w:t>5</w:t>
        </w:r>
        <w:r w:rsidR="00DE705D">
          <w:rPr>
            <w:rFonts w:ascii="Calibri" w:hAnsi="Calibri" w:cs="Times New Roman"/>
            <w:b w:val="0"/>
            <w:sz w:val="22"/>
            <w:szCs w:val="22"/>
          </w:rPr>
          <w:tab/>
        </w:r>
        <w:r w:rsidR="00DE705D" w:rsidRPr="00A90418">
          <w:rPr>
            <w:rStyle w:val="Hyperlink"/>
          </w:rPr>
          <w:t>CONCLUSÃO (estilo Título 1)</w:t>
        </w:r>
        <w:r w:rsidR="00DE705D">
          <w:rPr>
            <w:webHidden/>
          </w:rPr>
          <w:tab/>
        </w:r>
        <w:r>
          <w:rPr>
            <w:webHidden/>
          </w:rPr>
          <w:fldChar w:fldCharType="begin"/>
        </w:r>
        <w:r w:rsidR="00DE705D">
          <w:rPr>
            <w:webHidden/>
          </w:rPr>
          <w:instrText xml:space="preserve"> PAGEREF _Toc238012841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2" w:history="1">
        <w:r w:rsidR="00DE705D" w:rsidRPr="00A90418">
          <w:rPr>
            <w:rStyle w:val="Hyperlink"/>
          </w:rPr>
          <w:t>REFERÊNCIAS (estilo REFERÊNCIA)</w:t>
        </w:r>
        <w:r w:rsidR="00DE705D">
          <w:rPr>
            <w:webHidden/>
          </w:rPr>
          <w:tab/>
        </w:r>
        <w:r>
          <w:rPr>
            <w:webHidden/>
          </w:rPr>
          <w:fldChar w:fldCharType="begin"/>
        </w:r>
        <w:r w:rsidR="00DE705D">
          <w:rPr>
            <w:webHidden/>
          </w:rPr>
          <w:instrText xml:space="preserve"> PAGEREF _Toc238012842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3" w:history="1">
        <w:r w:rsidR="00DE705D" w:rsidRPr="00A90418">
          <w:rPr>
            <w:rStyle w:val="Hyperlink"/>
          </w:rPr>
          <w:t>GLOSSÁRIO (estilo GLOSSARIO)</w:t>
        </w:r>
        <w:r w:rsidR="00DE705D">
          <w:rPr>
            <w:webHidden/>
          </w:rPr>
          <w:tab/>
        </w:r>
        <w:r>
          <w:rPr>
            <w:webHidden/>
          </w:rPr>
          <w:fldChar w:fldCharType="begin"/>
        </w:r>
        <w:r w:rsidR="00DE705D">
          <w:rPr>
            <w:webHidden/>
          </w:rPr>
          <w:instrText xml:space="preserve"> PAGEREF _Toc238012843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4" w:history="1">
        <w:r w:rsidR="00DE705D" w:rsidRPr="00A90418">
          <w:rPr>
            <w:rStyle w:val="Hyperlink"/>
          </w:rPr>
          <w:t>APÊNDICE A (estilo APÊNDICE)</w:t>
        </w:r>
        <w:r w:rsidR="00DE705D">
          <w:rPr>
            <w:webHidden/>
          </w:rPr>
          <w:tab/>
        </w:r>
        <w:r>
          <w:rPr>
            <w:webHidden/>
          </w:rPr>
          <w:fldChar w:fldCharType="begin"/>
        </w:r>
        <w:r w:rsidR="00DE705D">
          <w:rPr>
            <w:webHidden/>
          </w:rPr>
          <w:instrText xml:space="preserve"> PAGEREF _Toc238012844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5" w:history="1">
        <w:r w:rsidR="00DE705D" w:rsidRPr="00A90418">
          <w:rPr>
            <w:rStyle w:val="Hyperlink"/>
            <w:rFonts w:cs="Times New Roman"/>
          </w:rPr>
          <w:t>ANEXO A - ABREVIATURA DOS MESES (estilo ANEXO)</w:t>
        </w:r>
        <w:r w:rsidR="00DE705D">
          <w:rPr>
            <w:webHidden/>
          </w:rPr>
          <w:tab/>
        </w:r>
        <w:r>
          <w:rPr>
            <w:webHidden/>
          </w:rPr>
          <w:fldChar w:fldCharType="begin"/>
        </w:r>
        <w:r w:rsidR="00DE705D">
          <w:rPr>
            <w:webHidden/>
          </w:rPr>
          <w:instrText xml:space="preserve"> PAGEREF _Toc238012845 \h </w:instrText>
        </w:r>
        <w:r>
          <w:rPr>
            <w:webHidden/>
          </w:rPr>
        </w:r>
        <w:r>
          <w:rPr>
            <w:webHidden/>
          </w:rPr>
          <w:fldChar w:fldCharType="separate"/>
        </w:r>
        <w:r w:rsidR="00E10DE3">
          <w:rPr>
            <w:webHidden/>
          </w:rPr>
          <w:t>3</w:t>
        </w:r>
        <w:r>
          <w:rPr>
            <w:webHidden/>
          </w:rPr>
          <w:fldChar w:fldCharType="end"/>
        </w:r>
      </w:hyperlink>
    </w:p>
    <w:p w:rsidR="0033317F" w:rsidRDefault="005E5284"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38012827"/>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5E5284">
      <w:pPr>
        <w:pStyle w:val="Sumrio1"/>
        <w:rPr>
          <w:rFonts w:ascii="Calibri" w:hAnsi="Calibri" w:cs="Times New Roman"/>
          <w:b w:val="0"/>
          <w:sz w:val="22"/>
          <w:szCs w:val="22"/>
        </w:rPr>
      </w:pPr>
      <w:r w:rsidRPr="005E5284">
        <w:fldChar w:fldCharType="begin"/>
      </w:r>
      <w:r w:rsidR="0058602A">
        <w:instrText xml:space="preserve"> TOC \h \z \t "FIGURA;1" </w:instrText>
      </w:r>
      <w:r w:rsidRPr="005E5284">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E10DE3">
          <w:rPr>
            <w:webHidden/>
          </w:rPr>
          <w:t>3</w:t>
        </w:r>
        <w:r>
          <w:rPr>
            <w:webHidden/>
          </w:rPr>
          <w:fldChar w:fldCharType="end"/>
        </w:r>
      </w:hyperlink>
    </w:p>
    <w:p w:rsidR="006D4936" w:rsidRPr="00113FF7" w:rsidRDefault="005E5284"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38012828"/>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5E5284">
      <w:pPr>
        <w:pStyle w:val="Sumrio1"/>
        <w:rPr>
          <w:rFonts w:ascii="Calibri" w:hAnsi="Calibri" w:cs="Times New Roman"/>
          <w:b w:val="0"/>
          <w:sz w:val="22"/>
          <w:szCs w:val="22"/>
        </w:rPr>
      </w:pPr>
      <w:r w:rsidRPr="005E5284">
        <w:rPr>
          <w:b w:val="0"/>
        </w:rPr>
        <w:fldChar w:fldCharType="begin"/>
      </w:r>
      <w:r w:rsidR="0058602A">
        <w:rPr>
          <w:b w:val="0"/>
        </w:rPr>
        <w:instrText xml:space="preserve"> TOC \h \z \t "TABELA;1" </w:instrText>
      </w:r>
      <w:r w:rsidRPr="005E5284">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E10DE3">
          <w:rPr>
            <w:webHidden/>
          </w:rPr>
          <w:t>3</w:t>
        </w:r>
        <w:r>
          <w:rPr>
            <w:webHidden/>
          </w:rPr>
          <w:fldChar w:fldCharType="end"/>
        </w:r>
      </w:hyperlink>
    </w:p>
    <w:p w:rsidR="00DE705D" w:rsidRDefault="005E5284">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E10DE3">
          <w:rPr>
            <w:webHidden/>
          </w:rPr>
          <w:t>3</w:t>
        </w:r>
        <w:r>
          <w:rPr>
            <w:webHidden/>
          </w:rPr>
          <w:fldChar w:fldCharType="end"/>
        </w:r>
      </w:hyperlink>
    </w:p>
    <w:p w:rsidR="006224A0" w:rsidRDefault="005E5284"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38012829"/>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r w:rsidR="008D7441">
        <w:t>2</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38012830"/>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38012831"/>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38012832"/>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38012833"/>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22" w:name="_Toc133633010"/>
      <w:bookmarkStart w:id="123" w:name="_Toc135814402"/>
      <w:bookmarkStart w:id="124" w:name="_Toc136400079"/>
      <w:bookmarkEnd w:id="122"/>
      <w:bookmarkEnd w:id="123"/>
      <w:bookmarkEnd w:id="124"/>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25" w:name="_Toc238012834"/>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25"/>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26" w:name="_Toc238012835"/>
      <w:r>
        <w:t>INSTRUÇÕES PARA DIGITAÇÃO (</w:t>
      </w:r>
      <w:r w:rsidR="00EA2B91">
        <w:t xml:space="preserve">estilo </w:t>
      </w:r>
      <w:r>
        <w:t xml:space="preserve">Título </w:t>
      </w:r>
      <w:proofErr w:type="gramStart"/>
      <w:r>
        <w:t>2</w:t>
      </w:r>
      <w:proofErr w:type="gramEnd"/>
      <w:r>
        <w:t>)</w:t>
      </w:r>
      <w:bookmarkEnd w:id="126"/>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27" w:name="_Toc238012836"/>
      <w:r>
        <w:t>FORMATAÇÃO DA P</w:t>
      </w:r>
      <w:r w:rsidR="00AF167E">
        <w:t>Á</w:t>
      </w:r>
      <w:r>
        <w:t>GINA E TEXTO (</w:t>
      </w:r>
      <w:r w:rsidR="00EA2B91">
        <w:t xml:space="preserve">estilo </w:t>
      </w:r>
      <w:r>
        <w:t xml:space="preserve">Título </w:t>
      </w:r>
      <w:proofErr w:type="gramStart"/>
      <w:r>
        <w:t>3</w:t>
      </w:r>
      <w:proofErr w:type="gramEnd"/>
      <w:r>
        <w:t>)</w:t>
      </w:r>
      <w:bookmarkEnd w:id="127"/>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D7441" w:rsidP="00823F27">
      <w:pPr>
        <w:ind w:firstLine="0"/>
        <w:jc w:val="center"/>
      </w:pPr>
      <w:r>
        <w:lastRenderedPageBreak/>
        <w:pict>
          <v:shape id="_x0000_i1027" type="#_x0000_t75" style="width:474pt;height:154.5pt">
            <v:imagedata r:id="rId12" o:title="" croptop="2485f" cropbottom="34612f" cropright="1034f"/>
          </v:shape>
        </w:pict>
      </w:r>
    </w:p>
    <w:p w:rsidR="00823F27" w:rsidRDefault="00823F27" w:rsidP="00823F27">
      <w:pPr>
        <w:pStyle w:val="FIGURA"/>
      </w:pPr>
      <w:bookmarkStart w:id="128"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28"/>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29" w:name="_Toc238012837"/>
      <w:r>
        <w:t>FIGURAS E TABELAS</w:t>
      </w:r>
      <w:r w:rsidR="00EA2B91">
        <w:t xml:space="preserve"> (estilo T</w:t>
      </w:r>
      <w:r w:rsidR="00E32753">
        <w:t>í</w:t>
      </w:r>
      <w:r w:rsidR="00EA2B91">
        <w:t xml:space="preserve">tulo </w:t>
      </w:r>
      <w:proofErr w:type="gramStart"/>
      <w:r w:rsidR="00EA2B91">
        <w:t>3</w:t>
      </w:r>
      <w:proofErr w:type="gramEnd"/>
      <w:r w:rsidR="00EA2B91">
        <w:t>)</w:t>
      </w:r>
      <w:bookmarkEnd w:id="129"/>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30" w:name="_Toc237612001"/>
      <w:bookmarkStart w:id="131" w:name="_Toc238012854"/>
      <w:r>
        <w:t>Tabela 3</w:t>
      </w:r>
      <w:r w:rsidRPr="005C61B9">
        <w:t>.1 – Botões da barra de ferramentas</w:t>
      </w:r>
      <w:bookmarkEnd w:id="130"/>
      <w:bookmarkEnd w:id="131"/>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D7441" w:rsidP="005A2CFC">
            <w:pPr>
              <w:pStyle w:val="EstiloCentralizado"/>
              <w:rPr>
                <w:szCs w:val="24"/>
              </w:rPr>
            </w:pPr>
            <w:r w:rsidRPr="005E5284">
              <w:rPr>
                <w:szCs w:val="24"/>
              </w:rPr>
              <w:pict>
                <v:shape id="_x0000_i1028" type="#_x0000_t75" style="width:18pt;height:16.5pt">
                  <v:imagedata r:id="rId13" o:title="" croptop="14684f" cropright="35109f"/>
                </v:shape>
              </w:pict>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D7441" w:rsidP="005A2CFC">
            <w:pPr>
              <w:pStyle w:val="EstiloCentralizado"/>
              <w:rPr>
                <w:szCs w:val="24"/>
              </w:rPr>
            </w:pPr>
            <w:r w:rsidRPr="005E5284">
              <w:rPr>
                <w:szCs w:val="24"/>
              </w:rPr>
              <w:lastRenderedPageBreak/>
              <w:pict>
                <v:shape id="_x0000_i1029" type="#_x0000_t75" style="width:18pt;height:16.5pt" o:bullet="t">
                  <v:imagedata r:id="rId14" o:title="" croptop="3688f" cropbottom="59991f" cropleft="30474f" cropright="33574f"/>
                </v:shape>
              </w:pict>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D7441" w:rsidP="005A2CFC">
            <w:pPr>
              <w:pStyle w:val="EstiloCentralizado"/>
              <w:rPr>
                <w:szCs w:val="24"/>
              </w:rPr>
            </w:pPr>
            <w:r w:rsidRPr="005E5284">
              <w:rPr>
                <w:szCs w:val="24"/>
              </w:rPr>
              <w:pict>
                <v:shape id="_x0000_i1030" type="#_x0000_t75" style="width:18pt;height:16.5pt">
                  <v:imagedata r:id="rId13" o:title="" croptop="14684f" cropright="35109f"/>
                </v:shape>
              </w:pict>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D7441" w:rsidP="005A2CFC">
            <w:pPr>
              <w:pStyle w:val="EstiloCentralizado"/>
              <w:rPr>
                <w:szCs w:val="24"/>
              </w:rPr>
            </w:pPr>
            <w:r w:rsidRPr="005E5284">
              <w:rPr>
                <w:szCs w:val="24"/>
              </w:rPr>
              <w:pict>
                <v:shape id="_x0000_i1031" type="#_x0000_t75" style="width:18pt;height:16.5pt" o:bullet="t">
                  <v:imagedata r:id="rId14" o:title="" croptop="3688f" cropbottom="59991f" cropleft="30474f" cropright="33574f"/>
                </v:shape>
              </w:pict>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32" w:name="_Toc238012838"/>
      <w:r>
        <w:t>EQUAÇÕES E UNIDADES (</w:t>
      </w:r>
      <w:r w:rsidR="00EA2B91">
        <w:t xml:space="preserve">estilo </w:t>
      </w:r>
      <w:r>
        <w:t>T</w:t>
      </w:r>
      <w:r w:rsidR="00E32753">
        <w:t>í</w:t>
      </w:r>
      <w:r w:rsidR="00EA2B91">
        <w:t>tulo</w:t>
      </w:r>
      <w:r>
        <w:t xml:space="preserve"> </w:t>
      </w:r>
      <w:proofErr w:type="gramStart"/>
      <w:r>
        <w:t>3</w:t>
      </w:r>
      <w:proofErr w:type="gramEnd"/>
      <w:r>
        <w:t>)</w:t>
      </w:r>
      <w:bookmarkEnd w:id="132"/>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32" type="#_x0000_t75" style="width:177.75pt;height:38.25pt" o:ole="" fillcolor="window">
            <v:imagedata r:id="rId15" o:title=""/>
          </v:shape>
          <o:OLEObject Type="Embed" ProgID="Equation.3" ShapeID="_x0000_i1032" DrawAspect="Content" ObjectID="_1367445405" r:id="rId16">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33" type="#_x0000_t75" style="width:135pt;height:38.25pt" o:ole="" fillcolor="window">
            <v:imagedata r:id="rId17" o:title=""/>
          </v:shape>
          <o:OLEObject Type="Embed" ProgID="Equation.3" ShapeID="_x0000_i1033" DrawAspect="Content" ObjectID="_1367445406" r:id="rId18">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33" w:name="_Toc238012839"/>
      <w:r>
        <w:t>AS REFER</w:t>
      </w:r>
      <w:r w:rsidR="00AF167E">
        <w:t>Ê</w:t>
      </w:r>
      <w:r>
        <w:t>NCIAS (</w:t>
      </w:r>
      <w:r w:rsidR="00EA2B91">
        <w:t xml:space="preserve">estilo </w:t>
      </w:r>
      <w:r>
        <w:t>T</w:t>
      </w:r>
      <w:r w:rsidR="00E32753">
        <w:t>í</w:t>
      </w:r>
      <w:r>
        <w:t xml:space="preserve">tulo </w:t>
      </w:r>
      <w:proofErr w:type="gramStart"/>
      <w:r>
        <w:t>3</w:t>
      </w:r>
      <w:proofErr w:type="gramEnd"/>
      <w:r>
        <w:t>)</w:t>
      </w:r>
      <w:bookmarkEnd w:id="133"/>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34" w:name="_Toc238012840"/>
      <w:r>
        <w:lastRenderedPageBreak/>
        <w:t>RESULTADOS (</w:t>
      </w:r>
      <w:r w:rsidR="00EA2B91">
        <w:t xml:space="preserve">estilo </w:t>
      </w:r>
      <w:r>
        <w:t>T</w:t>
      </w:r>
      <w:r w:rsidR="00AF167E">
        <w:t>í</w:t>
      </w:r>
      <w:r>
        <w:t xml:space="preserve">tulo </w:t>
      </w:r>
      <w:proofErr w:type="gramStart"/>
      <w:r>
        <w:t>1</w:t>
      </w:r>
      <w:proofErr w:type="gramEnd"/>
      <w:r>
        <w:t>)</w:t>
      </w:r>
      <w:bookmarkStart w:id="135" w:name="_Toc144288083"/>
      <w:bookmarkStart w:id="136" w:name="_Toc144614336"/>
      <w:bookmarkStart w:id="137" w:name="_Toc144614584"/>
      <w:bookmarkStart w:id="138" w:name="_Toc144627063"/>
      <w:bookmarkStart w:id="139" w:name="_Toc144630242"/>
      <w:bookmarkStart w:id="140" w:name="_Toc144691039"/>
      <w:bookmarkStart w:id="141" w:name="_Toc144691510"/>
      <w:bookmarkStart w:id="142" w:name="_Toc144692261"/>
      <w:bookmarkEnd w:id="134"/>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35"/>
    <w:bookmarkEnd w:id="136"/>
    <w:bookmarkEnd w:id="137"/>
    <w:bookmarkEnd w:id="138"/>
    <w:bookmarkEnd w:id="139"/>
    <w:bookmarkEnd w:id="140"/>
    <w:bookmarkEnd w:id="141"/>
    <w:bookmarkEnd w:id="142"/>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43" w:name="_Toc144614347"/>
      <w:bookmarkStart w:id="144" w:name="_Toc144614594"/>
      <w:bookmarkStart w:id="145" w:name="_Toc144627073"/>
      <w:bookmarkStart w:id="146" w:name="_Toc144630252"/>
      <w:bookmarkStart w:id="147" w:name="_Toc144691052"/>
      <w:bookmarkStart w:id="148" w:name="_Toc144691520"/>
      <w:bookmarkStart w:id="149" w:name="_Toc144692271"/>
      <w:bookmarkStart w:id="150" w:name="_Toc144805843"/>
      <w:bookmarkStart w:id="151" w:name="_Toc144807464"/>
      <w:bookmarkStart w:id="152" w:name="_Toc144811475"/>
      <w:bookmarkStart w:id="153" w:name="_Toc144812020"/>
      <w:bookmarkStart w:id="154" w:name="_Toc144812363"/>
      <w:bookmarkStart w:id="155" w:name="_Toc149724332"/>
      <w:bookmarkStart w:id="156" w:name="_Toc150052731"/>
      <w:bookmarkStart w:id="157" w:name="_Toc150053222"/>
      <w:bookmarkStart w:id="158" w:name="_Toc150053989"/>
      <w:bookmarkStart w:id="159" w:name="_Toc150054445"/>
      <w:bookmarkStart w:id="160" w:name="_Toc150054648"/>
      <w:bookmarkStart w:id="161" w:name="_Toc150054863"/>
      <w:bookmarkStart w:id="162" w:name="_Toc156710937"/>
      <w:bookmarkStart w:id="163" w:name="_Toc156712246"/>
      <w:bookmarkStart w:id="164" w:name="_Toc167274013"/>
      <w:bookmarkStart w:id="165" w:name="_Toc167274180"/>
      <w:bookmarkStart w:id="166" w:name="_Toc167274308"/>
      <w:bookmarkStart w:id="167" w:name="_Toc198716027"/>
      <w:bookmarkStart w:id="168" w:name="_Toc198716144"/>
      <w:bookmarkStart w:id="169" w:name="_Toc221345537"/>
      <w:bookmarkStart w:id="170" w:name="_Toc222801067"/>
      <w:bookmarkStart w:id="171" w:name="_Toc232224856"/>
      <w:bookmarkStart w:id="172" w:name="_Toc232225035"/>
      <w:bookmarkStart w:id="173" w:name="_Toc238012841"/>
      <w:r w:rsidRPr="00113FF7">
        <w:lastRenderedPageBreak/>
        <w:t>CONCLUSÃO</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00EA2B91">
        <w:t xml:space="preserve"> (estilo Título </w:t>
      </w:r>
      <w:proofErr w:type="gramStart"/>
      <w:r w:rsidR="00EA2B91">
        <w:t>1</w:t>
      </w:r>
      <w:proofErr w:type="gramEnd"/>
      <w:r w:rsidR="00EA2B91">
        <w:t>)</w:t>
      </w:r>
      <w:bookmarkEnd w:id="173"/>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9"/>
          <w:pgSz w:w="11907" w:h="16840" w:code="9"/>
          <w:pgMar w:top="1701" w:right="1134" w:bottom="1134" w:left="1701" w:header="709" w:footer="1418" w:gutter="0"/>
          <w:pgNumType w:start="3"/>
          <w:cols w:space="708"/>
          <w:docGrid w:linePitch="360"/>
        </w:sectPr>
      </w:pPr>
      <w:bookmarkStart w:id="174" w:name="_REFERÊNCIAS_BIBLIOGRÁFICAS"/>
      <w:bookmarkStart w:id="175" w:name="_Toc143669284"/>
      <w:bookmarkStart w:id="176" w:name="_Toc144003460"/>
      <w:bookmarkStart w:id="177" w:name="_Toc144004110"/>
      <w:bookmarkStart w:id="178" w:name="_Toc144004164"/>
      <w:bookmarkStart w:id="179" w:name="_Toc144004613"/>
      <w:bookmarkStart w:id="180" w:name="_Toc144288100"/>
      <w:bookmarkStart w:id="181" w:name="_Toc144288597"/>
      <w:bookmarkStart w:id="182" w:name="_Toc144609689"/>
      <w:bookmarkStart w:id="183" w:name="_Toc144614348"/>
      <w:bookmarkStart w:id="184" w:name="_Toc144614595"/>
      <w:bookmarkStart w:id="185" w:name="_Toc144627074"/>
      <w:bookmarkStart w:id="186" w:name="_Toc144630253"/>
      <w:bookmarkStart w:id="187" w:name="_Toc144691053"/>
      <w:bookmarkStart w:id="188" w:name="_Toc144691521"/>
      <w:bookmarkStart w:id="189" w:name="_Toc144692272"/>
      <w:bookmarkStart w:id="190" w:name="_Toc144805844"/>
      <w:bookmarkStart w:id="191" w:name="_Toc149724145"/>
      <w:bookmarkStart w:id="192" w:name="_Toc149724333"/>
      <w:bookmarkStart w:id="193" w:name="_Toc150052732"/>
      <w:bookmarkStart w:id="194" w:name="_Toc150053223"/>
      <w:bookmarkStart w:id="195" w:name="_Toc150053990"/>
      <w:bookmarkStart w:id="196" w:name="_Toc150054446"/>
      <w:bookmarkStart w:id="197" w:name="_Toc150054649"/>
      <w:bookmarkStart w:id="198" w:name="_Toc150054864"/>
      <w:bookmarkStart w:id="199" w:name="_Toc151433549"/>
      <w:bookmarkStart w:id="200" w:name="_Toc151434320"/>
      <w:bookmarkEnd w:id="174"/>
    </w:p>
    <w:p w:rsidR="003354B5" w:rsidRPr="00113FF7" w:rsidRDefault="00B26EA1" w:rsidP="0043393D">
      <w:pPr>
        <w:pStyle w:val="REFERNCIA"/>
      </w:pPr>
      <w:bookmarkStart w:id="201" w:name="_Toc152395091"/>
      <w:bookmarkStart w:id="202" w:name="_Toc156710938"/>
      <w:bookmarkStart w:id="203" w:name="_Toc156712247"/>
      <w:bookmarkStart w:id="204" w:name="_Toc167274014"/>
      <w:bookmarkStart w:id="205" w:name="_Toc167274181"/>
      <w:bookmarkStart w:id="206" w:name="_Toc167274309"/>
      <w:bookmarkStart w:id="207" w:name="_Toc198716028"/>
      <w:bookmarkStart w:id="208" w:name="_Toc198716145"/>
      <w:bookmarkStart w:id="209" w:name="_Toc222801068"/>
      <w:bookmarkStart w:id="210" w:name="_Toc232224857"/>
      <w:bookmarkStart w:id="211" w:name="_Toc232225036"/>
      <w:bookmarkStart w:id="212" w:name="_Toc238012842"/>
      <w:r w:rsidRPr="00113FF7">
        <w:lastRenderedPageBreak/>
        <w:t>R</w:t>
      </w:r>
      <w:r w:rsidR="005D0E47" w:rsidRPr="00113FF7">
        <w:t>EFERÊNCIAS</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00EA2B91">
        <w:t xml:space="preserve"> (estilo REFER</w:t>
      </w:r>
      <w:r w:rsidR="00AD5D5F">
        <w:t>Ê</w:t>
      </w:r>
      <w:r w:rsidR="00EA2B91">
        <w:t>NCIA)</w:t>
      </w:r>
      <w:bookmarkEnd w:id="212"/>
    </w:p>
    <w:p w:rsidR="00C17C88" w:rsidRPr="00354B69" w:rsidRDefault="00C17C88" w:rsidP="00C17C88">
      <w:pPr>
        <w:pStyle w:val="RefBib"/>
      </w:pPr>
      <w:bookmarkStart w:id="213" w:name="_Toc144630254"/>
      <w:bookmarkStart w:id="214" w:name="_Toc144691054"/>
      <w:bookmarkStart w:id="215" w:name="_Toc144691522"/>
      <w:bookmarkStart w:id="216" w:name="_Toc144692273"/>
      <w:bookmarkStart w:id="217" w:name="_Toc144805848"/>
      <w:bookmarkStart w:id="218" w:name="_Toc149724148"/>
      <w:bookmarkStart w:id="219" w:name="_Toc149724336"/>
      <w:bookmarkStart w:id="220" w:name="_Toc150052735"/>
      <w:bookmarkStart w:id="221" w:name="_Toc150053226"/>
      <w:bookmarkStart w:id="222" w:name="_Toc150053993"/>
      <w:bookmarkStart w:id="223" w:name="_Toc150054449"/>
      <w:bookmarkStart w:id="224" w:name="_Toc150054652"/>
      <w:bookmarkStart w:id="225" w:name="_Toc150054866"/>
      <w:bookmarkStart w:id="226" w:name="_Toc151433551"/>
      <w:bookmarkStart w:id="227" w:name="_Toc151434322"/>
      <w:bookmarkStart w:id="228" w:name="_Toc143669286"/>
      <w:bookmarkStart w:id="229" w:name="_Toc144003462"/>
      <w:bookmarkStart w:id="230" w:name="_Toc144004112"/>
      <w:bookmarkStart w:id="231" w:name="_Toc144004166"/>
      <w:bookmarkStart w:id="232" w:name="_Toc144004615"/>
      <w:bookmarkStart w:id="233" w:name="_Toc144288102"/>
      <w:bookmarkStart w:id="234" w:name="_Toc144288599"/>
      <w:bookmarkStart w:id="235" w:name="_Toc144544687"/>
      <w:bookmarkStart w:id="236" w:name="_Toc144545423"/>
      <w:bookmarkStart w:id="237" w:name="_Toc144609690"/>
      <w:bookmarkStart w:id="238" w:name="_Toc144614349"/>
      <w:bookmarkStart w:id="239"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F9439F" w:rsidRPr="00113FF7" w:rsidRDefault="00F9439F" w:rsidP="00C3145C"/>
    <w:p w:rsidR="00F9439F" w:rsidRPr="00113FF7" w:rsidRDefault="00F9439F" w:rsidP="00C3145C"/>
    <w:p w:rsidR="000B505F" w:rsidRPr="00113FF7" w:rsidRDefault="000B505F" w:rsidP="00C3145C"/>
    <w:p w:rsidR="006D735D" w:rsidRDefault="006D735D" w:rsidP="006D735D">
      <w:pPr>
        <w:pStyle w:val="GLOSSRIO"/>
      </w:pPr>
      <w:bookmarkStart w:id="240" w:name="_Toc238012843"/>
      <w:r>
        <w:lastRenderedPageBreak/>
        <w:t>GLOSSÁRIO</w:t>
      </w:r>
      <w:r w:rsidR="00EA2B91">
        <w:t xml:space="preserve"> (est</w:t>
      </w:r>
      <w:r w:rsidR="00E32753">
        <w:t>i</w:t>
      </w:r>
      <w:r w:rsidR="00EA2B91">
        <w:t>lo GLOSS</w:t>
      </w:r>
      <w:r w:rsidR="00E32753">
        <w:t>A</w:t>
      </w:r>
      <w:r w:rsidR="00EA2B91">
        <w:t>RIO)</w:t>
      </w:r>
      <w:bookmarkEnd w:id="240"/>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41" w:name="_Toc156710940"/>
      <w:bookmarkStart w:id="242" w:name="_Toc156712249"/>
      <w:bookmarkStart w:id="243" w:name="_Toc167274016"/>
      <w:bookmarkStart w:id="244" w:name="_Toc167274183"/>
      <w:bookmarkStart w:id="245" w:name="_Toc167274311"/>
      <w:bookmarkStart w:id="246" w:name="_Toc198716030"/>
      <w:bookmarkStart w:id="247" w:name="_Toc198716146"/>
      <w:bookmarkStart w:id="248" w:name="_Toc221345538"/>
      <w:bookmarkStart w:id="249" w:name="_Toc222801070"/>
      <w:bookmarkStart w:id="250" w:name="_Toc232224859"/>
      <w:bookmarkStart w:id="251" w:name="_Toc232225038"/>
      <w:bookmarkStart w:id="252" w:name="_Toc238012844"/>
      <w:r w:rsidRPr="00113FF7">
        <w:lastRenderedPageBreak/>
        <w:t>APÊNDICE</w:t>
      </w:r>
      <w:bookmarkStart w:id="253" w:name="_Toc144805849"/>
      <w:bookmarkStart w:id="254" w:name="_Toc149724149"/>
      <w:bookmarkStart w:id="255" w:name="_Toc149724337"/>
      <w:bookmarkStart w:id="256" w:name="_Toc150052736"/>
      <w:bookmarkStart w:id="257" w:name="_Toc150053227"/>
      <w:bookmarkStart w:id="258" w:name="_Toc150053994"/>
      <w:bookmarkStart w:id="259" w:name="_Toc150054450"/>
      <w:bookmarkStart w:id="260" w:name="_Toc150054653"/>
      <w:bookmarkStart w:id="261" w:name="_Toc150054867"/>
      <w:bookmarkStart w:id="262" w:name="_Toc151433552"/>
      <w:bookmarkStart w:id="263" w:name="_Toc151434323"/>
      <w:bookmarkStart w:id="264" w:name="_Toc156011591"/>
      <w:bookmarkStart w:id="265" w:name="_Toc156278440"/>
      <w:bookmarkStart w:id="266" w:name="_Toc156710941"/>
      <w:bookmarkStart w:id="267" w:name="_Toc15671225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41"/>
      <w:bookmarkEnd w:id="242"/>
      <w:r w:rsidR="0043393D">
        <w:t xml:space="preserve"> </w:t>
      </w:r>
      <w:r w:rsidR="004060D9" w:rsidRPr="00113FF7">
        <w:t>A</w:t>
      </w:r>
      <w:bookmarkEnd w:id="243"/>
      <w:bookmarkEnd w:id="244"/>
      <w:bookmarkEnd w:id="245"/>
      <w:bookmarkEnd w:id="246"/>
      <w:bookmarkEnd w:id="247"/>
      <w:bookmarkEnd w:id="248"/>
      <w:bookmarkEnd w:id="249"/>
      <w:bookmarkEnd w:id="250"/>
      <w:bookmarkEnd w:id="25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00EA2B91">
        <w:t xml:space="preserve"> (estilo AP</w:t>
      </w:r>
      <w:r w:rsidR="00AD5D5F">
        <w:t>Ê</w:t>
      </w:r>
      <w:r w:rsidR="00EA2B91">
        <w:t>NDICE)</w:t>
      </w:r>
      <w:bookmarkEnd w:id="252"/>
    </w:p>
    <w:p w:rsidR="002874E0" w:rsidRPr="00113FF7" w:rsidRDefault="002874E0" w:rsidP="007E6AEB">
      <w:bookmarkStart w:id="268"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68"/>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D7441" w:rsidP="00A56425">
      <w:pPr>
        <w:jc w:val="center"/>
      </w:pPr>
      <w:bookmarkStart w:id="269" w:name="_Toc144630257"/>
      <w:r>
        <w:pict>
          <v:shape id="_x0000_i1034" type="#_x0000_t75" style="width:188.25pt;height:102pt">
            <v:imagedata r:id="rId20" o:title=""/>
          </v:shape>
        </w:pict>
      </w:r>
      <w:bookmarkEnd w:id="269"/>
    </w:p>
    <w:p w:rsidR="00F21089" w:rsidRPr="00113FF7" w:rsidRDefault="00171609" w:rsidP="0034334F">
      <w:pPr>
        <w:pStyle w:val="FIGURA"/>
      </w:pPr>
      <w:bookmarkStart w:id="270" w:name="_Toc151436951"/>
      <w:bookmarkStart w:id="271" w:name="_Toc144691057"/>
      <w:bookmarkStart w:id="272" w:name="_Toc167274184"/>
      <w:bookmarkStart w:id="273" w:name="_Toc227052345"/>
      <w:bookmarkStart w:id="274" w:name="_Toc238012847"/>
      <w:r w:rsidRPr="00113FF7">
        <w:t xml:space="preserve">Figura </w:t>
      </w:r>
      <w:r w:rsidR="00F21089">
        <w:t>A</w:t>
      </w:r>
      <w:r w:rsidRPr="00113FF7">
        <w:t>.</w:t>
      </w:r>
      <w:fldSimple w:instr=" SEQ A. \* ARABIC ">
        <w:r w:rsidR="00E10DE3">
          <w:rPr>
            <w:noProof/>
          </w:rPr>
          <w:t>1</w:t>
        </w:r>
      </w:fldSimple>
      <w:r w:rsidR="00943B63" w:rsidRPr="00113FF7">
        <w:t xml:space="preserve"> -</w:t>
      </w:r>
      <w:r w:rsidR="00762145" w:rsidRPr="00113FF7">
        <w:t xml:space="preserve"> </w:t>
      </w:r>
      <w:r w:rsidRPr="00113FF7">
        <w:t>Diagrama de funcionamento</w:t>
      </w:r>
      <w:bookmarkEnd w:id="270"/>
      <w:bookmarkEnd w:id="271"/>
      <w:bookmarkEnd w:id="272"/>
      <w:bookmarkEnd w:id="273"/>
      <w:r w:rsidR="00CB5879" w:rsidRPr="00113FF7">
        <w:t>.</w:t>
      </w:r>
      <w:bookmarkEnd w:id="274"/>
    </w:p>
    <w:p w:rsidR="00843157" w:rsidRDefault="00B67738" w:rsidP="00B67738">
      <w:pPr>
        <w:pStyle w:val="fontedefigura"/>
      </w:pPr>
      <w:bookmarkStart w:id="275"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75"/>
    <w:p w:rsidR="00B54FE4" w:rsidRPr="00113FF7" w:rsidRDefault="00B54FE4" w:rsidP="007E6AEB"/>
    <w:p w:rsidR="00816D48" w:rsidRPr="00113FF7" w:rsidRDefault="00816D48" w:rsidP="007E6AEB"/>
    <w:p w:rsidR="00816D48" w:rsidRPr="00113FF7" w:rsidRDefault="005E5284" w:rsidP="007E6AEB">
      <w:r>
        <w:rPr>
          <w:noProof/>
        </w:rPr>
        <w:pict>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1" o:title="figcont"/>
          </v:shape>
        </w:pict>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76" w:name="_Toc151436954"/>
      <w:bookmarkStart w:id="277" w:name="_Toc167274187"/>
      <w:bookmarkStart w:id="278" w:name="_Toc227052354"/>
    </w:p>
    <w:p w:rsidR="00BE6756" w:rsidRDefault="00BE6756" w:rsidP="00F75DD6">
      <w:pPr>
        <w:pStyle w:val="FIGURA"/>
        <w:rPr>
          <w:rFonts w:cs="Times New Roman"/>
        </w:rPr>
      </w:pPr>
      <w:bookmarkStart w:id="279"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76"/>
      <w:bookmarkEnd w:id="277"/>
      <w:bookmarkEnd w:id="278"/>
      <w:bookmarkEnd w:id="279"/>
    </w:p>
    <w:p w:rsidR="00843157" w:rsidRDefault="00843157" w:rsidP="00843157"/>
    <w:p w:rsidR="00843157" w:rsidRDefault="00843157" w:rsidP="00843157"/>
    <w:p w:rsidR="00B9425C" w:rsidRPr="00113FF7" w:rsidRDefault="00B9425C" w:rsidP="00B9425C"/>
    <w:p w:rsidR="00B9425C" w:rsidRPr="00113FF7" w:rsidRDefault="008D7441" w:rsidP="00B9425C">
      <w:pPr>
        <w:autoSpaceDE w:val="0"/>
        <w:autoSpaceDN w:val="0"/>
        <w:adjustRightInd w:val="0"/>
        <w:jc w:val="center"/>
        <w:rPr>
          <w:color w:val="000000"/>
        </w:rPr>
      </w:pPr>
      <w:r w:rsidRPr="005E5284">
        <w:rPr>
          <w:color w:val="000000"/>
          <w:sz w:val="20"/>
          <w:szCs w:val="20"/>
        </w:rPr>
        <w:pict>
          <v:shape id="_x0000_i1035" type="#_x0000_t75" style="width:195.75pt;height:108.75pt">
            <v:imagedata r:id="rId22" o:title="figura1"/>
          </v:shape>
        </w:pict>
      </w:r>
    </w:p>
    <w:p w:rsidR="00B9425C" w:rsidRPr="00113FF7" w:rsidRDefault="00B9425C" w:rsidP="00B9425C">
      <w:pPr>
        <w:pStyle w:val="FIGURA"/>
      </w:pPr>
      <w:bookmarkStart w:id="280" w:name="_Toc151436952"/>
      <w:bookmarkStart w:id="281" w:name="_Toc167274185"/>
      <w:bookmarkStart w:id="282" w:name="_Toc227052346"/>
      <w:bookmarkStart w:id="283" w:name="_Toc238012849"/>
      <w:bookmarkStart w:id="284"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80"/>
      <w:bookmarkEnd w:id="281"/>
      <w:bookmarkEnd w:id="282"/>
      <w:r w:rsidR="00FF5E8E">
        <w:rPr>
          <w:rFonts w:cs="Times New Roman"/>
        </w:rPr>
        <w:t>.</w:t>
      </w:r>
      <w:bookmarkEnd w:id="283"/>
      <w:r w:rsidR="00FF5E8E">
        <w:rPr>
          <w:rFonts w:cs="Times New Roman"/>
        </w:rPr>
        <w:t xml:space="preserve"> </w:t>
      </w:r>
      <w:bookmarkEnd w:id="284"/>
    </w:p>
    <w:p w:rsidR="00B9425C" w:rsidRDefault="00B67738" w:rsidP="00B67738">
      <w:pPr>
        <w:pStyle w:val="fontedefigura"/>
      </w:pPr>
      <w:bookmarkStart w:id="285" w:name="_Toc144691059"/>
      <w:r w:rsidRPr="00113FF7">
        <w:t>Fonte: Adaptada de Mauri (2003, p. 17</w:t>
      </w:r>
      <w:bookmarkEnd w:id="285"/>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86" w:name="_Toc144609691"/>
      <w:bookmarkStart w:id="287" w:name="_Toc144614351"/>
      <w:bookmarkStart w:id="288" w:name="_Toc144614598"/>
      <w:bookmarkStart w:id="289" w:name="_Toc144630262"/>
      <w:bookmarkStart w:id="290" w:name="_Toc144691065"/>
      <w:bookmarkStart w:id="291" w:name="_Toc144691529"/>
      <w:bookmarkStart w:id="292" w:name="_Toc144692280"/>
      <w:bookmarkStart w:id="293" w:name="_Toc144805854"/>
      <w:bookmarkStart w:id="294" w:name="_Toc149724155"/>
      <w:bookmarkStart w:id="295" w:name="_Toc149724343"/>
      <w:bookmarkStart w:id="296" w:name="_Toc150052742"/>
      <w:bookmarkStart w:id="297" w:name="_Toc150053230"/>
      <w:bookmarkStart w:id="298" w:name="_Toc150054000"/>
      <w:bookmarkStart w:id="299" w:name="_Toc150054453"/>
      <w:bookmarkStart w:id="300" w:name="_Toc150054659"/>
      <w:bookmarkStart w:id="301" w:name="_Toc150054873"/>
      <w:bookmarkStart w:id="302" w:name="_Toc151433565"/>
      <w:bookmarkStart w:id="303" w:name="_Toc151434334"/>
      <w:bookmarkStart w:id="304" w:name="_Toc156710950"/>
      <w:bookmarkStart w:id="305" w:name="_Toc156712259"/>
      <w:bookmarkStart w:id="306" w:name="_Toc167274023"/>
      <w:bookmarkStart w:id="307" w:name="_Toc167274193"/>
      <w:bookmarkStart w:id="308" w:name="_Toc167274318"/>
      <w:bookmarkStart w:id="309" w:name="_Toc198716037"/>
      <w:bookmarkStart w:id="310" w:name="_Toc198716153"/>
      <w:bookmarkStart w:id="311" w:name="_Toc221345545"/>
      <w:bookmarkStart w:id="312" w:name="_Toc222801077"/>
      <w:bookmarkStart w:id="313" w:name="_Toc232224868"/>
      <w:bookmarkStart w:id="314" w:name="_Toc232225047"/>
      <w:bookmarkStart w:id="315" w:name="_Toc238012845"/>
      <w:bookmarkEnd w:id="228"/>
      <w:bookmarkEnd w:id="229"/>
      <w:bookmarkEnd w:id="230"/>
      <w:bookmarkEnd w:id="231"/>
      <w:bookmarkEnd w:id="232"/>
      <w:bookmarkEnd w:id="233"/>
      <w:bookmarkEnd w:id="234"/>
      <w:bookmarkEnd w:id="235"/>
      <w:bookmarkEnd w:id="236"/>
      <w:bookmarkEnd w:id="237"/>
      <w:bookmarkEnd w:id="238"/>
      <w:bookmarkEnd w:id="239"/>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16" w:name="_Toc144609692"/>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sidR="00586597" w:rsidRPr="00113FF7">
        <w:rPr>
          <w:rFonts w:cs="Times New Roman"/>
        </w:rPr>
        <w:t xml:space="preserve"> </w:t>
      </w:r>
      <w:bookmarkStart w:id="317" w:name="_Toc144805855"/>
      <w:bookmarkStart w:id="318" w:name="_Toc149724156"/>
      <w:bookmarkStart w:id="319" w:name="_Toc149724344"/>
      <w:bookmarkStart w:id="320" w:name="_Toc150052743"/>
      <w:bookmarkStart w:id="321" w:name="_Toc150053231"/>
      <w:bookmarkStart w:id="322" w:name="_Toc150054001"/>
      <w:bookmarkStart w:id="323" w:name="_Toc150054454"/>
      <w:bookmarkStart w:id="324" w:name="_Toc150054660"/>
      <w:bookmarkStart w:id="325" w:name="_Toc150054874"/>
      <w:bookmarkStart w:id="326" w:name="_Toc151433566"/>
      <w:bookmarkStart w:id="327" w:name="_Toc151434335"/>
      <w:bookmarkStart w:id="328" w:name="_Toc156278450"/>
      <w:bookmarkStart w:id="329" w:name="_Toc156710951"/>
      <w:bookmarkStart w:id="330" w:name="_Toc156712260"/>
      <w:bookmarkEnd w:id="316"/>
      <w:r w:rsidR="00586597" w:rsidRPr="00113FF7">
        <w:rPr>
          <w:rFonts w:cs="Times New Roman"/>
        </w:rPr>
        <w:t xml:space="preserve">- </w:t>
      </w:r>
      <w:r w:rsidR="00C04C6A" w:rsidRPr="00113FF7">
        <w:rPr>
          <w:rFonts w:cs="Times New Roman"/>
        </w:rPr>
        <w:t>ABREVIATURA DOS MESES</w:t>
      </w:r>
      <w:bookmarkEnd w:id="306"/>
      <w:bookmarkEnd w:id="307"/>
      <w:bookmarkEnd w:id="308"/>
      <w:bookmarkEnd w:id="309"/>
      <w:bookmarkEnd w:id="310"/>
      <w:bookmarkEnd w:id="311"/>
      <w:bookmarkEnd w:id="312"/>
      <w:bookmarkEnd w:id="313"/>
      <w:bookmarkEnd w:id="314"/>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rsidR="00EA2B91">
        <w:rPr>
          <w:rFonts w:cs="Times New Roman"/>
        </w:rPr>
        <w:t xml:space="preserve"> (estilo ANEXO)</w:t>
      </w:r>
      <w:bookmarkEnd w:id="315"/>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31" w:name="_Toc238012855"/>
      <w:r>
        <w:t>Tabela 1- Abreviaturas</w:t>
      </w:r>
      <w:bookmarkEnd w:id="331"/>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32" w:name="_Toc149724159"/>
      <w:bookmarkStart w:id="333" w:name="_Toc149724347"/>
      <w:bookmarkStart w:id="334" w:name="_Toc150052746"/>
      <w:bookmarkStart w:id="335" w:name="_Toc150053232"/>
      <w:bookmarkStart w:id="336" w:name="_Toc150054004"/>
      <w:bookmarkStart w:id="337" w:name="_Toc150054455"/>
      <w:bookmarkStart w:id="338" w:name="_Toc150054663"/>
      <w:bookmarkStart w:id="339" w:name="_Toc150054877"/>
      <w:bookmarkStart w:id="340" w:name="_Toc151433569"/>
      <w:bookmarkStart w:id="341" w:name="_Toc151434338"/>
      <w:bookmarkStart w:id="342" w:name="_Toc144805856"/>
      <w:bookmarkEnd w:id="332"/>
      <w:bookmarkEnd w:id="333"/>
      <w:bookmarkEnd w:id="334"/>
      <w:bookmarkEnd w:id="335"/>
      <w:bookmarkEnd w:id="336"/>
      <w:bookmarkEnd w:id="337"/>
      <w:bookmarkEnd w:id="338"/>
      <w:bookmarkEnd w:id="339"/>
      <w:bookmarkEnd w:id="340"/>
      <w:bookmarkEnd w:id="341"/>
      <w:bookmarkEnd w:id="342"/>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23F" w:rsidRDefault="0013723F">
      <w:r>
        <w:separator/>
      </w:r>
    </w:p>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endnote>
  <w:endnote w:type="continuationSeparator" w:id="1">
    <w:p w:rsidR="0013723F" w:rsidRDefault="0013723F">
      <w:r>
        <w:continuationSeparator/>
      </w:r>
    </w:p>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E5284" w:rsidP="00534451">
    <w:pPr>
      <w:pStyle w:val="Rodap"/>
      <w:framePr w:wrap="around" w:vAnchor="text" w:hAnchor="margin" w:xAlign="center" w:y="1"/>
      <w:rPr>
        <w:rStyle w:val="Nmerodepgina"/>
      </w:rPr>
    </w:pPr>
    <w:r>
      <w:rPr>
        <w:rStyle w:val="Nmerodepgina"/>
      </w:rPr>
      <w:fldChar w:fldCharType="begin"/>
    </w:r>
    <w:r w:rsidR="00534451">
      <w:rPr>
        <w:rStyle w:val="Nmerodepgina"/>
      </w:rPr>
      <w:instrText xml:space="preserve">PAGE  </w:instrText>
    </w:r>
    <w:r>
      <w:rPr>
        <w:rStyle w:val="Nmerodepgina"/>
      </w:rPr>
      <w:fldChar w:fldCharType="end"/>
    </w:r>
  </w:p>
  <w:p w:rsidR="00534451" w:rsidRDefault="0053445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rsidP="002139FD">
    <w:pPr>
      <w:pStyle w:val="Rodap"/>
      <w:framePr w:wrap="around" w:vAnchor="text" w:hAnchor="page" w:x="5881" w:y="55"/>
      <w:jc w:val="center"/>
      <w:rPr>
        <w:rStyle w:val="Nmerodepgina"/>
      </w:rPr>
    </w:pPr>
  </w:p>
  <w:p w:rsidR="00534451" w:rsidRPr="00A11DEE" w:rsidRDefault="00534451"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Pr="00D412F2" w:rsidRDefault="005E5284" w:rsidP="00067A0D">
    <w:pPr>
      <w:pStyle w:val="Rodap"/>
      <w:jc w:val="center"/>
    </w:pPr>
    <w:r w:rsidRPr="00D412F2">
      <w:rPr>
        <w:rStyle w:val="Nmerodepgina"/>
      </w:rPr>
      <w:fldChar w:fldCharType="begin"/>
    </w:r>
    <w:r w:rsidR="00534451" w:rsidRPr="00D412F2">
      <w:rPr>
        <w:rStyle w:val="Nmerodepgina"/>
      </w:rPr>
      <w:instrText xml:space="preserve"> PAGE </w:instrText>
    </w:r>
    <w:r w:rsidRPr="00D412F2">
      <w:rPr>
        <w:rStyle w:val="Nmerodepgina"/>
      </w:rPr>
      <w:fldChar w:fldCharType="separate"/>
    </w:r>
    <w:r w:rsidR="008D7441">
      <w:rPr>
        <w:rStyle w:val="Nmerodepgina"/>
        <w:noProof/>
      </w:rPr>
      <w:t>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E5284" w:rsidP="00534451">
    <w:pPr>
      <w:pStyle w:val="Rodap"/>
      <w:framePr w:wrap="around" w:vAnchor="text" w:hAnchor="margin" w:xAlign="center" w:y="1"/>
      <w:rPr>
        <w:rStyle w:val="Nmerodepgina"/>
      </w:rPr>
    </w:pPr>
    <w:r>
      <w:rPr>
        <w:rStyle w:val="Nmerodepgina"/>
      </w:rPr>
      <w:fldChar w:fldCharType="begin"/>
    </w:r>
    <w:r w:rsidR="00534451">
      <w:rPr>
        <w:rStyle w:val="Nmerodepgina"/>
      </w:rPr>
      <w:instrText xml:space="preserve">PAGE  </w:instrText>
    </w:r>
    <w:r>
      <w:rPr>
        <w:rStyle w:val="Nmerodepgina"/>
      </w:rPr>
      <w:fldChar w:fldCharType="separate"/>
    </w:r>
    <w:r w:rsidR="008D7441">
      <w:rPr>
        <w:rStyle w:val="Nmerodepgina"/>
        <w:noProof/>
      </w:rPr>
      <w:t>24</w:t>
    </w:r>
    <w:r>
      <w:rPr>
        <w:rStyle w:val="Nmerodepgina"/>
      </w:rPr>
      <w:fldChar w:fldCharType="end"/>
    </w:r>
  </w:p>
  <w:p w:rsidR="00534451" w:rsidRPr="00743538" w:rsidRDefault="00534451"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23F" w:rsidRDefault="0013723F">
      <w:r>
        <w:separator/>
      </w:r>
    </w:p>
    <w:p w:rsidR="0013723F" w:rsidRDefault="0013723F"/>
  </w:footnote>
  <w:footnote w:type="continuationSeparator" w:id="1">
    <w:p w:rsidR="0013723F" w:rsidRDefault="0013723F">
      <w:r>
        <w:continuationSeparator/>
      </w:r>
    </w:p>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p w:rsidR="0013723F" w:rsidRDefault="0013723F"/>
  </w:footnote>
  <w:footnote w:type="continuationNotice" w:id="2">
    <w:p w:rsidR="0013723F" w:rsidRDefault="0013723F"/>
    <w:p w:rsidR="0013723F" w:rsidRDefault="0013723F"/>
    <w:p w:rsidR="0013723F" w:rsidRDefault="0013723F"/>
    <w:p w:rsidR="0013723F" w:rsidRDefault="0013723F"/>
    <w:p w:rsidR="0013723F" w:rsidRDefault="0013723F"/>
    <w:p w:rsidR="0013723F" w:rsidRDefault="0013723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451" w:rsidRDefault="0053445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oNotTrackMoves/>
  <w:defaultTabStop w:val="0"/>
  <w:hyphenationZone w:val="425"/>
  <w:drawingGridHorizontalSpacing w:val="120"/>
  <w:displayHorizontalDrawingGridEvery w:val="2"/>
  <w:noPunctuationKerning/>
  <w:characterSpacingControl w:val="doNotCompress"/>
  <w:hdrShapeDefaults>
    <o:shapedefaults v:ext="edit" spidmax="2049">
      <o:colormenu v:ext="edit" fillcolor="none"/>
    </o:shapedefaults>
  </w:hdrShapeDefaults>
  <w:footnotePr>
    <w:footnote w:id="0"/>
    <w:footnote w:id="1"/>
    <w:footnote w:id="2"/>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25BDB"/>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122E"/>
    <w:rsid w:val="000812C0"/>
    <w:rsid w:val="0008144B"/>
    <w:rsid w:val="00083757"/>
    <w:rsid w:val="000855A7"/>
    <w:rsid w:val="00086A78"/>
    <w:rsid w:val="00087748"/>
    <w:rsid w:val="00087CD4"/>
    <w:rsid w:val="00090D31"/>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FC3"/>
    <w:rsid w:val="000D258E"/>
    <w:rsid w:val="000D2ECF"/>
    <w:rsid w:val="000D3163"/>
    <w:rsid w:val="000D39D3"/>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23F"/>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AE8"/>
    <w:rsid w:val="00173DDB"/>
    <w:rsid w:val="00176D49"/>
    <w:rsid w:val="00177B51"/>
    <w:rsid w:val="001813F4"/>
    <w:rsid w:val="00182247"/>
    <w:rsid w:val="00182392"/>
    <w:rsid w:val="00184A7F"/>
    <w:rsid w:val="00185119"/>
    <w:rsid w:val="00185527"/>
    <w:rsid w:val="00185542"/>
    <w:rsid w:val="001859D6"/>
    <w:rsid w:val="00186E17"/>
    <w:rsid w:val="001905F3"/>
    <w:rsid w:val="0019221E"/>
    <w:rsid w:val="001926B4"/>
    <w:rsid w:val="00192DE5"/>
    <w:rsid w:val="001960D0"/>
    <w:rsid w:val="00197D47"/>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0BB9"/>
    <w:rsid w:val="002110CA"/>
    <w:rsid w:val="00211BB9"/>
    <w:rsid w:val="00212987"/>
    <w:rsid w:val="00212CB9"/>
    <w:rsid w:val="002139FD"/>
    <w:rsid w:val="0021479E"/>
    <w:rsid w:val="00214D03"/>
    <w:rsid w:val="00216947"/>
    <w:rsid w:val="00216BFD"/>
    <w:rsid w:val="00221C7A"/>
    <w:rsid w:val="00221D47"/>
    <w:rsid w:val="002232D5"/>
    <w:rsid w:val="0022384B"/>
    <w:rsid w:val="00224E37"/>
    <w:rsid w:val="002305ED"/>
    <w:rsid w:val="002316F8"/>
    <w:rsid w:val="002326FF"/>
    <w:rsid w:val="00233B52"/>
    <w:rsid w:val="00234AC2"/>
    <w:rsid w:val="00235C20"/>
    <w:rsid w:val="00236C7B"/>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5027"/>
    <w:rsid w:val="002A5732"/>
    <w:rsid w:val="002A6D42"/>
    <w:rsid w:val="002A6D45"/>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3659"/>
    <w:rsid w:val="003937CD"/>
    <w:rsid w:val="0039515D"/>
    <w:rsid w:val="003A0E6E"/>
    <w:rsid w:val="003A1CB6"/>
    <w:rsid w:val="003A2B07"/>
    <w:rsid w:val="003A4408"/>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4948"/>
    <w:rsid w:val="003D5365"/>
    <w:rsid w:val="003D5960"/>
    <w:rsid w:val="003D604B"/>
    <w:rsid w:val="003D68DD"/>
    <w:rsid w:val="003E1736"/>
    <w:rsid w:val="003E2153"/>
    <w:rsid w:val="003E21C9"/>
    <w:rsid w:val="003E2375"/>
    <w:rsid w:val="003E24F4"/>
    <w:rsid w:val="003E40B1"/>
    <w:rsid w:val="003E4FF0"/>
    <w:rsid w:val="003E51C5"/>
    <w:rsid w:val="003E526C"/>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57B9"/>
    <w:rsid w:val="00415E53"/>
    <w:rsid w:val="00420742"/>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A08CA"/>
    <w:rsid w:val="004A3C47"/>
    <w:rsid w:val="004A4A37"/>
    <w:rsid w:val="004A7126"/>
    <w:rsid w:val="004A7834"/>
    <w:rsid w:val="004A7974"/>
    <w:rsid w:val="004B032A"/>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E8F"/>
    <w:rsid w:val="00512F92"/>
    <w:rsid w:val="00514790"/>
    <w:rsid w:val="005157BF"/>
    <w:rsid w:val="005176F6"/>
    <w:rsid w:val="00517B2B"/>
    <w:rsid w:val="00517C16"/>
    <w:rsid w:val="00517FFC"/>
    <w:rsid w:val="00520EE3"/>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7AA5"/>
    <w:rsid w:val="00550A07"/>
    <w:rsid w:val="00551DE9"/>
    <w:rsid w:val="00553323"/>
    <w:rsid w:val="00553603"/>
    <w:rsid w:val="00553A7F"/>
    <w:rsid w:val="00554EA2"/>
    <w:rsid w:val="00555060"/>
    <w:rsid w:val="005557F1"/>
    <w:rsid w:val="005564B5"/>
    <w:rsid w:val="0055779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DDC"/>
    <w:rsid w:val="0058602A"/>
    <w:rsid w:val="0058630B"/>
    <w:rsid w:val="00586597"/>
    <w:rsid w:val="005913CF"/>
    <w:rsid w:val="005920A9"/>
    <w:rsid w:val="0059476E"/>
    <w:rsid w:val="005950C4"/>
    <w:rsid w:val="005960E1"/>
    <w:rsid w:val="00597784"/>
    <w:rsid w:val="0059784B"/>
    <w:rsid w:val="00597A3A"/>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405"/>
    <w:rsid w:val="005E47DF"/>
    <w:rsid w:val="005E5284"/>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5665"/>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07FC5"/>
    <w:rsid w:val="00711A6B"/>
    <w:rsid w:val="00713395"/>
    <w:rsid w:val="00713F66"/>
    <w:rsid w:val="007140C0"/>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01E9"/>
    <w:rsid w:val="00751730"/>
    <w:rsid w:val="00753096"/>
    <w:rsid w:val="007546C3"/>
    <w:rsid w:val="00757979"/>
    <w:rsid w:val="0076067D"/>
    <w:rsid w:val="007614B0"/>
    <w:rsid w:val="00761C48"/>
    <w:rsid w:val="00761D05"/>
    <w:rsid w:val="00761D95"/>
    <w:rsid w:val="00762145"/>
    <w:rsid w:val="007643E2"/>
    <w:rsid w:val="00764B85"/>
    <w:rsid w:val="00771273"/>
    <w:rsid w:val="007715C4"/>
    <w:rsid w:val="00771C92"/>
    <w:rsid w:val="007731B2"/>
    <w:rsid w:val="007755EF"/>
    <w:rsid w:val="00775693"/>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574A"/>
    <w:rsid w:val="0081608B"/>
    <w:rsid w:val="008160D9"/>
    <w:rsid w:val="008161BF"/>
    <w:rsid w:val="008167D6"/>
    <w:rsid w:val="00816D48"/>
    <w:rsid w:val="00820048"/>
    <w:rsid w:val="00823F27"/>
    <w:rsid w:val="00825BDB"/>
    <w:rsid w:val="00826314"/>
    <w:rsid w:val="0082796B"/>
    <w:rsid w:val="00827A74"/>
    <w:rsid w:val="008319FC"/>
    <w:rsid w:val="00831EB3"/>
    <w:rsid w:val="00833934"/>
    <w:rsid w:val="008347FB"/>
    <w:rsid w:val="008359A5"/>
    <w:rsid w:val="00835F56"/>
    <w:rsid w:val="00836987"/>
    <w:rsid w:val="008369A2"/>
    <w:rsid w:val="00836AE5"/>
    <w:rsid w:val="00836CE0"/>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E2F"/>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57E4"/>
    <w:rsid w:val="008C0378"/>
    <w:rsid w:val="008C151C"/>
    <w:rsid w:val="008C1B4D"/>
    <w:rsid w:val="008C353F"/>
    <w:rsid w:val="008C418C"/>
    <w:rsid w:val="008C532F"/>
    <w:rsid w:val="008C53E9"/>
    <w:rsid w:val="008C591D"/>
    <w:rsid w:val="008C67D8"/>
    <w:rsid w:val="008C7658"/>
    <w:rsid w:val="008D0B36"/>
    <w:rsid w:val="008D188D"/>
    <w:rsid w:val="008D1AEF"/>
    <w:rsid w:val="008D3346"/>
    <w:rsid w:val="008D60C9"/>
    <w:rsid w:val="008D61A6"/>
    <w:rsid w:val="008D7441"/>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50F"/>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A18"/>
    <w:rsid w:val="00A45B78"/>
    <w:rsid w:val="00A45E77"/>
    <w:rsid w:val="00A4647C"/>
    <w:rsid w:val="00A465C9"/>
    <w:rsid w:val="00A47AD8"/>
    <w:rsid w:val="00A512C1"/>
    <w:rsid w:val="00A52A90"/>
    <w:rsid w:val="00A547EB"/>
    <w:rsid w:val="00A55371"/>
    <w:rsid w:val="00A555BA"/>
    <w:rsid w:val="00A56382"/>
    <w:rsid w:val="00A56425"/>
    <w:rsid w:val="00A572E6"/>
    <w:rsid w:val="00A57D87"/>
    <w:rsid w:val="00A60803"/>
    <w:rsid w:val="00A60F93"/>
    <w:rsid w:val="00A616E2"/>
    <w:rsid w:val="00A61931"/>
    <w:rsid w:val="00A62C3E"/>
    <w:rsid w:val="00A62CF3"/>
    <w:rsid w:val="00A6307C"/>
    <w:rsid w:val="00A6719F"/>
    <w:rsid w:val="00A67A09"/>
    <w:rsid w:val="00A67FF7"/>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57B"/>
    <w:rsid w:val="00AA4664"/>
    <w:rsid w:val="00AA7A25"/>
    <w:rsid w:val="00AB0840"/>
    <w:rsid w:val="00AB1DD3"/>
    <w:rsid w:val="00AB38C7"/>
    <w:rsid w:val="00AB6642"/>
    <w:rsid w:val="00AB7A7D"/>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3EAC"/>
    <w:rsid w:val="00B25557"/>
    <w:rsid w:val="00B2599D"/>
    <w:rsid w:val="00B25D84"/>
    <w:rsid w:val="00B25F7B"/>
    <w:rsid w:val="00B2611D"/>
    <w:rsid w:val="00B265E6"/>
    <w:rsid w:val="00B266E5"/>
    <w:rsid w:val="00B26EA1"/>
    <w:rsid w:val="00B275C3"/>
    <w:rsid w:val="00B27D1D"/>
    <w:rsid w:val="00B30CB4"/>
    <w:rsid w:val="00B34965"/>
    <w:rsid w:val="00B35AB7"/>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64A5"/>
    <w:rsid w:val="00BE6756"/>
    <w:rsid w:val="00BE7B44"/>
    <w:rsid w:val="00BF0AE4"/>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A74"/>
    <w:rsid w:val="00C7050F"/>
    <w:rsid w:val="00C70947"/>
    <w:rsid w:val="00C71600"/>
    <w:rsid w:val="00C72330"/>
    <w:rsid w:val="00C72494"/>
    <w:rsid w:val="00C732A8"/>
    <w:rsid w:val="00C73870"/>
    <w:rsid w:val="00C73B21"/>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A0A44"/>
    <w:rsid w:val="00CA18AF"/>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E43"/>
    <w:rsid w:val="00CE701C"/>
    <w:rsid w:val="00CF3380"/>
    <w:rsid w:val="00CF41BF"/>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E"/>
    <w:rsid w:val="00D606E4"/>
    <w:rsid w:val="00D60723"/>
    <w:rsid w:val="00D61905"/>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0DE3"/>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F59"/>
    <w:rsid w:val="00EB213C"/>
    <w:rsid w:val="00EB22C8"/>
    <w:rsid w:val="00EB28F1"/>
    <w:rsid w:val="00EB4C21"/>
    <w:rsid w:val="00EB6062"/>
    <w:rsid w:val="00EB6B35"/>
    <w:rsid w:val="00EB73F1"/>
    <w:rsid w:val="00EB7FD6"/>
    <w:rsid w:val="00EC07FC"/>
    <w:rsid w:val="00EC149D"/>
    <w:rsid w:val="00EC2528"/>
    <w:rsid w:val="00EC26CE"/>
    <w:rsid w:val="00EC68FC"/>
    <w:rsid w:val="00EC7574"/>
    <w:rsid w:val="00EC79E3"/>
    <w:rsid w:val="00ED0190"/>
    <w:rsid w:val="00ED0328"/>
    <w:rsid w:val="00ED0856"/>
    <w:rsid w:val="00ED0E8E"/>
    <w:rsid w:val="00ED2135"/>
    <w:rsid w:val="00ED2C0C"/>
    <w:rsid w:val="00ED3160"/>
    <w:rsid w:val="00ED4373"/>
    <w:rsid w:val="00ED4B7B"/>
    <w:rsid w:val="00ED6035"/>
    <w:rsid w:val="00ED655D"/>
    <w:rsid w:val="00ED7617"/>
    <w:rsid w:val="00EE2358"/>
    <w:rsid w:val="00EE2FF2"/>
    <w:rsid w:val="00EE3885"/>
    <w:rsid w:val="00EE454A"/>
    <w:rsid w:val="00EE4BB8"/>
    <w:rsid w:val="00EE5C06"/>
    <w:rsid w:val="00EE67A5"/>
    <w:rsid w:val="00EE7515"/>
    <w:rsid w:val="00EF04BC"/>
    <w:rsid w:val="00EF2733"/>
    <w:rsid w:val="00EF27D3"/>
    <w:rsid w:val="00EF3A2F"/>
    <w:rsid w:val="00EF45D2"/>
    <w:rsid w:val="00EF49DB"/>
    <w:rsid w:val="00EF610E"/>
    <w:rsid w:val="00EF683F"/>
    <w:rsid w:val="00F005B9"/>
    <w:rsid w:val="00F00809"/>
    <w:rsid w:val="00F00AFC"/>
    <w:rsid w:val="00F01F6C"/>
    <w:rsid w:val="00F0233F"/>
    <w:rsid w:val="00F02487"/>
    <w:rsid w:val="00F05C23"/>
    <w:rsid w:val="00F073ED"/>
    <w:rsid w:val="00F10035"/>
    <w:rsid w:val="00F1014F"/>
    <w:rsid w:val="00F118EC"/>
    <w:rsid w:val="00F11D34"/>
    <w:rsid w:val="00F127AD"/>
    <w:rsid w:val="00F12F7F"/>
    <w:rsid w:val="00F1429B"/>
    <w:rsid w:val="00F16384"/>
    <w:rsid w:val="00F169F6"/>
    <w:rsid w:val="00F16A28"/>
    <w:rsid w:val="00F21089"/>
    <w:rsid w:val="00F220AA"/>
    <w:rsid w:val="00F22702"/>
    <w:rsid w:val="00F253C5"/>
    <w:rsid w:val="00F2575E"/>
    <w:rsid w:val="00F263F2"/>
    <w:rsid w:val="00F26779"/>
    <w:rsid w:val="00F2739F"/>
    <w:rsid w:val="00F30840"/>
    <w:rsid w:val="00F30EA2"/>
    <w:rsid w:val="00F31F20"/>
    <w:rsid w:val="00F3252B"/>
    <w:rsid w:val="00F33B32"/>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http://www.cdt.br/logo_menor.jpg" TargetMode="External"/><Relationship Id="rId14" Type="http://schemas.openxmlformats.org/officeDocument/2006/relationships/image" Target="media/image5.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227;o%20Paulo\Desktop\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AAB7E-A7DD-4665-B675-27851A81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Template>
  <TotalTime>20</TotalTime>
  <Pages>26</Pages>
  <Words>3624</Words>
  <Characters>21886</Characters>
  <Application>Microsoft Office Word</Application>
  <DocSecurity>0</DocSecurity>
  <Lines>182</Lines>
  <Paragraphs>50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25460</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JP</cp:lastModifiedBy>
  <cp:revision>8</cp:revision>
  <cp:lastPrinted>2009-06-08T15:02:00Z</cp:lastPrinted>
  <dcterms:created xsi:type="dcterms:W3CDTF">2011-05-21T03:02:00Z</dcterms:created>
  <dcterms:modified xsi:type="dcterms:W3CDTF">2011-05-21T04:10:00Z</dcterms:modified>
</cp:coreProperties>
</file>